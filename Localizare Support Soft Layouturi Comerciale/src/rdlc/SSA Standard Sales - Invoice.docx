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567"/>
        <w:gridCol w:w="1276"/>
        <w:gridCol w:w="4394"/>
        <w:gridCol w:w="1134"/>
        <w:gridCol w:w="851"/>
        <w:gridCol w:w="850"/>
        <w:gridCol w:w="567"/>
        <w:gridCol w:w="993"/>
      </w:tblGrid>
      <w:tr w:rsidR="00D56A71" w:rsidTr="00301BF6" w14:paraId="39AB8BE7" w14:textId="77777777">
        <w:trPr>
          <w:cantSplit/>
          <w:trHeight w:val="533"/>
          <w:tblHeader/>
        </w:trPr>
        <w:bookmarkStart w:name="_Hlk39571793" w:colFirst="1" w:colLast="7" w:displacedByCustomXml="next" w:id="0"/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NrCrtLbl"/>
            <w:tag w:val="#Nav: SSA_Standard_Sales_Invoice/70901"/>
            <w:id w:val="-1326502365"/>
            <w:placeholder>
              <w:docPart w:val="808834CFE4784B07AD13DE52345CC462"/>
            </w:placeholder>
            <w:dataBinding w:prefixMappings="xmlns:ns0='urn:microsoft-dynamics-nav/reports/SSA_Standard_Sales_Invoice/70901/'" w:xpath="/ns0:NavWordReportXmlPart[1]/ns0:Header[1]/ns0:NrCrtLbl[1]" w:storeItemID="{02E16B21-4C54-454B-A6BF-316DFF6AEB3D}"/>
            <w:text/>
          </w:sdtPr>
          <w:sdtEndPr/>
          <w:sdtContent>
            <w:tc>
              <w:tcPr>
                <w:tcW w:w="56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nil"/>
                </w:tcBorders>
                <w:vAlign w:val="bottom"/>
                <w:hideMark/>
              </w:tcPr>
              <w:p w:rsidR="00D56A71" w:rsidRDefault="00D56A71" w14:paraId="07FA930D" w14:textId="77777777">
                <w:pPr>
                  <w:pStyle w:val="HeaderCaptionLeft"/>
                  <w:ind w:left="-56" w:firstLine="56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NrCrtLbl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ItemNo_Line_Lbl"/>
            <w:tag w:val="#Nav: SSA_Standard_Sales_Invoice/70901"/>
            <w:id w:val="1320776814"/>
            <w:placeholder>
              <w:docPart w:val="4C6ADEC34C4546A48C6B4761ED42B046"/>
            </w:placeholder>
            <w:dataBinding w:prefixMappings="xmlns:ns0='urn:microsoft-dynamics-nav/reports/SSA_Standard_Sales_Invoice/70901/'" w:xpath="/ns0:NavWordReportXmlPart[1]/ns0:Header[1]/ns0:Line[1]/ns0:ItemNo_Line_Lbl[1]" w:storeItemID="{02E16B21-4C54-454B-A6BF-316DFF6AEB3D}"/>
            <w:text/>
          </w:sdtPr>
          <w:sdtEndPr/>
          <w:sdtContent>
            <w:tc>
              <w:tcPr>
                <w:tcW w:w="1276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  <w:vAlign w:val="bottom"/>
                <w:hideMark/>
              </w:tcPr>
              <w:p w:rsidR="00D56A71" w:rsidRDefault="00D56A71" w14:paraId="32E814B1" w14:textId="77777777">
                <w:pPr>
                  <w:pStyle w:val="HeaderCaptionLeft"/>
                  <w:ind w:left="-56" w:firstLine="56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Description_Line_Lbl"/>
            <w:tag w:val="#Nav: SSA_Standard_Sales_Invoice/70901"/>
            <w:id w:val="1380052685"/>
            <w:placeholder>
              <w:docPart w:val="4C6ADEC34C4546A48C6B4761ED42B046"/>
            </w:placeholder>
            <w:dataBinding w:prefixMappings="xmlns:ns0='urn:microsoft-dynamics-nav/reports/SSA_Standard_Sales_Invoice/70901/'" w:xpath="/ns0:NavWordReportXmlPart[1]/ns0:Header[1]/ns0:Line[1]/ns0:Description_Line_Lbl[1]" w:storeItemID="{02E16B21-4C54-454B-A6BF-316DFF6AEB3D}"/>
            <w:text/>
          </w:sdtPr>
          <w:sdtEndPr/>
          <w:sdtContent>
            <w:tc>
              <w:tcPr>
                <w:tcW w:w="4394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  <w:vAlign w:val="bottom"/>
                <w:hideMark/>
              </w:tcPr>
              <w:p w:rsidR="00D56A71" w:rsidRDefault="00D56A71" w14:paraId="0C6EA245" w14:textId="77777777">
                <w:pPr>
                  <w:pStyle w:val="HeaderCaptionLef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Quantity_Line_Lbl"/>
            <w:tag w:val="#Nav: SSA_Standard_Sales_Invoice/70901"/>
            <w:id w:val="-272624179"/>
            <w:placeholder>
              <w:docPart w:val="4C6ADEC34C4546A48C6B4761ED42B046"/>
            </w:placeholder>
            <w:dataBinding w:prefixMappings="xmlns:ns0='urn:microsoft-dynamics-nav/reports/SSA_Standard_Sales_Invoice/70901/'" w:xpath="/ns0:NavWordReportXmlPart[1]/ns0:Header[1]/ns0:Line[1]/ns0:Quantity_Line_Lbl[1]" w:storeItemID="{02E16B21-4C54-454B-A6BF-316DFF6AEB3D}"/>
            <w:text/>
          </w:sdtPr>
          <w:sdtEndPr/>
          <w:sdtContent>
            <w:tc>
              <w:tcPr>
                <w:tcW w:w="1134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  <w:vAlign w:val="bottom"/>
                <w:hideMark/>
              </w:tcPr>
              <w:p w:rsidR="00D56A71" w:rsidRDefault="00D56A71" w14:paraId="0B53EDFD" w14:textId="77777777">
                <w:pPr>
                  <w:pStyle w:val="HeaderCaptionRigh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UnitOfMeasure_Lbl"/>
            <w:tag w:val="#Nav: SSA_Standard_Sales_Invoice/70901"/>
            <w:id w:val="2094123666"/>
            <w:placeholder>
              <w:docPart w:val="4C6ADEC34C4546A48C6B4761ED42B046"/>
            </w:placeholder>
            <w:dataBinding w:prefixMappings="xmlns:ns0='urn:microsoft-dynamics-nav/reports/SSA_Standard_Sales_Invoice/70901/'" w:xpath="/ns0:NavWordReportXmlPart[1]/ns0:Header[1]/ns0:Line[1]/ns0:UnitOfMeasure_Lbl[1]" w:storeItemID="{02E16B21-4C54-454B-A6BF-316DFF6AEB3D}"/>
            <w:text/>
          </w:sdtPr>
          <w:sdtEndPr/>
          <w:sdtContent>
            <w:tc>
              <w:tcPr>
                <w:tcW w:w="85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  <w:vAlign w:val="bottom"/>
                <w:hideMark/>
              </w:tcPr>
              <w:p w:rsidR="00D56A71" w:rsidRDefault="00D56A71" w14:paraId="2DDDA9E0" w14:textId="77777777">
                <w:pPr>
                  <w:pStyle w:val="HeaderCaptionLef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UnitOfMeasure_Lbl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UnitPrice_Lbl"/>
            <w:tag w:val="#Nav: SSA_Standard_Sales_Invoice/70901"/>
            <w:id w:val="-1326667005"/>
            <w:placeholder>
              <w:docPart w:val="4C6ADEC34C4546A48C6B4761ED42B046"/>
            </w:placeholder>
            <w:dataBinding w:prefixMappings="xmlns:ns0='urn:microsoft-dynamics-nav/reports/SSA_Standard_Sales_Invoice/70901/'" w:xpath="/ns0:NavWordReportXmlPart[1]/ns0:Header[1]/ns0:Line[1]/ns0:UnitPrice_Lbl[1]" w:storeItemID="{02E16B21-4C54-454B-A6BF-316DFF6AEB3D}"/>
            <w:text/>
          </w:sdtPr>
          <w:sdtEndPr/>
          <w:sdtContent>
            <w:tc>
              <w:tcPr>
                <w:tcW w:w="85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  <w:vAlign w:val="bottom"/>
                <w:hideMark/>
              </w:tcPr>
              <w:p w:rsidR="00D56A71" w:rsidRDefault="00D56A71" w14:paraId="2BCABB3C" w14:textId="77777777">
                <w:pPr>
                  <w:pStyle w:val="HeaderCaptionRigh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UnitPrice_Lbl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VATPct_Line_Lbl"/>
            <w:tag w:val="#Nav: SSA_Standard_Sales_Invoice/70901"/>
            <w:id w:val="1543255235"/>
            <w:placeholder>
              <w:docPart w:val="4C6ADEC34C4546A48C6B4761ED42B046"/>
            </w:placeholder>
            <w:dataBinding w:prefixMappings="xmlns:ns0='urn:microsoft-dynamics-nav/reports/SSA_Standard_Sales_Invoice/70901/'" w:xpath="/ns0:NavWordReportXmlPart[1]/ns0:Header[1]/ns0:Line[1]/ns0:VATPct_Line_Lbl[1]" w:storeItemID="{02E16B21-4C54-454B-A6BF-316DFF6AEB3D}"/>
            <w:text/>
          </w:sdtPr>
          <w:sdtEndPr/>
          <w:sdtContent>
            <w:tc>
              <w:tcPr>
                <w:tcW w:w="567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  <w:vAlign w:val="bottom"/>
                <w:hideMark/>
              </w:tcPr>
              <w:p w:rsidR="00D56A71" w:rsidRDefault="00D56A71" w14:paraId="1B7DC3DE" w14:textId="77777777">
                <w:pPr>
                  <w:pStyle w:val="HeaderCaptionRigh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LineAmount_Line_Lbl"/>
            <w:tag w:val="#Nav: SSA_Standard_Sales_Invoice/70901"/>
            <w:id w:val="-568261217"/>
            <w:placeholder>
              <w:docPart w:val="4C6ADEC34C4546A48C6B4761ED42B046"/>
            </w:placeholder>
            <w:dataBinding w:prefixMappings="xmlns:ns0='urn:microsoft-dynamics-nav/reports/SSA_Standard_Sales_Invoice/70901/'" w:xpath="/ns0:NavWordReportXmlPart[1]/ns0:Header[1]/ns0:Line[1]/ns0:LineAmount_Line_Lbl[1]" w:storeItemID="{02E16B21-4C54-454B-A6BF-316DFF6AEB3D}"/>
            <w:text/>
          </w:sdtPr>
          <w:sdtEndPr/>
          <w:sdtContent>
            <w:tc>
              <w:tcPr>
                <w:tcW w:w="993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vAlign w:val="bottom"/>
                <w:hideMark/>
              </w:tcPr>
              <w:p w:rsidR="00D56A71" w:rsidRDefault="00D56A71" w14:paraId="42CFD1AC" w14:textId="77777777">
                <w:pPr>
                  <w:pStyle w:val="HeaderCaptionRigh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rFonts w:ascii="Times New Roman" w:hAnsi="Times New Roman" w:cs="Times New Roman"/>
            <w:b w:val="0"/>
            <w:color w:val="auto"/>
            <w:sz w:val="20"/>
          </w:rPr>
          <w:alias w:val="#Nav: /Header/Line"/>
          <w:tag w:val="#Nav: SSA_Standard_Sales_Invoice/70901"/>
          <w:id w:val="1112946232"/>
          <w15:dataBinding w:prefixMappings="xmlns:ns0='urn:microsoft-dynamics-nav/reports/SSA_Standard_Sales_Invoice/70901/'" w:xpath="/ns0:NavWordReportXmlPart[1]/ns0:Header[1]/ns0:Line" w:storeItemID="{02E16B21-4C54-454B-A6BF-316DFF6AEB3D}"/>
          <w15:repeatingSection/>
        </w:sdtPr>
        <w:sdtEndPr/>
        <w:sdtContent>
          <w:sdt>
            <w:sdtPr>
              <w:rPr>
                <w:rFonts w:ascii="Times New Roman" w:hAnsi="Times New Roman" w:cs="Times New Roman"/>
                <w:b w:val="0"/>
                <w:color w:val="auto"/>
                <w:sz w:val="20"/>
              </w:rPr>
              <w:id w:val="1434242034"/>
              <w:placeholder>
                <w:docPart w:val="A1DB9685E40B4CC88E2C5782F3300FEE"/>
              </w:placeholder>
              <w15:repeatingSectionItem/>
            </w:sdtPr>
            <w:sdtEndPr/>
            <w:sdtContent>
              <w:tr w:rsidR="00D56A71" w:rsidTr="00301BF6" w14:paraId="71D944F3" w14:textId="77777777">
                <w:trPr>
                  <w:cantSplit/>
                  <w:trHeight w:val="193"/>
                </w:trPr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nrcrt"/>
                    <w:tag w:val="#Nav: SSA_Standard_Sales_Invoice/70901"/>
                    <w:id w:val="540558222"/>
                    <w:placeholder>
                      <w:docPart w:val="DefaultPlaceholder_-1854013440"/>
                    </w:placeholder>
                    <w:dataBinding w:prefixMappings="xmlns:ns0='urn:microsoft-dynamics-nav/reports/SSA_Standard_Sales_Invoice/70901/'" w:xpath="/ns0:NavWordReportXmlPart[1]/ns0:Header[1]/ns0:Line[1]/ns0:nrcrt[1]" w:storeItemID="{02E16B21-4C54-454B-A6BF-316DFF6AEB3D}"/>
                    <w:text/>
                  </w:sdtPr>
                  <w:sdtEndPr/>
                  <w:sdtContent>
                    <w:tc>
                      <w:tcPr>
                        <w:tcW w:w="567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nil"/>
                        </w:tcBorders>
                        <w:vAlign w:val="center"/>
                        <w:hideMark/>
                      </w:tcPr>
                      <w:p w:rsidR="00D56A71" w:rsidP="00242539" w:rsidRDefault="00F741F0" w14:paraId="0522DD49" w14:textId="4AA6D624">
                        <w:pPr>
                          <w:pStyle w:val="HeaderCaptionLef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nrcrt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ItemNo_Line"/>
                    <w:tag w:val="#Nav: SSA_Standard_Sales_Invoice/70901"/>
                    <w:id w:val="-516699967"/>
                    <w:placeholder>
                      <w:docPart w:val="4C6ADEC34C4546A48C6B4761ED42B046"/>
                    </w:placeholder>
                    <w:dataBinding w:prefixMappings="xmlns:ns0='urn:microsoft-dynamics-nav/reports/SSA_Standard_Sales_Invoice/70901/'" w:xpath="/ns0:NavWordReportXmlPart[1]/ns0:Header[1]/ns0:Line[1]/ns0:ItemNo_Line[1]" w:storeItemID="{02E16B21-4C54-454B-A6BF-316DFF6AEB3D}"/>
                    <w:text/>
                  </w:sdtPr>
                  <w:sdtEndPr/>
                  <w:sdtContent>
                    <w:tc>
                      <w:tcPr>
                        <w:tcW w:w="1276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nil"/>
                        </w:tcBorders>
                        <w:vAlign w:val="center"/>
                        <w:hideMark/>
                      </w:tcPr>
                      <w:p w:rsidR="00D56A71" w:rsidP="00242539" w:rsidRDefault="00D56A71" w14:paraId="258FEE1F" w14:textId="77777777">
                        <w:pPr>
                          <w:pStyle w:val="HeaderCaptionLef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Description_Line"/>
                    <w:tag w:val="#Nav: SSA_Standard_Sales_Invoice/70901"/>
                    <w:id w:val="413905427"/>
                    <w:placeholder>
                      <w:docPart w:val="4C6ADEC34C4546A48C6B4761ED42B046"/>
                    </w:placeholder>
                    <w:dataBinding w:prefixMappings="xmlns:ns0='urn:microsoft-dynamics-nav/reports/SSA_Standard_Sales_Invoice/70901/'" w:xpath="/ns0:NavWordReportXmlPart[1]/ns0:Header[1]/ns0:Line[1]/ns0:Description_Line[1]" w:storeItemID="{02E16B21-4C54-454B-A6BF-316DFF6AEB3D}"/>
                    <w:text/>
                  </w:sdtPr>
                  <w:sdtEndPr/>
                  <w:sdtContent>
                    <w:tc>
                      <w:tcPr>
                        <w:tcW w:w="4394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nil"/>
                        </w:tcBorders>
                        <w:vAlign w:val="center"/>
                        <w:hideMark/>
                      </w:tcPr>
                      <w:p w:rsidR="00D56A71" w:rsidP="00242539" w:rsidRDefault="00D56A71" w14:paraId="1DAEE25F" w14:textId="77777777">
                        <w:pPr>
                          <w:pStyle w:val="HeaderCaptionLef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Quantity_Line"/>
                    <w:tag w:val="#Nav: SSA_Standard_Sales_Invoice/70901"/>
                    <w:id w:val="-404604577"/>
                    <w:placeholder>
                      <w:docPart w:val="4C6ADEC34C4546A48C6B4761ED42B046"/>
                    </w:placeholder>
                    <w:dataBinding w:prefixMappings="xmlns:ns0='urn:microsoft-dynamics-nav/reports/SSA_Standard_Sales_Invoice/70901/'" w:xpath="/ns0:NavWordReportXmlPart[1]/ns0:Header[1]/ns0:Line[1]/ns0:Quantity_Line[1]" w:storeItemID="{02E16B21-4C54-454B-A6BF-316DFF6AEB3D}"/>
                    <w:text/>
                  </w:sdtPr>
                  <w:sdtEndPr/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nil"/>
                        </w:tcBorders>
                        <w:vAlign w:val="center"/>
                        <w:hideMark/>
                      </w:tcPr>
                      <w:p w:rsidR="00D56A71" w:rsidP="00242539" w:rsidRDefault="00D56A71" w14:paraId="592F1873" w14:textId="77777777">
                        <w:pPr>
                          <w:pStyle w:val="HeaderCaptionRigh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UnitOfMeasure"/>
                    <w:tag w:val="#Nav: SSA_Standard_Sales_Invoice/70901"/>
                    <w:id w:val="1777439197"/>
                    <w:placeholder>
                      <w:docPart w:val="4C6ADEC34C4546A48C6B4761ED42B046"/>
                    </w:placeholder>
                    <w:dataBinding w:prefixMappings="xmlns:ns0='urn:microsoft-dynamics-nav/reports/SSA_Standard_Sales_Invoice/70901/'" w:xpath="/ns0:NavWordReportXmlPart[1]/ns0:Header[1]/ns0:Line[1]/ns0:UnitOfMeasure[1]" w:storeItemID="{02E16B21-4C54-454B-A6BF-316DFF6AEB3D}"/>
                    <w:text/>
                  </w:sdtPr>
                  <w:sdtEndPr/>
                  <w:sdtContent>
                    <w:tc>
                      <w:tcPr>
                        <w:tcW w:w="851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nil"/>
                        </w:tcBorders>
                        <w:vAlign w:val="center"/>
                        <w:hideMark/>
                      </w:tcPr>
                      <w:p w:rsidR="00D56A71" w:rsidP="00242539" w:rsidRDefault="00D56A71" w14:paraId="7EC9C79E" w14:textId="77777777">
                        <w:pPr>
                          <w:pStyle w:val="HeaderCaptionLef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UnitPrice"/>
                    <w:tag w:val="#Nav: SSA_Standard_Sales_Invoice/70901"/>
                    <w:id w:val="516656752"/>
                    <w:placeholder>
                      <w:docPart w:val="4C6ADEC34C4546A48C6B4761ED42B046"/>
                    </w:placeholder>
                    <w:dataBinding w:prefixMappings="xmlns:ns0='urn:microsoft-dynamics-nav/reports/SSA_Standard_Sales_Invoice/70901/'" w:xpath="/ns0:NavWordReportXmlPart[1]/ns0:Header[1]/ns0:Line[1]/ns0:UnitPrice[1]" w:storeItemID="{02E16B21-4C54-454B-A6BF-316DFF6AEB3D}"/>
                    <w:text/>
                  </w:sdtPr>
                  <w:sdtEndPr/>
                  <w:sdtContent>
                    <w:tc>
                      <w:tcPr>
                        <w:tcW w:w="850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nil"/>
                        </w:tcBorders>
                        <w:vAlign w:val="center"/>
                        <w:hideMark/>
                      </w:tcPr>
                      <w:p w:rsidR="00D56A71" w:rsidP="00242539" w:rsidRDefault="00D56A71" w14:paraId="1DFC026B" w14:textId="77777777">
                        <w:pPr>
                          <w:pStyle w:val="HeaderCaptionRigh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VATPct_Line"/>
                    <w:tag w:val="#Nav: SSA_Standard_Sales_Invoice/70901"/>
                    <w:id w:val="-837459387"/>
                    <w:placeholder>
                      <w:docPart w:val="4C6ADEC34C4546A48C6B4761ED42B046"/>
                    </w:placeholder>
                    <w:dataBinding w:prefixMappings="xmlns:ns0='urn:microsoft-dynamics-nav/reports/SSA_Standard_Sales_Invoice/70901/'" w:xpath="/ns0:NavWordReportXmlPart[1]/ns0:Header[1]/ns0:Line[1]/ns0:VATPct_Line[1]" w:storeItemID="{02E16B21-4C54-454B-A6BF-316DFF6AEB3D}"/>
                    <w:text/>
                  </w:sdtPr>
                  <w:sdtEndPr/>
                  <w:sdtContent>
                    <w:tc>
                      <w:tcPr>
                        <w:tcW w:w="567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nil"/>
                        </w:tcBorders>
                        <w:vAlign w:val="center"/>
                        <w:hideMark/>
                      </w:tcPr>
                      <w:p w:rsidR="00D56A71" w:rsidP="00242539" w:rsidRDefault="00D56A71" w14:paraId="67F58CD3" w14:textId="77777777">
                        <w:pPr>
                          <w:pStyle w:val="HeaderCaptionRigh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LineAmount_Line"/>
                    <w:tag w:val="#Nav: SSA_Standard_Sales_Invoice/70901"/>
                    <w:id w:val="-799991483"/>
                    <w:placeholder>
                      <w:docPart w:val="4C6ADEC34C4546A48C6B4761ED42B046"/>
                    </w:placeholder>
                    <w:dataBinding w:prefixMappings="xmlns:ns0='urn:microsoft-dynamics-nav/reports/SSA_Standard_Sales_Invoice/70901/'" w:xpath="/ns0:NavWordReportXmlPart[1]/ns0:Header[1]/ns0:Line[1]/ns0:LineAmount_Line[1]" w:storeItemID="{02E16B21-4C54-454B-A6BF-316DFF6AEB3D}"/>
                    <w:text/>
                  </w:sdtPr>
                  <w:sdtEndPr/>
                  <w:sdtContent>
                    <w:tc>
                      <w:tcPr>
                        <w:tcW w:w="993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  <w:hideMark/>
                      </w:tcPr>
                      <w:p w:rsidR="00D56A71" w:rsidP="00242539" w:rsidRDefault="00D56A71" w14:paraId="52285F35" w14:textId="77777777">
                        <w:pPr>
                          <w:pStyle w:val="HeaderCaptionRigh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571ABB" w:rsidP="001842D1" w:rsidRDefault="00571ABB" w14:paraId="54DE15F8" w14:textId="232E9A1E">
      <w:pPr>
        <w:pStyle w:val="Header"/>
        <w:spacing w:after="100" w:afterAutospacing="1"/>
        <w:rPr>
          <w:rFonts w:ascii="Times New Roman" w:hAnsi="Times New Roman" w:cs="Times New Roman"/>
        </w:rPr>
      </w:pPr>
    </w:p>
    <w:p w:rsidRPr="00571ABB" w:rsidR="00571ABB" w:rsidP="001A3DEF" w:rsidRDefault="00571ABB" w14:paraId="2D6222D7" w14:textId="77777777">
      <w:pPr>
        <w:spacing w:after="0"/>
      </w:pPr>
    </w:p>
    <w:sectPr w:rsidRPr="00571ABB" w:rsidR="00571ABB" w:rsidSect="000F306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567" w:bottom="567" w:left="709" w:header="39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C6F58" w:rsidP="00E40C63" w:rsidRDefault="005C6F58" w14:paraId="02BB5BE0" w14:textId="77777777">
      <w:pPr>
        <w:spacing w:after="0"/>
      </w:pPr>
      <w:r>
        <w:separator/>
      </w:r>
    </w:p>
  </w:endnote>
  <w:endnote w:type="continuationSeparator" w:id="0">
    <w:p w:rsidR="005C6F58" w:rsidP="00E40C63" w:rsidRDefault="005C6F58" w14:paraId="328C2455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7AB7" w:rsidRDefault="00507AB7" w14:paraId="3F7C0EA2" w14:textId="4FF42763">
    <w:pPr>
      <w:pStyle w:val="Footer"/>
    </w:pPr>
  </w:p>
  <w:p w:rsidR="00507AB7" w:rsidRDefault="00507AB7" w14:paraId="6497EA16" w14:textId="32FC4820">
    <w:pPr>
      <w:pStyle w:val="Footer"/>
    </w:pPr>
  </w:p>
  <w:p w:rsidR="00507AB7" w:rsidRDefault="00507AB7" w14:paraId="1367D05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32" w:type="dxa"/>
      <w:tblBorders>
        <w:top w:val="single" w:color="auto" w:sz="4" w:space="0"/>
        <w:left w:val="single" w:color="auto" w:sz="4" w:space="0"/>
        <w:bottom w:val="single" w:color="002060" w:sz="4" w:space="0"/>
        <w:right w:val="single" w:color="auto" w:sz="4" w:space="0"/>
        <w:insideH w:val="single" w:color="auto" w:sz="4" w:space="0"/>
      </w:tblBorders>
      <w:tblLayout w:type="fixed"/>
      <w:tblCellMar>
        <w:top w:w="14" w:type="dxa"/>
        <w:left w:w="58" w:type="dxa"/>
        <w:bottom w:w="14" w:type="dxa"/>
        <w:right w:w="58" w:type="dxa"/>
      </w:tblCellMar>
      <w:tblLook w:val="04A0" w:firstRow="1" w:lastRow="0" w:firstColumn="1" w:lastColumn="0" w:noHBand="0" w:noVBand="1"/>
    </w:tblPr>
    <w:tblGrid>
      <w:gridCol w:w="1277"/>
      <w:gridCol w:w="1844"/>
      <w:gridCol w:w="1418"/>
      <w:gridCol w:w="4398"/>
      <w:gridCol w:w="1695"/>
    </w:tblGrid>
    <w:sdt>
      <w:sdtPr>
        <w:rPr>
          <w:sz w:val="20"/>
          <w:szCs w:val="20"/>
          <w:lang w:val="da-DK"/>
        </w:rPr>
        <w:alias w:val="#Nav: /Header/ReportTotalsLine"/>
        <w:tag w:val="#Nav: SSA_Standard_Sales_Invoice/70901"/>
        <w:id w:val="-703407206"/>
        <w15:dataBinding w:prefixMappings="xmlns:ns0='urn:microsoft-dynamics-nav/reports/SSA_Standard_Sales_Invoice/70901/'" w:xpath="/ns0:NavWordReportXmlPart[1]/ns0:Header[1]/ns0:ReportTotalsLine" w:storeItemID="{02E16B21-4C54-454B-A6BF-316DFF6AEB3D}"/>
        <w15:repeatingSection/>
      </w:sdtPr>
      <w:sdtEndPr>
        <w:rPr>
          <w:rFonts w:ascii="Times New Roman" w:hAnsi="Times New Roman" w:cs="Times New Roman"/>
        </w:rPr>
      </w:sdtEndPr>
      <w:sdtContent>
        <w:sdt>
          <w:sdtPr>
            <w:rPr>
              <w:sz w:val="20"/>
              <w:szCs w:val="20"/>
              <w:lang w:val="da-DK"/>
            </w:rPr>
            <w:id w:val="493623486"/>
            <w:placeholder>
              <w:docPart w:val="2EE849988F4443E6AB4D44C8127DF2FA"/>
            </w:placeholder>
            <w15:repeatingSectionItem/>
          </w:sdtPr>
          <w:sdtEndPr>
            <w:rPr>
              <w:rFonts w:ascii="Times New Roman" w:hAnsi="Times New Roman" w:cs="Times New Roman"/>
            </w:rPr>
          </w:sdtEndPr>
          <w:sdtContent>
            <w:tr w:rsidR="005768F5" w:rsidTr="005768F5" w14:paraId="5985FF58" w14:textId="77777777">
              <w:trPr>
                <w:cantSplit/>
                <w:trHeight w:val="198"/>
              </w:trPr>
              <w:tc>
                <w:tcPr>
                  <w:tcW w:w="1277" w:type="dxa"/>
                </w:tcPr>
                <w:p w:rsidR="005768F5" w:rsidP="005768F5" w:rsidRDefault="005768F5" w14:paraId="0EADDA0D" w14:textId="77777777">
                  <w:pPr>
                    <w:pStyle w:val="NoSpacing"/>
                    <w:spacing w:line="25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44" w:type="dxa"/>
                </w:tcPr>
                <w:p w:rsidR="005768F5" w:rsidP="005768F5" w:rsidRDefault="005768F5" w14:paraId="3E92CB9C" w14:textId="77777777">
                  <w:pPr>
                    <w:pStyle w:val="NoSpacing"/>
                    <w:spacing w:line="256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</w:tcPr>
                <w:p w:rsidR="005768F5" w:rsidP="005768F5" w:rsidRDefault="005768F5" w14:paraId="209A03EE" w14:textId="77777777">
                  <w:pPr>
                    <w:pStyle w:val="NoSpacing"/>
                    <w:spacing w:line="256" w:lineRule="auto"/>
                    <w:rPr>
                      <w:sz w:val="20"/>
                      <w:szCs w:val="20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b/>
                    <w:bCs/>
                    <w:sz w:val="20"/>
                  </w:rPr>
                  <w:alias w:val="#Nav: /Header/ReportTotalsLine/Description_ReportTotalsLine"/>
                  <w:tag w:val="#Nav: SSA_Standard_Sales_Invoice/70901"/>
                  <w:id w:val="2049636437"/>
                  <w:placeholder>
                    <w:docPart w:val="B216DCFD901E4867A0F745D353F3FC85"/>
                  </w:placeholder>
                  <w:dataBinding w:prefixMappings="xmlns:ns0='urn:microsoft-dynamics-nav/reports/SSA_Standard_Sales_Invoice/70901/'" w:xpath="/ns0:NavWordReportXmlPart[1]/ns0:Header[1]/ns0:ReportTotalsLine[1]/ns0:Description_ReportTotalsLine[1]" w:storeItemID="{02E16B21-4C54-454B-A6BF-316DFF6AEB3D}"/>
                  <w:text/>
                </w:sdtPr>
                <w:sdtEndPr/>
                <w:sdtContent>
                  <w:tc>
                    <w:tcPr>
                      <w:tcW w:w="4398" w:type="dxa"/>
                      <w:vAlign w:val="center"/>
                      <w:hideMark/>
                    </w:tcPr>
                    <w:p w:rsidRPr="005768F5" w:rsidR="005768F5" w:rsidP="00242539" w:rsidRDefault="005768F5" w14:paraId="4F957649" w14:textId="77777777">
                      <w:pPr>
                        <w:pStyle w:val="ForceRight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</w:rPr>
                      </w:pPr>
                      <w:r w:rsidRPr="005768F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</w:rPr>
                        <w:t>Description_ReportTotalsLine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b/>
                    <w:bCs/>
                    <w:sz w:val="20"/>
                  </w:rPr>
                  <w:alias w:val="#Nav: /Header/ReportTotalsLine/AmountFormatted_ReportTotalsLine"/>
                  <w:tag w:val="#Nav: SSA_Standard_Sales_Invoice/70901"/>
                  <w:id w:val="1027987804"/>
                  <w:placeholder>
                    <w:docPart w:val="B216DCFD901E4867A0F745D353F3FC85"/>
                  </w:placeholder>
                  <w:dataBinding w:prefixMappings="xmlns:ns0='urn:microsoft-dynamics-nav/reports/SSA_Standard_Sales_Invoice/70901/'" w:xpath="/ns0:NavWordReportXmlPart[1]/ns0:Header[1]/ns0:ReportTotalsLine[1]/ns0:AmountFormatted_ReportTotalsLine[1]" w:storeItemID="{02E16B21-4C54-454B-A6BF-316DFF6AEB3D}"/>
                  <w:text/>
                </w:sdtPr>
                <w:sdtEndPr/>
                <w:sdtContent>
                  <w:tc>
                    <w:tcPr>
                      <w:tcW w:w="1695" w:type="dxa"/>
                      <w:vAlign w:val="center"/>
                      <w:hideMark/>
                    </w:tcPr>
                    <w:p w:rsidRPr="005768F5" w:rsidR="005768F5" w:rsidP="00242539" w:rsidRDefault="005768F5" w14:paraId="33E7AA88" w14:textId="77777777">
                      <w:pPr>
                        <w:pStyle w:val="ForceRight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</w:rPr>
                      </w:pPr>
                      <w:r w:rsidRPr="005768F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</w:rPr>
                        <w:t>AmountFormatted_ReportTotalsLine</w:t>
                      </w:r>
                    </w:p>
                  </w:tc>
                </w:sdtContent>
              </w:sdt>
            </w:tr>
          </w:sdtContent>
        </w:sdt>
      </w:sdtContent>
    </w:sdt>
    <w:tr w:rsidR="005768F5" w:rsidTr="005768F5" w14:paraId="2F62FDB6" w14:textId="77777777">
      <w:trPr>
        <w:cantSplit/>
        <w:trHeight w:val="200"/>
      </w:trPr>
      <w:tc>
        <w:tcPr>
          <w:tcW w:w="3121" w:type="dxa"/>
          <w:gridSpan w:val="2"/>
        </w:tcPr>
        <w:p w:rsidR="005768F5" w:rsidP="005768F5" w:rsidRDefault="005768F5" w14:paraId="04A1A7F1" w14:textId="77777777">
          <w:pPr>
            <w:pStyle w:val="NoSpacing"/>
            <w:spacing w:line="256" w:lineRule="auto"/>
            <w:rPr>
              <w:sz w:val="20"/>
              <w:szCs w:val="20"/>
            </w:rPr>
          </w:pPr>
        </w:p>
      </w:tc>
      <w:tc>
        <w:tcPr>
          <w:tcW w:w="1418" w:type="dxa"/>
        </w:tcPr>
        <w:p w:rsidR="005768F5" w:rsidP="005768F5" w:rsidRDefault="005768F5" w14:paraId="48B47B47" w14:textId="77777777">
          <w:pPr>
            <w:pStyle w:val="NoSpacing"/>
            <w:spacing w:line="256" w:lineRule="auto"/>
            <w:jc w:val="right"/>
            <w:rPr>
              <w:sz w:val="20"/>
              <w:szCs w:val="20"/>
            </w:rPr>
          </w:pPr>
        </w:p>
      </w:tc>
      <w:sdt>
        <w:sdtPr>
          <w:rPr>
            <w:rFonts w:ascii="Times New Roman" w:hAnsi="Times New Roman" w:cs="Times New Roman"/>
            <w:sz w:val="20"/>
            <w:szCs w:val="20"/>
          </w:rPr>
          <w:alias w:val="#Nav: /Header/Totals/TotalIncludingVATText"/>
          <w:tag w:val="#Nav: SSA_Standard_Sales_Invoice/70901"/>
          <w:id w:val="-131791632"/>
          <w:placeholder>
            <w:docPart w:val="1F4E5B13CE9844F982E988FAF41D1A28"/>
          </w:placeholder>
          <w:dataBinding w:prefixMappings="xmlns:ns0='urn:microsoft-dynamics-nav/reports/SSA_Standard_Sales_Invoice/70901/'" w:xpath="/ns0:NavWordReportXmlPart[1]/ns0:Header[1]/ns0:Totals[1]/ns0:TotalIncludingVATText[1]" w:storeItemID="{02E16B21-4C54-454B-A6BF-316DFF6AEB3D}"/>
          <w:text/>
        </w:sdtPr>
        <w:sdtEndPr/>
        <w:sdtContent>
          <w:tc>
            <w:tcPr>
              <w:tcW w:w="4398" w:type="dxa"/>
              <w:vAlign w:val="center"/>
              <w:hideMark/>
            </w:tcPr>
            <w:p w:rsidRPr="005768F5" w:rsidR="005768F5" w:rsidP="005768F5" w:rsidRDefault="005768F5" w14:paraId="4EEA2B82" w14:textId="77777777">
              <w:pPr>
                <w:pStyle w:val="StrongnospacingForceRight"/>
                <w:spacing w:before="40" w:after="40" w:line="256" w:lineRule="auto"/>
                <w:rPr>
                  <w:rFonts w:ascii="Times New Roman" w:hAnsi="Times New Roman" w:cs="Times New Roman"/>
                  <w:sz w:val="20"/>
                  <w:szCs w:val="20"/>
                </w:rPr>
              </w:pPr>
              <w:proofErr w:type="spellStart"/>
              <w:r w:rsidRPr="005768F5">
                <w:rPr>
                  <w:rFonts w:ascii="Times New Roman" w:hAnsi="Times New Roman" w:cs="Times New Roman"/>
                  <w:sz w:val="20"/>
                  <w:szCs w:val="20"/>
                </w:rPr>
                <w:t>TotalIncludingVATText</w:t>
              </w:r>
              <w:proofErr w:type="spellEnd"/>
            </w:p>
          </w:tc>
        </w:sdtContent>
      </w:sdt>
      <w:sdt>
        <w:sdtPr>
          <w:rPr>
            <w:rFonts w:ascii="Times New Roman" w:hAnsi="Times New Roman" w:cs="Times New Roman"/>
            <w:sz w:val="20"/>
            <w:szCs w:val="20"/>
          </w:rPr>
          <w:alias w:val="#Nav: /Header/Totals/TotalAmountIncludingVAT"/>
          <w:tag w:val="#Nav: SSA_Standard_Sales_Invoice/70901"/>
          <w:id w:val="-1477455270"/>
          <w:placeholder>
            <w:docPart w:val="1700734C5E3445758975335F31D9F6D4"/>
          </w:placeholder>
          <w:dataBinding w:prefixMappings="xmlns:ns0='urn:microsoft-dynamics-nav/reports/SSA_Standard_Sales_Invoice/70901/'" w:xpath="/ns0:NavWordReportXmlPart[1]/ns0:Header[1]/ns0:Totals[1]/ns0:TotalAmountIncludingVAT[1]" w:storeItemID="{02E16B21-4C54-454B-A6BF-316DFF6AEB3D}"/>
          <w:text/>
        </w:sdtPr>
        <w:sdtEndPr/>
        <w:sdtContent>
          <w:tc>
            <w:tcPr>
              <w:tcW w:w="1695" w:type="dxa"/>
              <w:vAlign w:val="center"/>
              <w:hideMark/>
            </w:tcPr>
            <w:p w:rsidRPr="005768F5" w:rsidR="005768F5" w:rsidP="005768F5" w:rsidRDefault="005768F5" w14:paraId="0893F678" w14:textId="77777777">
              <w:pPr>
                <w:pStyle w:val="StrongnospacingForceRight"/>
                <w:spacing w:before="40" w:after="40" w:line="256" w:lineRule="auto"/>
                <w:rPr>
                  <w:rFonts w:ascii="Times New Roman" w:hAnsi="Times New Roman" w:cs="Times New Roman"/>
                  <w:sz w:val="20"/>
                  <w:szCs w:val="20"/>
                </w:rPr>
              </w:pPr>
              <w:proofErr w:type="spellStart"/>
              <w:r w:rsidRPr="005768F5">
                <w:rPr>
                  <w:rFonts w:ascii="Times New Roman" w:hAnsi="Times New Roman" w:cs="Times New Roman"/>
                  <w:sz w:val="20"/>
                  <w:szCs w:val="20"/>
                </w:rPr>
                <w:t>TotalAmountIncludingVAT</w:t>
              </w:r>
              <w:proofErr w:type="spellEnd"/>
            </w:p>
          </w:tc>
        </w:sdtContent>
      </w:sdt>
    </w:tr>
  </w:tbl>
  <w:p w:rsidRPr="008255ED" w:rsidR="008124AD" w:rsidP="00146C78" w:rsidRDefault="008124AD" w14:paraId="4C9377FA" w14:textId="77777777">
    <w:pPr>
      <w:spacing w:line="256" w:lineRule="auto"/>
      <w:jc w:val="right"/>
      <w:rPr>
        <w:rFonts w:ascii="Times New Roman" w:hAnsi="Times New Roman" w:eastAsia="Times New Roman" w:cs="Times New Roman"/>
      </w:rPr>
    </w:pPr>
    <w:bookmarkStart w:name="_Hlk39502453" w:id="1"/>
  </w:p>
  <w:tbl>
    <w:tblPr>
      <w:tblStyle w:val="TableGrid1"/>
      <w:tblW w:w="10632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7797"/>
      <w:gridCol w:w="2835"/>
    </w:tblGrid>
    <w:tr w:rsidRPr="008255ED" w:rsidR="008124AD" w:rsidTr="00595498" w14:paraId="2F1C1D97" w14:textId="77777777">
      <w:tc>
        <w:tcPr>
          <w:tcW w:w="7797" w:type="dxa"/>
          <w:hideMark/>
        </w:tcPr>
        <w:p w:rsidRPr="008255ED" w:rsidR="008124AD" w:rsidP="008124AD" w:rsidRDefault="005C6F58" w14:paraId="506E9AB8" w14:textId="77777777">
          <w:pPr>
            <w:tabs>
              <w:tab w:val="left" w:pos="3252"/>
              <w:tab w:val="left" w:pos="6480"/>
            </w:tabs>
            <w:contextualSpacing/>
            <w:rPr>
              <w:rFonts w:ascii="Times New Roman" w:hAnsi="Times New Roman" w:cs="Times New Roman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Name_Lbl"/>
              <w:tag w:val="#Nav: SSA_Standard_Sales_Invoice/70901"/>
              <w:id w:val="-1792897456"/>
              <w:placeholder>
                <w:docPart w:val="902B913590B648B9B59501736420D4AB"/>
              </w:placeholder>
              <w:dataBinding w:prefixMappings="xmlns:ns0='urn:microsoft-dynamics-nav/reports/SSA_Standard_Sales_Invoice/70901/'" w:xpath="/ns0:NavWordReportXmlPart[1]/ns0:Header[1]/ns0:CompanyBankName_Lbl[1]" w:storeItemID="{02E16B21-4C54-454B-A6BF-316DFF6AEB3D}"/>
              <w:text/>
            </w:sdtPr>
            <w:sdtEndPr/>
            <w:sdtContent>
              <w:r w:rsidRPr="008255ED" w:rsidR="008124AD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CompanyBankName_Lbl</w:t>
              </w:r>
            </w:sdtContent>
          </w:sdt>
          <w:r w:rsidRPr="008255ED" w:rsidR="008124AD">
            <w:rPr>
              <w:rFonts w:ascii="Times New Roman" w:hAnsi="Times New Roman" w:cs="Times New Roman"/>
              <w:caps/>
              <w:sz w:val="20"/>
              <w:szCs w:val="20"/>
            </w:rPr>
            <w:t xml:space="preserve">: </w:t>
          </w: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AccountNo"/>
              <w:tag w:val="#Nav: SSA_Standard_Sales_Invoice/70901"/>
              <w:id w:val="-154761860"/>
              <w:placeholder>
                <w:docPart w:val="408748ADD9464A609790E961677070CA"/>
              </w:placeholder>
              <w:dataBinding w:prefixMappings="xmlns:ns0='urn:microsoft-dynamics-nav/reports/SSA_Standard_Sales_Invoice/70901/'" w:xpath="/ns0:NavWordReportXmlPart[1]/ns0:Header[1]/ns0:CompanyBankAccountNo[1]" w:storeItemID="{02E16B21-4C54-454B-A6BF-316DFF6AEB3D}"/>
              <w:text/>
            </w:sdtPr>
            <w:sdtEndPr/>
            <w:sdtContent>
              <w:r w:rsidRPr="008255ED" w:rsidR="008124AD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CompanyBankAccountNo</w:t>
              </w:r>
            </w:sdtContent>
          </w:sdt>
        </w:p>
      </w:tc>
      <w:sdt>
        <w:sdtPr>
          <w:rPr>
            <w:rFonts w:ascii="Times New Roman" w:hAnsi="Times New Roman" w:cs="Times New Roman"/>
            <w:color w:val="0070C0"/>
            <w:sz w:val="20"/>
            <w:szCs w:val="20"/>
            <w:lang w:val="da-DK"/>
          </w:rPr>
          <w:alias w:val="#Nav: /Header/CompanyHomePage"/>
          <w:tag w:val="#Nav: SSA_Standard_Sales_Invoice/70901"/>
          <w:id w:val="-609357459"/>
          <w:placeholder>
            <w:docPart w:val="A497EA6FBF1A423EA12BD26C490A0732"/>
          </w:placeholder>
          <w:dataBinding w:prefixMappings="xmlns:ns0='urn:microsoft-dynamics-nav/reports/SSA_Standard_Sales_Invoice/70901/'" w:xpath="/ns0:NavWordReportXmlPart[1]/ns0:Header[1]/ns0:CompanyHomePage[1]" w:storeItemID="{02E16B21-4C54-454B-A6BF-316DFF6AEB3D}"/>
          <w:text/>
        </w:sdtPr>
        <w:sdtEndPr/>
        <w:sdtContent>
          <w:tc>
            <w:tcPr>
              <w:tcW w:w="2835" w:type="dxa"/>
              <w:hideMark/>
            </w:tcPr>
            <w:p w:rsidRPr="008255ED" w:rsidR="008124AD" w:rsidP="008124AD" w:rsidRDefault="008124AD" w14:paraId="3E326A13" w14:textId="77777777">
              <w:pPr>
                <w:tabs>
                  <w:tab w:val="left" w:pos="3252"/>
                  <w:tab w:val="left" w:pos="6480"/>
                </w:tabs>
                <w:contextualSpacing/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</w:pPr>
              <w:r w:rsidRPr="008255ED"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  <w:t>CompanyHomePage</w:t>
              </w:r>
            </w:p>
          </w:tc>
        </w:sdtContent>
      </w:sdt>
    </w:tr>
    <w:tr w:rsidRPr="008255ED" w:rsidR="008124AD" w:rsidTr="00595498" w14:paraId="306BE4A8" w14:textId="77777777">
      <w:tc>
        <w:tcPr>
          <w:tcW w:w="7797" w:type="dxa"/>
          <w:hideMark/>
        </w:tcPr>
        <w:p w:rsidRPr="008255ED" w:rsidR="008124AD" w:rsidP="008124AD" w:rsidRDefault="005C6F58" w14:paraId="64A7F6A8" w14:textId="77777777">
          <w:pPr>
            <w:widowControl w:val="0"/>
            <w:tabs>
              <w:tab w:val="left" w:pos="3276"/>
            </w:tabs>
            <w:contextualSpacing/>
            <w:rPr>
              <w:rFonts w:ascii="Times New Roman" w:hAnsi="Times New Roman" w:cs="Times New Roman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  <w:lang w:val="da-DK"/>
              </w:rPr>
              <w:alias w:val="#Nav: /Header/CompanyBankBranchNo_Lbl"/>
              <w:tag w:val="#Nav: SSA_Standard_Sales_Invoice/70901"/>
              <w:id w:val="877507856"/>
              <w:placeholder>
                <w:docPart w:val="5E70FD1A1FDD433990823EF668DEACED"/>
              </w:placeholder>
              <w:dataBinding w:prefixMappings="xmlns:ns0='urn:microsoft-dynamics-nav/reports/SSA_Standard_Sales_Invoice/70901/'" w:xpath="/ns0:NavWordReportXmlPart[1]/ns0:Header[1]/ns0:CompanyBankBranchNo_Lbl[1]" w:storeItemID="{02E16B21-4C54-454B-A6BF-316DFF6AEB3D}"/>
              <w:text/>
            </w:sdtPr>
            <w:sdtEndPr/>
            <w:sdtContent>
              <w:r w:rsidRPr="008255ED" w:rsidR="008124AD">
                <w:rPr>
                  <w:rFonts w:ascii="Times New Roman" w:hAnsi="Times New Roman" w:cs="Times New Roman"/>
                  <w:caps/>
                  <w:sz w:val="20"/>
                  <w:szCs w:val="20"/>
                  <w:lang w:val="da-DK"/>
                </w:rPr>
                <w:t>CompanyBankBranchNo_Lbl</w:t>
              </w:r>
            </w:sdtContent>
          </w:sdt>
          <w:r w:rsidRPr="008255ED" w:rsidR="008124AD">
            <w:rPr>
              <w:rFonts w:ascii="Times New Roman" w:hAnsi="Times New Roman" w:cs="Times New Roman"/>
              <w:caps/>
              <w:sz w:val="20"/>
              <w:szCs w:val="20"/>
              <w:lang w:val="da-DK"/>
            </w:rPr>
            <w:t xml:space="preserve">: </w:t>
          </w: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  <w:lang w:val="da-DK"/>
              </w:rPr>
              <w:alias w:val="#Nav: /Header/CompanyBankBranchNo"/>
              <w:tag w:val="#Nav: SSA_Standard_Sales_Invoice/70901"/>
              <w:id w:val="-2007429618"/>
              <w:placeholder>
                <w:docPart w:val="3EA088D9234849E9880BF7789872A65D"/>
              </w:placeholder>
              <w:dataBinding w:prefixMappings="xmlns:ns0='urn:microsoft-dynamics-nav/reports/SSA_Standard_Sales_Invoice/70901/'" w:xpath="/ns0:NavWordReportXmlPart[1]/ns0:Header[1]/ns0:CompanyBankBranchNo[1]" w:storeItemID="{02E16B21-4C54-454B-A6BF-316DFF6AEB3D}"/>
              <w:text/>
            </w:sdtPr>
            <w:sdtEndPr/>
            <w:sdtContent>
              <w:r w:rsidRPr="008255ED" w:rsidR="008124AD">
                <w:rPr>
                  <w:rFonts w:ascii="Times New Roman" w:hAnsi="Times New Roman" w:cs="Times New Roman"/>
                  <w:caps/>
                  <w:sz w:val="20"/>
                  <w:szCs w:val="20"/>
                  <w:lang w:val="da-DK"/>
                </w:rPr>
                <w:t>CompanyBankBranchNo</w:t>
              </w:r>
            </w:sdtContent>
          </w:sdt>
        </w:p>
      </w:tc>
      <w:sdt>
        <w:sdtPr>
          <w:rPr>
            <w:rFonts w:ascii="Times New Roman" w:hAnsi="Times New Roman" w:cs="Times New Roman"/>
            <w:color w:val="0070C0"/>
            <w:sz w:val="20"/>
            <w:szCs w:val="20"/>
            <w:lang w:val="da-DK"/>
          </w:rPr>
          <w:alias w:val="#Nav: /Header/CompanyEMail"/>
          <w:tag w:val="#Nav: SSA_Standard_Sales_Invoice/70901"/>
          <w:id w:val="-1263762950"/>
          <w:placeholder>
            <w:docPart w:val="A497EA6FBF1A423EA12BD26C490A0732"/>
          </w:placeholder>
          <w:dataBinding w:prefixMappings="xmlns:ns0='urn:microsoft-dynamics-nav/reports/SSA_Standard_Sales_Invoice/70901/'" w:xpath="/ns0:NavWordReportXmlPart[1]/ns0:Header[1]/ns0:CompanyEMail[1]" w:storeItemID="{02E16B21-4C54-454B-A6BF-316DFF6AEB3D}"/>
          <w:text/>
        </w:sdtPr>
        <w:sdtEndPr/>
        <w:sdtContent>
          <w:tc>
            <w:tcPr>
              <w:tcW w:w="2835" w:type="dxa"/>
              <w:hideMark/>
            </w:tcPr>
            <w:p w:rsidRPr="008255ED" w:rsidR="008124AD" w:rsidP="008124AD" w:rsidRDefault="008124AD" w14:paraId="1AAE6BD7" w14:textId="77777777">
              <w:pPr>
                <w:widowControl w:val="0"/>
                <w:tabs>
                  <w:tab w:val="left" w:pos="3276"/>
                </w:tabs>
                <w:contextualSpacing/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</w:pPr>
              <w:r w:rsidRPr="008255ED"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  <w:t>CompanyEMail</w:t>
              </w:r>
            </w:p>
          </w:tc>
        </w:sdtContent>
      </w:sdt>
    </w:tr>
    <w:tr w:rsidRPr="008255ED" w:rsidR="008124AD" w:rsidTr="00595498" w14:paraId="6F189F12" w14:textId="77777777">
      <w:tc>
        <w:tcPr>
          <w:tcW w:w="7797" w:type="dxa"/>
          <w:hideMark/>
        </w:tcPr>
        <w:p w:rsidRPr="008255ED" w:rsidR="008124AD" w:rsidP="008124AD" w:rsidRDefault="005C6F58" w14:paraId="362FDACC" w14:textId="77777777">
          <w:pPr>
            <w:rPr>
              <w:rFonts w:ascii="Times New Roman" w:hAnsi="Times New Roman" w:cs="Times New Roman"/>
              <w:caps/>
              <w:sz w:val="20"/>
              <w:szCs w:val="20"/>
            </w:rPr>
          </w:pP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AccountNo_Lbl"/>
              <w:tag w:val="#Nav: SSA_Standard_Sales_Invoice/70901"/>
              <w:id w:val="-2126841270"/>
              <w:placeholder>
                <w:docPart w:val="D3EE0459659343929D360C652B4A0B65"/>
              </w:placeholder>
              <w:dataBinding w:prefixMappings="xmlns:ns0='urn:microsoft-dynamics-nav/reports/SSA_Standard_Sales_Invoice/70901/'" w:xpath="/ns0:NavWordReportXmlPart[1]/ns0:Header[1]/ns0:CompanyBankAccountNo_Lbl[1]" w:storeItemID="{02E16B21-4C54-454B-A6BF-316DFF6AEB3D}"/>
              <w:text/>
            </w:sdtPr>
            <w:sdtEndPr/>
            <w:sdtContent>
              <w:r w:rsidRPr="008255ED" w:rsidR="008124AD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CompanyBankAccountNo_Lbl</w:t>
              </w:r>
            </w:sdtContent>
          </w:sdt>
          <w:r w:rsidRPr="008255ED" w:rsidR="008124AD">
            <w:rPr>
              <w:rFonts w:ascii="Times New Roman" w:hAnsi="Times New Roman" w:cs="Times New Roman"/>
              <w:caps/>
              <w:sz w:val="20"/>
              <w:szCs w:val="20"/>
            </w:rPr>
            <w:t xml:space="preserve">: </w:t>
          </w: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AccountNo"/>
              <w:tag w:val="#Nav: SSA_Standard_Sales_Invoice/70901"/>
              <w:id w:val="1225493757"/>
              <w:placeholder>
                <w:docPart w:val="2E2B651EB3F74408B4A2ED9A240CA5F8"/>
              </w:placeholder>
              <w:dataBinding w:prefixMappings="xmlns:ns0='urn:microsoft-dynamics-nav/reports/SSA_Standard_Sales_Invoice/70901/'" w:xpath="/ns0:NavWordReportXmlPart[1]/ns0:Header[1]/ns0:CompanyBankAccountNo[1]" w:storeItemID="{02E16B21-4C54-454B-A6BF-316DFF6AEB3D}"/>
              <w:text/>
            </w:sdtPr>
            <w:sdtEndPr/>
            <w:sdtContent>
              <w:r w:rsidRPr="008255ED" w:rsidR="008124AD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CompanyBankAccountNo</w:t>
              </w:r>
            </w:sdtContent>
          </w:sdt>
        </w:p>
      </w:tc>
      <w:tc>
        <w:tcPr>
          <w:tcW w:w="2835" w:type="dxa"/>
        </w:tcPr>
        <w:p w:rsidRPr="008255ED" w:rsidR="008124AD" w:rsidP="008124AD" w:rsidRDefault="008124AD" w14:paraId="64E98ED0" w14:textId="77777777">
          <w:pPr>
            <w:rPr>
              <w:rFonts w:ascii="Times New Roman" w:hAnsi="Times New Roman" w:cs="Times New Roman"/>
              <w:caps/>
              <w:color w:val="0070C0"/>
              <w:sz w:val="20"/>
              <w:szCs w:val="20"/>
            </w:rPr>
          </w:pPr>
        </w:p>
      </w:tc>
    </w:tr>
  </w:tbl>
  <w:p w:rsidRPr="008255ED" w:rsidR="008124AD" w:rsidP="008124AD" w:rsidRDefault="008124AD" w14:paraId="1E9B69C1" w14:textId="77777777">
    <w:pPr>
      <w:spacing w:line="256" w:lineRule="auto"/>
      <w:rPr>
        <w:rFonts w:ascii="Times New Roman" w:hAnsi="Times New Roman" w:eastAsia="Times New Roman" w:cs="Times New Roman"/>
      </w:rPr>
    </w:pPr>
  </w:p>
  <w:tbl>
    <w:tblPr>
      <w:tblStyle w:val="TableGrid1"/>
      <w:tblW w:w="10627" w:type="dxa"/>
      <w:tblInd w:w="0" w:type="dxa"/>
      <w:tblLook w:val="04A0" w:firstRow="1" w:lastRow="0" w:firstColumn="1" w:lastColumn="0" w:noHBand="0" w:noVBand="1"/>
    </w:tblPr>
    <w:tblGrid>
      <w:gridCol w:w="4078"/>
      <w:gridCol w:w="3430"/>
      <w:gridCol w:w="3119"/>
    </w:tblGrid>
    <w:tr w:rsidRPr="008255ED" w:rsidR="008124AD" w:rsidTr="000F3065" w14:paraId="4693F66B" w14:textId="77777777">
      <w:trPr>
        <w:trHeight w:val="132"/>
      </w:trPr>
      <w:tc>
        <w:tcPr>
          <w:tcW w:w="10627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hideMark/>
        </w:tcPr>
        <w:p w:rsidRPr="008255ED" w:rsidR="008124AD" w:rsidP="008124AD" w:rsidRDefault="008124AD" w14:paraId="4B34E076" w14:textId="77777777">
          <w:pPr>
            <w:rPr>
              <w:rFonts w:ascii="Times New Roman" w:hAnsi="Times New Roman" w:cs="Times New Roman"/>
              <w:b/>
              <w:bCs/>
              <w:sz w:val="16"/>
              <w:szCs w:val="16"/>
            </w:rPr>
          </w:pPr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Factura </w:t>
          </w:r>
          <w:proofErr w:type="spellStart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>poate</w:t>
          </w:r>
          <w:proofErr w:type="spellEnd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>circula</w:t>
          </w:r>
          <w:proofErr w:type="spellEnd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>fara</w:t>
          </w:r>
          <w:proofErr w:type="spellEnd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>stampila</w:t>
          </w:r>
          <w:proofErr w:type="spellEnd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>si</w:t>
          </w:r>
          <w:proofErr w:type="spellEnd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>semnatura</w:t>
          </w:r>
          <w:proofErr w:type="spellEnd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conform </w:t>
          </w:r>
          <w:proofErr w:type="spellStart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>Legii</w:t>
          </w:r>
          <w:proofErr w:type="spellEnd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227/2015 </w:t>
          </w:r>
          <w:proofErr w:type="spellStart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>privind</w:t>
          </w:r>
          <w:proofErr w:type="spellEnd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>Codul</w:t>
          </w:r>
          <w:proofErr w:type="spellEnd"/>
          <w:r w:rsidRPr="008255ED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Fiscal, art.319 alin.29.</w:t>
          </w:r>
        </w:p>
      </w:tc>
    </w:tr>
    <w:tr w:rsidRPr="008255ED" w:rsidR="008124AD" w:rsidTr="00CF2D35" w14:paraId="76CDC123" w14:textId="77777777">
      <w:trPr>
        <w:trHeight w:val="1417"/>
      </w:trPr>
      <w:tc>
        <w:tcPr>
          <w:tcW w:w="4078" w:type="dxa"/>
          <w:tcBorders>
            <w:top w:val="single" w:color="5B9BD5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8255ED" w:rsidR="008124AD" w:rsidP="008124AD" w:rsidRDefault="008124AD" w14:paraId="356141C3" w14:textId="77777777">
          <w:pPr>
            <w:spacing w:before="120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Semnatura</w:t>
          </w:r>
          <w:proofErr w:type="spellEnd"/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si</w:t>
          </w:r>
          <w:proofErr w:type="spellEnd"/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stampita</w:t>
          </w:r>
          <w:proofErr w:type="spellEnd"/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furnizorului</w:t>
          </w:r>
          <w:proofErr w:type="spellEnd"/>
        </w:p>
        <w:p w:rsidRPr="008255ED" w:rsidR="008124AD" w:rsidP="008124AD" w:rsidRDefault="008124AD" w14:paraId="6F2495FA" w14:textId="77777777">
          <w:pPr>
            <w:rPr>
              <w:rFonts w:ascii="Times New Roman" w:hAnsi="Times New Roman" w:cs="Times New Roman"/>
              <w:sz w:val="16"/>
              <w:szCs w:val="16"/>
            </w:rPr>
          </w:pPr>
        </w:p>
        <w:p w:rsidRPr="008255ED" w:rsidR="008124AD" w:rsidP="008124AD" w:rsidRDefault="008124AD" w14:paraId="699A843D" w14:textId="77777777">
          <w:pPr>
            <w:rPr>
              <w:rFonts w:ascii="Times New Roman" w:hAnsi="Times New Roman" w:cs="Times New Roman"/>
              <w:sz w:val="16"/>
              <w:szCs w:val="16"/>
            </w:rPr>
          </w:pPr>
        </w:p>
        <w:p w:rsidRPr="008255ED" w:rsidR="008124AD" w:rsidP="008124AD" w:rsidRDefault="008124AD" w14:paraId="67D01211" w14:textId="77777777">
          <w:pPr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343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8255ED" w:rsidR="008124AD" w:rsidP="008124AD" w:rsidRDefault="008124AD" w14:paraId="34520452" w14:textId="77777777">
          <w:pPr>
            <w:spacing w:before="120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Numele</w:t>
          </w:r>
          <w:proofErr w:type="spellEnd"/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delegatului</w:t>
          </w:r>
          <w:proofErr w:type="spellEnd"/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: </w:t>
          </w:r>
          <w:sdt>
            <w:sdtPr>
              <w:rPr>
                <w:rFonts w:ascii="Times New Roman" w:hAnsi="Times New Roman" w:cs="Times New Roman"/>
                <w:sz w:val="16"/>
                <w:szCs w:val="16"/>
              </w:rPr>
              <w:alias w:val="#Nav: /Header/ShippingAgentCode"/>
              <w:tag w:val="#Nav: SSA_Standard_Sales_Invoice/70901"/>
              <w:id w:val="872727492"/>
              <w:placeholder>
                <w:docPart w:val="0C3DFFFD7CA342C59AC9334274A0B2D2"/>
              </w:placeholder>
              <w:dataBinding w:prefixMappings="xmlns:ns0='urn:microsoft-dynamics-nav/reports/SSA_Standard_Sales_Invoice/70901/'" w:xpath="/ns0:NavWordReportXmlPart[1]/ns0:Header[1]/ns0:ShippingAgentCode[1]" w:storeItemID="{02E16B21-4C54-454B-A6BF-316DFF6AEB3D}"/>
              <w:text/>
            </w:sdtPr>
            <w:sdtEndPr/>
            <w:sdtContent>
              <w:proofErr w:type="spellStart"/>
              <w:r w:rsidRPr="008255ED">
                <w:rPr>
                  <w:rFonts w:ascii="Times New Roman" w:hAnsi="Times New Roman" w:cs="Times New Roman"/>
                  <w:sz w:val="16"/>
                  <w:szCs w:val="16"/>
                </w:rPr>
                <w:t>ShippingAgentCode</w:t>
              </w:r>
              <w:proofErr w:type="spellEnd"/>
            </w:sdtContent>
          </w:sdt>
        </w:p>
        <w:p w:rsidRPr="008255ED" w:rsidR="008124AD" w:rsidP="008124AD" w:rsidRDefault="008124AD" w14:paraId="497C9814" w14:textId="77777777">
          <w:pPr>
            <w:spacing w:before="120"/>
            <w:rPr>
              <w:rFonts w:ascii="Times New Roman" w:hAnsi="Times New Roman" w:cs="Times New Roman"/>
              <w:sz w:val="16"/>
              <w:szCs w:val="16"/>
            </w:rPr>
          </w:pPr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Data </w:t>
          </w: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expeditiei</w:t>
          </w:r>
          <w:proofErr w:type="spellEnd"/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: </w:t>
          </w:r>
          <w:sdt>
            <w:sdtPr>
              <w:rPr>
                <w:rFonts w:ascii="Times New Roman" w:hAnsi="Times New Roman" w:cs="Times New Roman"/>
                <w:sz w:val="16"/>
                <w:szCs w:val="16"/>
              </w:rPr>
              <w:alias w:val="#Nav: /Header/ShipmentDate"/>
              <w:tag w:val="#Nav: SSA_Standard_Sales_Invoice/70901"/>
              <w:id w:val="-1736855305"/>
              <w:placeholder>
                <w:docPart w:val="0C3DFFFD7CA342C59AC9334274A0B2D2"/>
              </w:placeholder>
              <w:dataBinding w:prefixMappings="xmlns:ns0='urn:microsoft-dynamics-nav/reports/SSA_Standard_Sales_Invoice/70901/'" w:xpath="/ns0:NavWordReportXmlPart[1]/ns0:Header[1]/ns0:ShipmentDate[1]" w:storeItemID="{02E16B21-4C54-454B-A6BF-316DFF6AEB3D}"/>
              <w:text/>
            </w:sdtPr>
            <w:sdtEndPr/>
            <w:sdtContent>
              <w:proofErr w:type="spellStart"/>
              <w:r w:rsidRPr="008255ED">
                <w:rPr>
                  <w:rFonts w:ascii="Times New Roman" w:hAnsi="Times New Roman" w:cs="Times New Roman"/>
                  <w:sz w:val="16"/>
                  <w:szCs w:val="16"/>
                </w:rPr>
                <w:t>ShipmentDate</w:t>
              </w:r>
              <w:proofErr w:type="spellEnd"/>
            </w:sdtContent>
          </w:sdt>
        </w:p>
        <w:p w:rsidRPr="008255ED" w:rsidR="008124AD" w:rsidP="008124AD" w:rsidRDefault="008124AD" w14:paraId="4BE30C62" w14:textId="77777777">
          <w:pPr>
            <w:spacing w:before="120"/>
            <w:rPr>
              <w:rFonts w:ascii="Times New Roman" w:hAnsi="Times New Roman" w:cs="Times New Roman"/>
              <w:sz w:val="16"/>
              <w:szCs w:val="16"/>
            </w:rPr>
          </w:pPr>
        </w:p>
        <w:p w:rsidRPr="008255ED" w:rsidR="008124AD" w:rsidP="008124AD" w:rsidRDefault="008124AD" w14:paraId="605EF2A0" w14:textId="77777777">
          <w:pPr>
            <w:spacing w:before="120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Semnaturile</w:t>
          </w:r>
          <w:proofErr w:type="spellEnd"/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 ……………………………</w:t>
          </w:r>
          <w:proofErr w:type="gramStart"/>
          <w:r w:rsidRPr="008255ED">
            <w:rPr>
              <w:rFonts w:ascii="Times New Roman" w:hAnsi="Times New Roman" w:cs="Times New Roman"/>
              <w:sz w:val="16"/>
              <w:szCs w:val="16"/>
            </w:rPr>
            <w:t>…..</w:t>
          </w:r>
          <w:proofErr w:type="gramEnd"/>
        </w:p>
        <w:p w:rsidRPr="008255ED" w:rsidR="008124AD" w:rsidP="008124AD" w:rsidRDefault="008124AD" w14:paraId="358EDAF6" w14:textId="16F8C43D">
          <w:pPr>
            <w:spacing w:before="120"/>
            <w:rPr>
              <w:rFonts w:ascii="Times New Roman" w:hAnsi="Times New Roman" w:cs="Times New Roman"/>
              <w:sz w:val="16"/>
              <w:szCs w:val="16"/>
            </w:rPr>
          </w:pPr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                     ………………………………..</w:t>
          </w:r>
          <w:r w:rsidRPr="008255ED" w:rsidR="00595498">
            <w:rPr>
              <w:rFonts w:ascii="Times New Roman" w:hAnsi="Times New Roman" w:cs="Times New Roman"/>
              <w:sz w:val="16"/>
              <w:szCs w:val="16"/>
            </w:rPr>
            <w:t>.</w:t>
          </w:r>
        </w:p>
      </w:tc>
      <w:tc>
        <w:tcPr>
          <w:tcW w:w="311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8255ED" w:rsidR="008124AD" w:rsidP="008124AD" w:rsidRDefault="008124AD" w14:paraId="4472EC5A" w14:textId="77777777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Nume</w:t>
          </w:r>
          <w:proofErr w:type="spellEnd"/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si</w:t>
          </w:r>
          <w:proofErr w:type="spellEnd"/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prenume</w:t>
          </w:r>
          <w:proofErr w:type="spellEnd"/>
        </w:p>
        <w:p w:rsidRPr="008255ED" w:rsidR="008124AD" w:rsidP="008124AD" w:rsidRDefault="008124AD" w14:paraId="07E2227F" w14:textId="77777777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8255ED">
            <w:rPr>
              <w:rFonts w:ascii="Times New Roman" w:hAnsi="Times New Roman" w:cs="Times New Roman"/>
              <w:sz w:val="16"/>
              <w:szCs w:val="16"/>
            </w:rPr>
            <w:t>………………………</w:t>
          </w:r>
        </w:p>
        <w:p w:rsidRPr="008255ED" w:rsidR="008124AD" w:rsidP="008124AD" w:rsidRDefault="008124AD" w14:paraId="095227E6" w14:textId="77777777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  <w:p w:rsidRPr="008255ED" w:rsidR="008124AD" w:rsidP="008124AD" w:rsidRDefault="008124AD" w14:paraId="2FD15A27" w14:textId="77777777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Semnatura</w:t>
          </w:r>
          <w:proofErr w:type="spellEnd"/>
          <w:r w:rsidRPr="008255ED">
            <w:rPr>
              <w:rFonts w:ascii="Times New Roman" w:hAnsi="Times New Roman" w:cs="Times New Roman"/>
              <w:sz w:val="16"/>
              <w:szCs w:val="16"/>
            </w:rPr>
            <w:t xml:space="preserve"> de </w:t>
          </w:r>
          <w:proofErr w:type="spellStart"/>
          <w:r w:rsidRPr="008255ED">
            <w:rPr>
              <w:rFonts w:ascii="Times New Roman" w:hAnsi="Times New Roman" w:cs="Times New Roman"/>
              <w:sz w:val="16"/>
              <w:szCs w:val="16"/>
            </w:rPr>
            <w:t>primire</w:t>
          </w:r>
          <w:proofErr w:type="spellEnd"/>
        </w:p>
        <w:p w:rsidRPr="008255ED" w:rsidR="008124AD" w:rsidP="008124AD" w:rsidRDefault="008124AD" w14:paraId="0D7C5B78" w14:textId="77777777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8255ED">
            <w:rPr>
              <w:rFonts w:ascii="Times New Roman" w:hAnsi="Times New Roman" w:cs="Times New Roman"/>
              <w:sz w:val="16"/>
              <w:szCs w:val="16"/>
            </w:rPr>
            <w:t>………………………………</w:t>
          </w:r>
        </w:p>
      </w:tc>
      <w:bookmarkEnd w:id="1"/>
    </w:tr>
  </w:tbl>
  <w:p w:rsidRPr="008255ED" w:rsidR="00FC5CD7" w:rsidRDefault="00FC5CD7" w14:paraId="00631718" w14:textId="77777777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D627C6" w:rsidR="00D627C6" w:rsidP="00D627C6" w:rsidRDefault="00D627C6" w14:paraId="2D21E8CB" w14:textId="77777777"/>
  <w:p w:rsidRPr="00EE25A4" w:rsidR="00D627C6" w:rsidP="00D627C6" w:rsidRDefault="005C6F58" w14:paraId="08EC7490" w14:textId="77777777">
    <w:pPr>
      <w:tabs>
        <w:tab w:val="left" w:pos="3252"/>
      </w:tabs>
      <w:contextualSpacing/>
      <w:rPr>
        <w:color w:val="0070C0"/>
        <w:sz w:val="28"/>
        <w:szCs w:val="28"/>
      </w:rPr>
    </w:pPr>
    <w:sdt>
      <w:sdtPr>
        <w:rPr>
          <w:rFonts w:cs="Calibri"/>
          <w:caps/>
          <w:color w:val="0070C0"/>
          <w:sz w:val="20"/>
          <w:szCs w:val="20"/>
        </w:rPr>
        <w:alias w:val="#Nav: /Header/CompanyBankName_Lbl"/>
        <w:tag w:val="#Nav: SSA_Standard_Sales_Invoice/70901"/>
        <w:id w:val="1621726738"/>
        <w:placeholder>
          <w:docPart w:val="DB736209F2274F8AB547504552AACD4D"/>
        </w:placeholder>
        <w:dataBinding w:prefixMappings="xmlns:ns0='urn:microsoft-dynamics-nav/reports/SSA_Standard_Sales_Invoice/70901/'" w:xpath="/ns0:NavWordReportXmlPart[1]/ns0:Header[1]/ns0:CompanyBankName_Lbl[1]" w:storeItemID="{02E16B21-4C54-454B-A6BF-316DFF6AEB3D}"/>
        <w:text/>
      </w:sdtPr>
      <w:sdtEndPr>
        <w:rPr>
          <w:rFonts w:cstheme="minorBidi"/>
          <w:caps w:val="0"/>
          <w:color w:val="auto"/>
          <w:sz w:val="22"/>
          <w:szCs w:val="22"/>
        </w:rPr>
      </w:sdtEndPr>
      <w:sdtContent>
        <w:r w:rsidRPr="00CF2D35" w:rsidR="00D627C6">
          <w:rPr>
            <w:lang w:val="da-DK"/>
          </w:rPr>
          <w:t>CompanyBankName_Lbl</w:t>
        </w:r>
      </w:sdtContent>
    </w:sdt>
    <w:r w:rsidRPr="00CF2D35" w:rsidR="00D627C6">
      <w:rPr>
        <w:rFonts w:cs="Calibri"/>
        <w:caps/>
        <w:color w:val="0070C0"/>
        <w:sz w:val="20"/>
        <w:szCs w:val="20"/>
      </w:rPr>
      <w:t xml:space="preserve">: </w:t>
    </w:r>
    <w:sdt>
      <w:sdtPr>
        <w:rPr>
          <w:rFonts w:cs="Calibri"/>
          <w:caps/>
          <w:sz w:val="20"/>
          <w:szCs w:val="20"/>
        </w:rPr>
        <w:alias w:val="#Nav: /Header/CompanyBankAccountNo"/>
        <w:tag w:val="#Nav: SSA_Standard_Sales_Invoice/70901"/>
        <w:id w:val="-1987927931"/>
        <w:placeholder>
          <w:docPart w:val="88495F9B92894A139A70B0D0233EE9CC"/>
        </w:placeholder>
        <w:dataBinding w:prefixMappings="xmlns:ns0='urn:microsoft-dynamics-nav/reports/SSA_Standard_Sales_Invoice/70901/'" w:xpath="/ns0:NavWordReportXmlPart[1]/ns0:Header[1]/ns0:CompanyBankAccountNo[1]" w:storeItemID="{02E16B21-4C54-454B-A6BF-316DFF6AEB3D}"/>
        <w:text/>
      </w:sdtPr>
      <w:sdtEndPr>
        <w:rPr>
          <w:rFonts w:cstheme="minorBidi"/>
          <w:caps w:val="0"/>
          <w:sz w:val="22"/>
          <w:szCs w:val="22"/>
        </w:rPr>
      </w:sdtEndPr>
      <w:sdtContent>
        <w:proofErr w:type="spellStart"/>
        <w:r w:rsidRPr="00CF2D35" w:rsidR="00D627C6">
          <w:t>CompanyBankAccountNo</w:t>
        </w:r>
        <w:proofErr w:type="spellEnd"/>
      </w:sdtContent>
    </w:sdt>
  </w:p>
  <w:p w:rsidRPr="00EE25A4" w:rsidR="00D627C6" w:rsidP="00507AB7" w:rsidRDefault="005C6F58" w14:paraId="7240705B" w14:textId="77777777">
    <w:pPr>
      <w:widowControl w:val="0"/>
      <w:tabs>
        <w:tab w:val="left" w:pos="3276"/>
      </w:tabs>
      <w:contextualSpacing/>
      <w:rPr>
        <w:color w:val="0070C0"/>
        <w:sz w:val="28"/>
        <w:szCs w:val="28"/>
      </w:rPr>
    </w:pPr>
    <w:sdt>
      <w:sdtPr>
        <w:rPr>
          <w:rFonts w:cs="Calibri"/>
          <w:caps/>
          <w:color w:val="0070C0"/>
          <w:sz w:val="20"/>
          <w:szCs w:val="20"/>
          <w:lang w:val="da-DK"/>
        </w:rPr>
        <w:alias w:val="#Nav: /Header/CompanyBankBranchNo_Lbl"/>
        <w:tag w:val="#Nav: SSA_Standard_Sales_Invoice/70901"/>
        <w:id w:val="-303618989"/>
        <w:placeholder>
          <w:docPart w:val="05EF1E9716BA4333A013ECE241C73EFF"/>
        </w:placeholder>
        <w:dataBinding w:prefixMappings="xmlns:ns0='urn:microsoft-dynamics-nav/reports/SSA_Standard_Sales_Invoice/70901/'" w:xpath="/ns0:NavWordReportXmlPart[1]/ns0:Header[1]/ns0:CompanyBankBranchNo_Lbl[1]" w:storeItemID="{02E16B21-4C54-454B-A6BF-316DFF6AEB3D}"/>
        <w:text/>
      </w:sdtPr>
      <w:sdtEndPr>
        <w:rPr>
          <w:rFonts w:cstheme="minorBidi"/>
          <w:caps w:val="0"/>
          <w:color w:val="auto"/>
          <w:sz w:val="22"/>
          <w:szCs w:val="22"/>
          <w:lang w:val="en-US"/>
        </w:rPr>
      </w:sdtEndPr>
      <w:sdtContent>
        <w:proofErr w:type="spellStart"/>
        <w:r w:rsidRPr="00CF2D35" w:rsidR="00D627C6">
          <w:t>CompanyBankBranchNo_Lbl</w:t>
        </w:r>
        <w:proofErr w:type="spellEnd"/>
      </w:sdtContent>
    </w:sdt>
    <w:r w:rsidRPr="00CF2D35" w:rsidR="00D627C6">
      <w:rPr>
        <w:rFonts w:cs="Calibri"/>
        <w:caps/>
        <w:color w:val="0070C0"/>
        <w:sz w:val="20"/>
        <w:szCs w:val="20"/>
        <w:lang w:val="da-DK"/>
      </w:rPr>
      <w:t xml:space="preserve">: </w:t>
    </w:r>
    <w:sdt>
      <w:sdtPr>
        <w:rPr>
          <w:rFonts w:cs="Calibri"/>
          <w:caps/>
          <w:sz w:val="20"/>
          <w:szCs w:val="20"/>
          <w:lang w:val="da-DK"/>
        </w:rPr>
        <w:alias w:val="#Nav: /Header/CompanyBankBranchNo"/>
        <w:tag w:val="#Nav: SSA_Standard_Sales_Invoice/70901"/>
        <w:id w:val="-1126230907"/>
        <w:placeholder>
          <w:docPart w:val="E47D062270A54C93B717509DDAF50347"/>
        </w:placeholder>
        <w:dataBinding w:prefixMappings="xmlns:ns0='urn:microsoft-dynamics-nav/reports/SSA_Standard_Sales_Invoice/70901/'" w:xpath="/ns0:NavWordReportXmlPart[1]/ns0:Header[1]/ns0:CompanyBankBranchNo[1]" w:storeItemID="{02E16B21-4C54-454B-A6BF-316DFF6AEB3D}"/>
        <w:text/>
      </w:sdtPr>
      <w:sdtEndPr>
        <w:rPr>
          <w:rFonts w:cstheme="minorBidi"/>
          <w:caps w:val="0"/>
          <w:sz w:val="22"/>
          <w:szCs w:val="22"/>
          <w:lang w:val="en-US"/>
        </w:rPr>
      </w:sdtEndPr>
      <w:sdtContent>
        <w:proofErr w:type="spellStart"/>
        <w:r w:rsidRPr="00CF2D35" w:rsidR="00D627C6">
          <w:t>CompanyBankBranchNo</w:t>
        </w:r>
        <w:proofErr w:type="spellEnd"/>
      </w:sdtContent>
    </w:sdt>
  </w:p>
  <w:p w:rsidRPr="00CF2D35" w:rsidR="00D627C6" w:rsidP="00D627C6" w:rsidRDefault="005C6F58" w14:paraId="2D234E2B" w14:textId="77777777">
    <w:pPr>
      <w:pStyle w:val="GroupSeparation"/>
      <w:spacing w:after="0" w:line="240" w:lineRule="auto"/>
      <w:rPr>
        <w:rFonts w:cs="Calibri"/>
        <w:caps/>
        <w:sz w:val="20"/>
        <w:szCs w:val="20"/>
      </w:rPr>
    </w:pPr>
    <w:sdt>
      <w:sdtPr>
        <w:rPr>
          <w:rFonts w:cs="Calibri"/>
          <w:caps/>
          <w:color w:val="0070C0"/>
          <w:sz w:val="20"/>
          <w:szCs w:val="20"/>
        </w:rPr>
        <w:alias w:val="#Nav: /Header/CompanyBankAccountNo_Lbl"/>
        <w:tag w:val="#Nav: SSA_Standard_Sales_Invoice/70901"/>
        <w:id w:val="1083416937"/>
        <w:placeholder>
          <w:docPart w:val="204F117DC130465AA9E509A27987E8BC"/>
        </w:placeholder>
        <w:dataBinding w:prefixMappings="xmlns:ns0='urn:microsoft-dynamics-nav/reports/SSA_Standard_Sales_Invoice/70901/'" w:xpath="/ns0:NavWordReportXmlPart[1]/ns0:Header[1]/ns0:CompanyBankAccountNo_Lbl[1]" w:storeItemID="{02E16B21-4C54-454B-A6BF-316DFF6AEB3D}"/>
        <w:text/>
      </w:sdtPr>
      <w:sdtEndPr>
        <w:rPr>
          <w:rFonts w:cstheme="minorBidi"/>
          <w:caps w:val="0"/>
          <w:color w:val="auto"/>
          <w:sz w:val="22"/>
          <w:szCs w:val="22"/>
        </w:rPr>
      </w:sdtEndPr>
      <w:sdtContent>
        <w:r w:rsidRPr="00CF2D35" w:rsidR="00D627C6">
          <w:rPr>
            <w:lang w:val="da-DK"/>
          </w:rPr>
          <w:t>CompanyBankAccountNo_Lbl</w:t>
        </w:r>
      </w:sdtContent>
    </w:sdt>
    <w:r w:rsidRPr="00CF2D35" w:rsidR="00D627C6">
      <w:rPr>
        <w:rFonts w:cs="Calibri"/>
        <w:caps/>
        <w:color w:val="0070C0"/>
        <w:sz w:val="20"/>
        <w:szCs w:val="20"/>
      </w:rPr>
      <w:t xml:space="preserve">: </w:t>
    </w:r>
    <w:sdt>
      <w:sdtPr>
        <w:rPr>
          <w:rFonts w:cs="Calibri"/>
          <w:caps/>
          <w:sz w:val="20"/>
          <w:szCs w:val="20"/>
        </w:rPr>
        <w:alias w:val="#Nav: /Header/CompanyBankAccountNo"/>
        <w:tag w:val="#Nav: SSA_Standard_Sales_Invoice/70901"/>
        <w:id w:val="317231135"/>
        <w:placeholder>
          <w:docPart w:val="B254E6A2990A48D28A0F216B2ACCCB44"/>
        </w:placeholder>
        <w:dataBinding w:prefixMappings="xmlns:ns0='urn:microsoft-dynamics-nav/reports/SSA_Standard_Sales_Invoice/70901/'" w:xpath="/ns0:NavWordReportXmlPart[1]/ns0:Header[1]/ns0:CompanyBankAccountNo[1]" w:storeItemID="{02E16B21-4C54-454B-A6BF-316DFF6AEB3D}"/>
        <w:text/>
      </w:sdtPr>
      <w:sdtEndPr>
        <w:rPr>
          <w:rFonts w:cstheme="minorBidi"/>
          <w:caps w:val="0"/>
          <w:sz w:val="22"/>
          <w:szCs w:val="22"/>
        </w:rPr>
      </w:sdtEndPr>
      <w:sdtContent>
        <w:proofErr w:type="spellStart"/>
        <w:r w:rsidRPr="00CF2D35" w:rsidR="00D627C6">
          <w:t>CompanyBankAccountNo</w:t>
        </w:r>
        <w:proofErr w:type="spellEnd"/>
      </w:sdtContent>
    </w:sdt>
  </w:p>
  <w:p w:rsidRPr="00D627C6" w:rsidR="00D627C6" w:rsidP="00D627C6" w:rsidRDefault="00D627C6" w14:paraId="3E7A8BE2" w14:textId="77777777"/>
  <w:tbl>
    <w:tblPr>
      <w:tblStyle w:val="TableGrid"/>
      <w:tblW w:w="10201" w:type="dxa"/>
      <w:tblLook w:val="04A0" w:firstRow="1" w:lastRow="0" w:firstColumn="1" w:lastColumn="0" w:noHBand="0" w:noVBand="1"/>
    </w:tblPr>
    <w:tblGrid>
      <w:gridCol w:w="4078"/>
      <w:gridCol w:w="3430"/>
      <w:gridCol w:w="2693"/>
    </w:tblGrid>
    <w:tr w:rsidRPr="004B1641" w:rsidR="00D627C6" w:rsidTr="00C4624B" w14:paraId="23245003" w14:textId="77777777">
      <w:trPr>
        <w:trHeight w:val="132"/>
      </w:trPr>
      <w:tc>
        <w:tcPr>
          <w:tcW w:w="10201" w:type="dxa"/>
          <w:gridSpan w:val="3"/>
        </w:tcPr>
        <w:p w:rsidRPr="00C06568" w:rsidR="00D627C6" w:rsidP="00D627C6" w:rsidRDefault="00D627C6" w14:paraId="7E5522C8" w14:textId="77777777">
          <w:pPr>
            <w:pStyle w:val="GroupSeparation"/>
            <w:spacing w:after="0"/>
            <w:rPr>
              <w:sz w:val="16"/>
              <w:szCs w:val="16"/>
            </w:rPr>
          </w:pPr>
          <w:proofErr w:type="spellStart"/>
          <w:r w:rsidRPr="004B1641">
            <w:rPr>
              <w:sz w:val="16"/>
              <w:szCs w:val="16"/>
            </w:rPr>
            <w:t>Emis</w:t>
          </w:r>
          <w:proofErr w:type="spellEnd"/>
          <w:r w:rsidRPr="004B1641">
            <w:rPr>
              <w:sz w:val="16"/>
              <w:szCs w:val="16"/>
            </w:rPr>
            <w:t xml:space="preserve"> de: </w:t>
          </w:r>
        </w:p>
      </w:tc>
    </w:tr>
    <w:tr w:rsidRPr="004B1641" w:rsidR="00D627C6" w:rsidTr="00CF2D35" w14:paraId="54C4AD16" w14:textId="77777777">
      <w:trPr>
        <w:trHeight w:val="1417"/>
      </w:trPr>
      <w:tc>
        <w:tcPr>
          <w:tcW w:w="4078" w:type="dxa"/>
          <w:tcBorders>
            <w:top w:val="single" w:color="5B9BD5" w:sz="4" w:space="0"/>
          </w:tcBorders>
        </w:tcPr>
        <w:p w:rsidRPr="004B1641" w:rsidR="00D627C6" w:rsidP="00D627C6" w:rsidRDefault="00D627C6" w14:paraId="431E5895" w14:textId="77777777">
          <w:pPr>
            <w:pStyle w:val="GroupSeparation"/>
            <w:spacing w:before="120" w:after="0"/>
            <w:rPr>
              <w:sz w:val="16"/>
              <w:szCs w:val="16"/>
            </w:rPr>
          </w:pPr>
          <w:proofErr w:type="spellStart"/>
          <w:r w:rsidRPr="004B1641">
            <w:rPr>
              <w:sz w:val="16"/>
              <w:szCs w:val="16"/>
            </w:rPr>
            <w:t>Semn</w:t>
          </w:r>
          <w:r>
            <w:rPr>
              <w:sz w:val="16"/>
              <w:szCs w:val="16"/>
            </w:rPr>
            <w:t>a</w:t>
          </w:r>
          <w:r w:rsidRPr="004B1641">
            <w:rPr>
              <w:sz w:val="16"/>
              <w:szCs w:val="16"/>
            </w:rPr>
            <w:t>tura</w:t>
          </w:r>
          <w:proofErr w:type="spellEnd"/>
          <w:r w:rsidRPr="004B1641">
            <w:rPr>
              <w:sz w:val="16"/>
              <w:szCs w:val="16"/>
            </w:rPr>
            <w:t xml:space="preserve"> </w:t>
          </w:r>
          <w:proofErr w:type="spellStart"/>
          <w:r w:rsidRPr="004B1641">
            <w:rPr>
              <w:sz w:val="16"/>
              <w:szCs w:val="16"/>
            </w:rPr>
            <w:t>si</w:t>
          </w:r>
          <w:proofErr w:type="spellEnd"/>
          <w:r w:rsidRPr="004B1641">
            <w:rPr>
              <w:sz w:val="16"/>
              <w:szCs w:val="16"/>
            </w:rPr>
            <w:t xml:space="preserve"> </w:t>
          </w:r>
          <w:proofErr w:type="spellStart"/>
          <w:r w:rsidRPr="004B1641">
            <w:rPr>
              <w:sz w:val="16"/>
              <w:szCs w:val="16"/>
            </w:rPr>
            <w:t>stampita</w:t>
          </w:r>
          <w:proofErr w:type="spellEnd"/>
          <w:r w:rsidRPr="004B1641">
            <w:rPr>
              <w:sz w:val="16"/>
              <w:szCs w:val="16"/>
            </w:rPr>
            <w:t xml:space="preserve"> </w:t>
          </w:r>
          <w:proofErr w:type="spellStart"/>
          <w:r w:rsidRPr="004B1641">
            <w:rPr>
              <w:sz w:val="16"/>
              <w:szCs w:val="16"/>
            </w:rPr>
            <w:t>furnizorului</w:t>
          </w:r>
          <w:proofErr w:type="spellEnd"/>
        </w:p>
        <w:p w:rsidRPr="004B1641" w:rsidR="00D627C6" w:rsidP="00D627C6" w:rsidRDefault="00D627C6" w14:paraId="7E392FA1" w14:textId="77777777">
          <w:pPr>
            <w:pStyle w:val="GroupSeparation"/>
            <w:spacing w:after="0"/>
            <w:rPr>
              <w:sz w:val="16"/>
              <w:szCs w:val="16"/>
            </w:rPr>
          </w:pPr>
        </w:p>
        <w:p w:rsidRPr="004B1641" w:rsidR="00D627C6" w:rsidP="00D627C6" w:rsidRDefault="00D627C6" w14:paraId="72E53C14" w14:textId="77777777">
          <w:pPr>
            <w:pStyle w:val="GroupSeparation"/>
            <w:spacing w:after="0"/>
            <w:rPr>
              <w:sz w:val="16"/>
              <w:szCs w:val="16"/>
            </w:rPr>
          </w:pPr>
        </w:p>
        <w:p w:rsidRPr="004B1641" w:rsidR="00D627C6" w:rsidP="00D627C6" w:rsidRDefault="00D627C6" w14:paraId="5F3ED090" w14:textId="77777777">
          <w:pPr>
            <w:pStyle w:val="GroupSeparation"/>
            <w:spacing w:after="0"/>
            <w:rPr>
              <w:sz w:val="16"/>
              <w:szCs w:val="16"/>
            </w:rPr>
          </w:pPr>
        </w:p>
      </w:tc>
      <w:tc>
        <w:tcPr>
          <w:tcW w:w="3430" w:type="dxa"/>
        </w:tcPr>
        <w:p w:rsidR="00D627C6" w:rsidP="00D627C6" w:rsidRDefault="00D627C6" w14:paraId="07D4038D" w14:textId="77777777">
          <w:pPr>
            <w:pStyle w:val="GroupSeparation"/>
            <w:spacing w:before="120" w:after="0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Numele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delegatului</w:t>
          </w:r>
          <w:proofErr w:type="spellEnd"/>
          <w:r>
            <w:rPr>
              <w:sz w:val="16"/>
              <w:szCs w:val="16"/>
            </w:rPr>
            <w:t xml:space="preserve">: </w:t>
          </w:r>
          <w:sdt>
            <w:sdtPr>
              <w:rPr>
                <w:sz w:val="16"/>
                <w:szCs w:val="16"/>
              </w:rPr>
              <w:alias w:val="#Nav: /Header/ShippingAgentCode"/>
              <w:tag w:val="#Nav: SSA_Standard_Sales_Invoice/70901"/>
              <w:id w:val="1224406303"/>
              <w:placeholder>
                <w:docPart w:val="C6211020771D487CA1A93C24206D1B95"/>
              </w:placeholder>
              <w:dataBinding w:prefixMappings="xmlns:ns0='urn:microsoft-dynamics-nav/reports/SSA_Standard_Sales_Invoice/70901/'" w:xpath="/ns0:NavWordReportXmlPart[1]/ns0:Header[1]/ns0:ShippingAgentCode[1]" w:storeItemID="{02E16B21-4C54-454B-A6BF-316DFF6AEB3D}"/>
              <w:text/>
            </w:sdtPr>
            <w:sdtEndPr/>
            <w:sdtContent>
              <w:proofErr w:type="spellStart"/>
              <w:r>
                <w:rPr>
                  <w:sz w:val="16"/>
                  <w:szCs w:val="16"/>
                </w:rPr>
                <w:t>ShippingAgentCode</w:t>
              </w:r>
              <w:proofErr w:type="spellEnd"/>
            </w:sdtContent>
          </w:sdt>
        </w:p>
        <w:p w:rsidR="00D627C6" w:rsidP="00D627C6" w:rsidRDefault="00D627C6" w14:paraId="6B98E687" w14:textId="77777777">
          <w:pPr>
            <w:pStyle w:val="GroupSeparation"/>
            <w:spacing w:before="120"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Data </w:t>
          </w:r>
          <w:proofErr w:type="spellStart"/>
          <w:r>
            <w:rPr>
              <w:sz w:val="16"/>
              <w:szCs w:val="16"/>
            </w:rPr>
            <w:t>expeditiei</w:t>
          </w:r>
          <w:proofErr w:type="spellEnd"/>
          <w:r>
            <w:rPr>
              <w:sz w:val="16"/>
              <w:szCs w:val="16"/>
            </w:rPr>
            <w:t xml:space="preserve">: </w:t>
          </w:r>
          <w:sdt>
            <w:sdtPr>
              <w:rPr>
                <w:sz w:val="16"/>
                <w:szCs w:val="16"/>
              </w:rPr>
              <w:alias w:val="#Nav: /Header/ShipmentDate"/>
              <w:tag w:val="#Nav: SSA_Standard_Sales_Invoice/70901"/>
              <w:id w:val="-318496706"/>
              <w:placeholder>
                <w:docPart w:val="C6211020771D487CA1A93C24206D1B95"/>
              </w:placeholder>
              <w:dataBinding w:prefixMappings="xmlns:ns0='urn:microsoft-dynamics-nav/reports/SSA_Standard_Sales_Invoice/70901/'" w:xpath="/ns0:NavWordReportXmlPart[1]/ns0:Header[1]/ns0:ShipmentDate[1]" w:storeItemID="{02E16B21-4C54-454B-A6BF-316DFF6AEB3D}"/>
              <w:text/>
            </w:sdtPr>
            <w:sdtEndPr/>
            <w:sdtContent>
              <w:proofErr w:type="spellStart"/>
              <w:r>
                <w:rPr>
                  <w:sz w:val="16"/>
                  <w:szCs w:val="16"/>
                </w:rPr>
                <w:t>ShipmentDate</w:t>
              </w:r>
              <w:proofErr w:type="spellEnd"/>
            </w:sdtContent>
          </w:sdt>
        </w:p>
        <w:p w:rsidR="00D627C6" w:rsidP="00D627C6" w:rsidRDefault="00D627C6" w14:paraId="63D0AC9F" w14:textId="77777777">
          <w:pPr>
            <w:pStyle w:val="GroupSeparation"/>
            <w:spacing w:before="120" w:after="0"/>
            <w:rPr>
              <w:sz w:val="16"/>
              <w:szCs w:val="16"/>
            </w:rPr>
          </w:pPr>
        </w:p>
        <w:p w:rsidR="00D627C6" w:rsidP="00D627C6" w:rsidRDefault="00D627C6" w14:paraId="577B3909" w14:textId="77777777">
          <w:pPr>
            <w:pStyle w:val="GroupSeparation"/>
            <w:spacing w:before="120" w:after="0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Semnaturile</w:t>
          </w:r>
          <w:proofErr w:type="spellEnd"/>
          <w:r>
            <w:rPr>
              <w:sz w:val="16"/>
              <w:szCs w:val="16"/>
            </w:rPr>
            <w:t xml:space="preserve"> ……………………………</w:t>
          </w:r>
          <w:proofErr w:type="gramStart"/>
          <w:r>
            <w:rPr>
              <w:sz w:val="16"/>
              <w:szCs w:val="16"/>
            </w:rPr>
            <w:t>…..</w:t>
          </w:r>
          <w:proofErr w:type="gramEnd"/>
        </w:p>
        <w:p w:rsidRPr="004B1641" w:rsidR="00D627C6" w:rsidP="00D627C6" w:rsidRDefault="00D627C6" w14:paraId="2D47EFFA" w14:textId="77777777">
          <w:pPr>
            <w:pStyle w:val="GroupSeparation"/>
            <w:spacing w:before="120"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         ………………………………..</w:t>
          </w:r>
        </w:p>
      </w:tc>
      <w:tc>
        <w:tcPr>
          <w:tcW w:w="2693" w:type="dxa"/>
        </w:tcPr>
        <w:p w:rsidR="00D627C6" w:rsidP="00D627C6" w:rsidRDefault="00D627C6" w14:paraId="3BCE1E44" w14:textId="77777777">
          <w:pPr>
            <w:pStyle w:val="GroupSeparation"/>
            <w:spacing w:after="0"/>
            <w:jc w:val="center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Nume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si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prenume</w:t>
          </w:r>
          <w:proofErr w:type="spellEnd"/>
        </w:p>
        <w:p w:rsidR="00D627C6" w:rsidP="00D627C6" w:rsidRDefault="00D627C6" w14:paraId="6D6BE560" w14:textId="77777777">
          <w:pPr>
            <w:pStyle w:val="GroupSeparation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………………………</w:t>
          </w:r>
        </w:p>
        <w:p w:rsidR="00D627C6" w:rsidP="00D627C6" w:rsidRDefault="00D627C6" w14:paraId="5F4B8970" w14:textId="77777777">
          <w:pPr>
            <w:pStyle w:val="GroupSeparation"/>
            <w:spacing w:after="0"/>
            <w:jc w:val="center"/>
            <w:rPr>
              <w:sz w:val="16"/>
              <w:szCs w:val="16"/>
            </w:rPr>
          </w:pPr>
        </w:p>
        <w:p w:rsidR="00D627C6" w:rsidP="00D627C6" w:rsidRDefault="00D627C6" w14:paraId="6FE46760" w14:textId="77777777">
          <w:pPr>
            <w:pStyle w:val="GroupSeparation"/>
            <w:spacing w:after="0"/>
            <w:jc w:val="center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Semnatura</w:t>
          </w:r>
          <w:proofErr w:type="spellEnd"/>
          <w:r>
            <w:rPr>
              <w:sz w:val="16"/>
              <w:szCs w:val="16"/>
            </w:rPr>
            <w:t xml:space="preserve"> de </w:t>
          </w:r>
          <w:proofErr w:type="spellStart"/>
          <w:r>
            <w:rPr>
              <w:sz w:val="16"/>
              <w:szCs w:val="16"/>
            </w:rPr>
            <w:t>primire</w:t>
          </w:r>
          <w:proofErr w:type="spellEnd"/>
        </w:p>
        <w:p w:rsidRPr="004B1641" w:rsidR="00D627C6" w:rsidP="00D627C6" w:rsidRDefault="00D627C6" w14:paraId="285EB7FA" w14:textId="77777777">
          <w:pPr>
            <w:pStyle w:val="GroupSeparation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………………………………</w:t>
          </w:r>
        </w:p>
      </w:tc>
    </w:tr>
  </w:tbl>
  <w:p w:rsidR="00D627C6" w:rsidRDefault="00D627C6" w14:paraId="2B7357D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C6F58" w:rsidP="00E40C63" w:rsidRDefault="005C6F58" w14:paraId="4D58E312" w14:textId="77777777">
      <w:pPr>
        <w:spacing w:after="0"/>
      </w:pPr>
      <w:r>
        <w:separator/>
      </w:r>
    </w:p>
  </w:footnote>
  <w:footnote w:type="continuationSeparator" w:id="0">
    <w:p w:rsidR="005C6F58" w:rsidP="00E40C63" w:rsidRDefault="005C6F58" w14:paraId="7651ED40" w14:textId="77777777">
      <w:pPr>
        <w:spacing w:after="0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5059773"/>
      <w:docPartObj>
        <w:docPartGallery w:val="Page Numbers (Top of Page)"/>
        <w:docPartUnique/>
      </w:docPartObj>
    </w:sdtPr>
    <w:sdtEndPr/>
    <w:sdtContent>
      <w:p w:rsidR="00552779" w:rsidP="00552779" w:rsidRDefault="00552779" w14:paraId="3BB139C8" w14:textId="77777777">
        <w:pPr>
          <w:pStyle w:val="Header"/>
          <w:ind w:left="4680" w:firstLine="3960"/>
          <w:rPr>
            <w:b/>
            <w:bCs/>
            <w:sz w:val="20"/>
            <w:szCs w:val="20"/>
          </w:rPr>
        </w:pPr>
        <w:r>
          <w:rPr>
            <w:sz w:val="20"/>
            <w:szCs w:val="20"/>
          </w:rPr>
          <w:t xml:space="preserve">Page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b/>
            <w:bCs/>
            <w:sz w:val="20"/>
            <w:szCs w:val="20"/>
          </w:rPr>
          <w:instrText xml:space="preserve"> PAGE </w:instrText>
        </w:r>
        <w:r>
          <w:rPr>
            <w:b/>
            <w:bCs/>
            <w:sz w:val="20"/>
            <w:szCs w:val="20"/>
          </w:rPr>
          <w:fldChar w:fldCharType="separate"/>
        </w:r>
        <w:r>
          <w:rPr>
            <w:b/>
            <w:bCs/>
            <w:sz w:val="20"/>
            <w:szCs w:val="20"/>
          </w:rPr>
          <w:t>1</w:t>
        </w:r>
        <w:r>
          <w:rPr>
            <w:b/>
            <w:bCs/>
            <w:sz w:val="20"/>
            <w:szCs w:val="20"/>
          </w:rPr>
          <w:fldChar w:fldCharType="end"/>
        </w:r>
        <w:r>
          <w:rPr>
            <w:sz w:val="20"/>
            <w:szCs w:val="20"/>
          </w:rPr>
          <w:t xml:space="preserve"> of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b/>
            <w:bCs/>
            <w:sz w:val="20"/>
            <w:szCs w:val="20"/>
          </w:rPr>
          <w:instrText xml:space="preserve"> NUMPAGES  </w:instrText>
        </w:r>
        <w:r>
          <w:rPr>
            <w:b/>
            <w:bCs/>
            <w:sz w:val="20"/>
            <w:szCs w:val="20"/>
          </w:rPr>
          <w:fldChar w:fldCharType="separate"/>
        </w:r>
        <w:r>
          <w:rPr>
            <w:b/>
            <w:bCs/>
            <w:sz w:val="20"/>
            <w:szCs w:val="20"/>
          </w:rPr>
          <w:t>1</w:t>
        </w:r>
        <w:r>
          <w:rPr>
            <w:b/>
            <w:bCs/>
            <w:sz w:val="20"/>
            <w:szCs w:val="20"/>
          </w:rPr>
          <w:fldChar w:fldCharType="end"/>
        </w:r>
      </w:p>
      <w:sdt>
        <w:sdtPr>
          <w:id w:val="-306782772"/>
          <w:docPartObj>
            <w:docPartGallery w:val="Page Numbers (Top of Page)"/>
            <w:docPartUnique/>
          </w:docPartObj>
        </w:sdtPr>
        <w:sdtEndPr/>
        <w:sdtContent>
          <w:p w:rsidR="00B4489D" w:rsidP="00552779" w:rsidRDefault="00B4489D" w14:paraId="5864E031" w14:textId="1E339393">
            <w:pPr>
              <w:pStyle w:val="Header"/>
              <w:ind w:left="4680" w:firstLine="3960"/>
            </w:pPr>
          </w:p>
          <w:tbl>
            <w:tblPr>
              <w:tblStyle w:val="TableGrid"/>
              <w:tblW w:w="1119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3"/>
              <w:gridCol w:w="108"/>
              <w:gridCol w:w="4428"/>
            </w:tblGrid>
            <w:tr w:rsidRPr="008255ED" w:rsidR="00BC40C7" w:rsidTr="006864FE" w14:paraId="79C5EB1A" w14:textId="77777777">
              <w:trPr>
                <w:cantSplit/>
                <w:trHeight w:val="1701"/>
              </w:trPr>
              <w:tc>
                <w:tcPr>
                  <w:tcW w:w="6663" w:type="dxa"/>
                </w:tcPr>
                <w:tbl>
                  <w:tblPr>
                    <w:tblStyle w:val="TableGrid"/>
                    <w:tblpPr w:leftFromText="180" w:rightFromText="180" w:vertAnchor="text" w:horzAnchor="margin" w:tblpY="-236"/>
                    <w:tblOverlap w:val="never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35"/>
                  </w:tblGrid>
                  <w:tr w:rsidRPr="008255ED" w:rsidR="00BC40C7" w:rsidTr="008D2720" w14:paraId="7365FA74" w14:textId="77777777">
                    <w:trPr>
                      <w:cantSplit/>
                      <w:trHeight w:val="141"/>
                    </w:trPr>
                    <w:tc>
                      <w:tcPr>
                        <w:tcW w:w="2835" w:type="dxa"/>
                        <w:vAlign w:val="center"/>
                      </w:tcPr>
                      <w:p w:rsidRPr="008255ED" w:rsidR="00BC40C7" w:rsidP="00FD109F" w:rsidRDefault="00BC40C7" w14:paraId="30F99F6E" w14:textId="5880B32E">
                        <w:pPr>
                          <w:contextualSpacing/>
                          <w:rPr>
                            <w:rFonts w:ascii="Times New Roman" w:hAnsi="Times New Roman" w:cs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</w:pPr>
                        <w:proofErr w:type="spellStart"/>
                        <w:r w:rsidRPr="008255ED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Furnizor</w:t>
                        </w:r>
                        <w:proofErr w:type="spellEnd"/>
                        <w:r w:rsidRPr="008255ED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:</w:t>
                        </w:r>
                      </w:p>
                    </w:tc>
                  </w:tr>
                  <w:tr w:rsidRPr="008255ED" w:rsidR="00BC40C7" w:rsidTr="008D2720" w14:paraId="5DDAD930" w14:textId="77777777">
                    <w:trPr>
                      <w:cantSplit/>
                      <w:trHeight w:val="204"/>
                    </w:trPr>
                    <w:tc>
                      <w:tcPr>
                        <w:tcW w:w="2835" w:type="dxa"/>
                        <w:vAlign w:val="center"/>
                      </w:tcPr>
                      <w:p w:rsidRPr="00CF2D35" w:rsidR="00BC40C7" w:rsidP="00FD109F" w:rsidRDefault="005C6F58" w14:paraId="2A461686" w14:textId="23F86040">
                        <w:pPr>
                          <w:contextualSpacing/>
                          <w:rPr>
                            <w:rFonts w:ascii="Times New Roman" w:hAnsi="Times New Roman" w:cs="Times New Roman"/>
                            <w:b/>
                            <w:bCs/>
                            <w:color w:val="5B9BD5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alias w:val="#Nav: /Header/CompanyAddress1"/>
                            <w:tag w:val="#Nav: SSA_Standard_Sales_Invoice/70901"/>
                            <w:id w:val="50666406"/>
                            <w:placeholder>
                              <w:docPart w:val="A13CE74B883149BDB9929A8454B95412"/>
                            </w:placeholder>
                            <w:dataBinding w:prefixMappings="xmlns:ns0='urn:microsoft-dynamics-nav/reports/SSA_Standard_Sales_Invoice/70901/'" w:xpath="/ns0:NavWordReportXmlPart[1]/ns0:Header[1]/ns0:CompanyAddress1[1]" w:storeItemID="{02E16B21-4C54-454B-A6BF-316DFF6AEB3D}"/>
                            <w:text/>
                          </w:sdtPr>
                          <w:sdtEndPr/>
                          <w:sdtContent>
                            <w:r w:rsidRPr="008255ED" w:rsidR="00BC40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CompanyAddress1</w:t>
                            </w:r>
                          </w:sdtContent>
                        </w:sdt>
                      </w:p>
                    </w:tc>
                  </w:tr>
                  <w:tr w:rsidRPr="008255ED" w:rsidR="00BC40C7" w:rsidTr="008D2720" w14:paraId="149ABA83" w14:textId="77777777">
                    <w:trPr>
                      <w:cantSplit/>
                      <w:trHeight w:val="164"/>
                    </w:trPr>
                    <w:tc>
                      <w:tcPr>
                        <w:tcW w:w="2835" w:type="dxa"/>
                        <w:vAlign w:val="center"/>
                      </w:tcPr>
                      <w:p w:rsidRPr="008255ED" w:rsidR="00BC40C7" w:rsidP="00FD109F" w:rsidRDefault="005C6F58" w14:paraId="2FCADD5B" w14:textId="6115B489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alias w:val="#Nav: /Header/CompanyAddress2"/>
                            <w:tag w:val="#Nav: SSA_Standard_Sales_Invoice/70901"/>
                            <w:id w:val="-262143319"/>
                            <w:placeholder>
                              <w:docPart w:val="B2A4F82990BA48D0AC42DC4E4EC3F28A"/>
                            </w:placeholder>
                            <w:dataBinding w:prefixMappings="xmlns:ns0='urn:microsoft-dynamics-nav/reports/SSA_Standard_Sales_Invoice/70901/'" w:xpath="/ns0:NavWordReportXmlPart[1]/ns0:Header[1]/ns0:CompanyAddress2[1]" w:storeItemID="{02E16B21-4C54-454B-A6BF-316DFF6AEB3D}"/>
                            <w:text/>
                          </w:sdtPr>
                          <w:sdtEndPr/>
                          <w:sdtContent>
                            <w:r w:rsidRPr="008255ED" w:rsidR="00BC40C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CompanyAddress2</w:t>
                            </w:r>
                          </w:sdtContent>
                        </w:sdt>
                        <w:r w:rsidRPr="008255ED" w:rsidR="00BC40C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</w:t>
                        </w:r>
                      </w:p>
                    </w:tc>
                  </w:tr>
                  <w:tr w:rsidRPr="008255ED" w:rsidR="00BC40C7" w:rsidTr="008D2720" w14:paraId="723FDD14" w14:textId="607F6B7D">
                    <w:trPr>
                      <w:cantSplit/>
                      <w:trHeight w:val="164"/>
                    </w:trPr>
                    <w:tc>
                      <w:tcPr>
                        <w:tcW w:w="2835" w:type="dxa"/>
                        <w:vAlign w:val="center"/>
                      </w:tcPr>
                      <w:p w:rsidRPr="008255ED" w:rsidR="00BC40C7" w:rsidP="00FD109F" w:rsidRDefault="005C6F58" w14:paraId="0EF1EDE3" w14:textId="33BED99D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alias w:val="#Nav: /Header/CompanyAddress3"/>
                            <w:tag w:val="#Nav: SSA_Standard_Sales_Invoice/70901"/>
                            <w:id w:val="1695874085"/>
                            <w:placeholder>
                              <w:docPart w:val="AEA719BB73A04CD1A5AA22459B32CF2A"/>
                            </w:placeholder>
                            <w:dataBinding w:prefixMappings="xmlns:ns0='urn:microsoft-dynamics-nav/reports/SSA_Standard_Sales_Invoice/70901/'" w:xpath="/ns0:NavWordReportXmlPart[1]/ns0:Header[1]/ns0:CompanyAddress3[1]" w:storeItemID="{02E16B21-4C54-454B-A6BF-316DFF6AEB3D}"/>
                            <w:text/>
                          </w:sdtPr>
                          <w:sdtEndPr/>
                          <w:sdtContent>
                            <w:r w:rsidRPr="008255ED" w:rsidR="00BC40C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CompanyAddress3</w:t>
                            </w:r>
                          </w:sdtContent>
                        </w:sdt>
                      </w:p>
                    </w:tc>
                  </w:tr>
                  <w:tr w:rsidRPr="008255ED" w:rsidR="00BC40C7" w:rsidTr="008D2720" w14:paraId="088F8963" w14:textId="77777777">
                    <w:trPr>
                      <w:cantSplit/>
                      <w:trHeight w:val="164"/>
                    </w:trPr>
                    <w:tc>
                      <w:tcPr>
                        <w:tcW w:w="2835" w:type="dxa"/>
                        <w:vAlign w:val="center"/>
                      </w:tcPr>
                      <w:p w:rsidRPr="008255ED" w:rsidR="00BC40C7" w:rsidP="00FD109F" w:rsidRDefault="005C6F58" w14:paraId="17112A46" w14:textId="77777777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alias w:val="#Nav: /Header/CompanyAddress4"/>
                            <w:tag w:val="#Nav: SSA_Standard_Sales_Invoice/70901"/>
                            <w:id w:val="-1794357522"/>
                            <w:placeholder>
                              <w:docPart w:val="73956C2533CD46FB9F8C41FD2506FB48"/>
                            </w:placeholder>
                            <w:dataBinding w:prefixMappings="xmlns:ns0='urn:microsoft-dynamics-nav/reports/SSA_Standard_Sales_Invoice/70901/'" w:xpath="/ns0:NavWordReportXmlPart[1]/ns0:Header[1]/ns0:CompanyAddress4[1]" w:storeItemID="{02E16B21-4C54-454B-A6BF-316DFF6AEB3D}"/>
                            <w:text/>
                          </w:sdtPr>
                          <w:sdtEndPr/>
                          <w:sdtContent>
                            <w:r w:rsidRPr="008255ED" w:rsidR="00BC40C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CompanyAddress4</w:t>
                            </w:r>
                          </w:sdtContent>
                        </w:sdt>
                      </w:p>
                    </w:tc>
                  </w:tr>
                  <w:tr w:rsidRPr="008255ED" w:rsidR="00BC40C7" w:rsidTr="008D2720" w14:paraId="73E7243A" w14:textId="77777777">
                    <w:trPr>
                      <w:cantSplit/>
                      <w:trHeight w:val="164"/>
                    </w:trPr>
                    <w:sdt>
                      <w:sdt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o-RO"/>
                        </w:rPr>
                        <w:alias w:val="#Nav: /Header/CompanyVATRegistrationNo"/>
                        <w:tag w:val="#Nav: SSA_Standard_Sales_Invoice/70901"/>
                        <w:id w:val="1582946290"/>
                        <w:placeholder>
                          <w:docPart w:val="EC14D814B4584051BE11AD4D2FBEAE31"/>
                        </w:placeholder>
                        <w:dataBinding w:prefixMappings="xmlns:ns0='urn:microsoft-dynamics-nav/reports/SSA_Standard_Sales_Invoice/70901/'" w:xpath="/ns0:NavWordReportXmlPart[1]/ns0:Header[1]/ns0:CompanyVATRegistrationNo[1]" w:storeItemID="{02E16B21-4C54-454B-A6BF-316DFF6AEB3D}"/>
                        <w:text/>
                      </w:sdtPr>
                      <w:sdtEndPr/>
                      <w:sdtContent>
                        <w:tc>
                          <w:tcPr>
                            <w:tcW w:w="2835" w:type="dxa"/>
                            <w:vAlign w:val="center"/>
                          </w:tcPr>
                          <w:p w:rsidRPr="008255ED" w:rsidR="00BC40C7" w:rsidP="00FD109F" w:rsidRDefault="00BC40C7" w14:paraId="05965929" w14:textId="7777777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255E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o-RO"/>
                              </w:rPr>
                              <w:t>CompanyVATRegistrationNo</w:t>
                            </w:r>
                          </w:p>
                        </w:tc>
                      </w:sdtContent>
                    </w:sdt>
                  </w:tr>
                </w:tbl>
                <w:p w:rsidRPr="008255ED" w:rsidR="00BC40C7" w:rsidP="00FD109F" w:rsidRDefault="00BC40C7" w14:paraId="0F8D412A" w14:textId="0E9353F1">
                  <w:pPr>
                    <w:tabs>
                      <w:tab w:val="left" w:pos="204"/>
                      <w:tab w:val="center" w:pos="1420"/>
                    </w:tabs>
                    <w:rPr>
                      <w:rFonts w:ascii="Times New Roman" w:hAnsi="Times New Roman" w:cs="Times New Roman"/>
                    </w:rPr>
                  </w:pPr>
                  <w:r w:rsidRPr="008255ED">
                    <w:rPr>
                      <w:rFonts w:ascii="Times New Roman" w:hAnsi="Times New Roman" w:cs="Times New Roman"/>
                    </w:rPr>
                    <w:t xml:space="preserve">   </w:t>
                  </w:r>
                  <w:r w:rsidRPr="008255ED" w:rsidR="00D126FF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8255ED" w:rsidR="00C06E1C">
                    <w:rPr>
                      <w:rFonts w:ascii="Times New Roman" w:hAnsi="Times New Roman" w:cs="Times New Roman"/>
                    </w:rPr>
                    <w:t xml:space="preserve">    </w:t>
                  </w:r>
                  <w:r w:rsidRPr="008255ED" w:rsidR="00D126FF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8255ED">
                    <w:rPr>
                      <w:rFonts w:ascii="Times New Roman" w:hAnsi="Times New Roman" w:cs="Times New Roman"/>
                    </w:rPr>
                    <w:t xml:space="preserve">    </w:t>
                  </w:r>
                  <w:sdt>
                    <w:sdtPr>
                      <w:rPr>
                        <w:rFonts w:ascii="Times New Roman" w:hAnsi="Times New Roman" w:cs="Times New Roman"/>
                      </w:rPr>
                      <w:alias w:val="#Nav: /Header/CompanyPicture"/>
                      <w:tag w:val="#Nav: SSA_Standard_Sales_Invoice/70901"/>
                      <w:id w:val="-96180192"/>
                      <w:showingPlcHdr/>
                      <w:dataBinding w:prefixMappings="xmlns:ns0='urn:microsoft-dynamics-nav/reports/SSA_Standard_Sales_Invoice/70901/'" w:xpath="/ns0:NavWordReportXmlPart[1]/ns0:Header[1]/ns0:CompanyPicture[1]" w:storeItemID="{02E16B21-4C54-454B-A6BF-316DFF6AEB3D}"/>
                      <w:picture/>
                    </w:sdtPr>
                    <w:sdtEndPr/>
                    <w:sdtContent>
                      <w:r w:rsidRPr="008255ED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21329531" wp14:editId="4F1628E5">
                            <wp:extent cx="1798320" cy="1005840"/>
                            <wp:effectExtent l="0" t="0" r="0" b="381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8320" cy="1005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sdtContent>
                  </w:sdt>
                </w:p>
              </w:tc>
              <w:tc>
                <w:tcPr>
                  <w:tcW w:w="108" w:type="dxa"/>
                </w:tcPr>
                <w:p w:rsidRPr="008255ED" w:rsidR="00BC40C7" w:rsidP="00BC40C7" w:rsidRDefault="00BC40C7" w14:paraId="7F219848" w14:textId="40BF6D74">
                  <w:pPr>
                    <w:tabs>
                      <w:tab w:val="left" w:pos="204"/>
                      <w:tab w:val="center" w:pos="1420"/>
                    </w:tabs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28" w:type="dxa"/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XSpec="center" w:tblpY="-272"/>
                    <w:tblOverlap w:val="never"/>
                    <w:tblW w:w="842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30"/>
                    <w:gridCol w:w="1197"/>
                  </w:tblGrid>
                  <w:tr w:rsidRPr="008255ED" w:rsidR="00BC40C7" w:rsidTr="00250F91" w14:paraId="42EFD2B7" w14:textId="0B3DE9EF">
                    <w:trPr>
                      <w:gridAfter w:val="1"/>
                      <w:wAfter w:w="1197" w:type="dxa"/>
                      <w:cantSplit/>
                      <w:trHeight w:val="141"/>
                    </w:trPr>
                    <w:tc>
                      <w:tcPr>
                        <w:tcW w:w="7230" w:type="dxa"/>
                        <w:vAlign w:val="center"/>
                      </w:tcPr>
                      <w:p w:rsidRPr="008255ED" w:rsidR="00BC40C7" w:rsidP="007066B1" w:rsidRDefault="00BC40C7" w14:paraId="3909AAF2" w14:textId="44A8145A">
                        <w:pPr>
                          <w:ind w:left="-426" w:right="2268" w:firstLine="284"/>
                          <w:contextualSpacing/>
                          <w:rPr>
                            <w:rFonts w:ascii="Times New Roman" w:hAnsi="Times New Roman" w:cs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</w:pPr>
                        <w:r w:rsidRPr="008255ED">
                          <w:rPr>
                            <w:rFonts w:ascii="Times New Roman" w:hAnsi="Times New Roman" w:cs="Times New Roman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  <w:t xml:space="preserve">  </w:t>
                        </w:r>
                        <w:proofErr w:type="spellStart"/>
                        <w:r w:rsidRPr="008255ED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Cumparator</w:t>
                        </w:r>
                        <w:proofErr w:type="spellEnd"/>
                        <w:r w:rsidRPr="008255ED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:</w:t>
                        </w:r>
                      </w:p>
                    </w:tc>
                  </w:tr>
                  <w:tr w:rsidRPr="008255ED" w:rsidR="00BC40C7" w:rsidTr="00250F91" w14:paraId="3E7FBF6F" w14:textId="77777777">
                    <w:trPr>
                      <w:cantSplit/>
                      <w:trHeight w:val="204"/>
                    </w:trPr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alias w:val="#Nav: /Header/CustomerAddress1"/>
                        <w:tag w:val="#Nav: SSA_Standard_Sales_Invoice/70901"/>
                        <w:id w:val="-1856575333"/>
                        <w:placeholder>
                          <w:docPart w:val="F43C33C31A854644A410B5A8C3FFC47B"/>
                        </w:placeholder>
                        <w:dataBinding w:prefixMappings="xmlns:ns0='urn:microsoft-dynamics-nav/reports/SSA_Standard_Sales_Invoice/70901/'" w:xpath="/ns0:NavWordReportXmlPart[1]/ns0:Header[1]/ns0:CustomerAddress1[1]" w:storeItemID="{02E16B21-4C54-454B-A6BF-316DFF6AEB3D}"/>
                        <w:text/>
                      </w:sdtPr>
                      <w:sdtEndPr/>
                      <w:sdtContent>
                        <w:tc>
                          <w:tcPr>
                            <w:tcW w:w="8427" w:type="dxa"/>
                            <w:gridSpan w:val="2"/>
                          </w:tcPr>
                          <w:p w:rsidRPr="00CF2D35" w:rsidR="00BC40C7" w:rsidP="00E01B16" w:rsidRDefault="00BC40C7" w14:paraId="0573974B" w14:textId="77777777">
                            <w:pPr>
                              <w:tabs>
                                <w:tab w:val="left" w:pos="3544"/>
                              </w:tabs>
                              <w:ind w:right="2907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B9BD5"/>
                                <w:sz w:val="24"/>
                                <w:szCs w:val="24"/>
                              </w:rPr>
                            </w:pPr>
                            <w:r w:rsidRPr="008255E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CustomerAddress1</w:t>
                            </w:r>
                          </w:p>
                        </w:tc>
                      </w:sdtContent>
                    </w:sdt>
                  </w:tr>
                  <w:tr w:rsidRPr="008255ED" w:rsidR="00BC40C7" w:rsidTr="00250F91" w14:paraId="387E400F" w14:textId="77777777">
                    <w:trPr>
                      <w:gridAfter w:val="1"/>
                      <w:wAfter w:w="1197" w:type="dxa"/>
                      <w:cantSplit/>
                      <w:trHeight w:val="164"/>
                    </w:trPr>
                    <w:sdt>
                      <w:sdtP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alias w:val="#Nav: /Header/CustomerAddress2"/>
                        <w:tag w:val="#Nav: SSA_Standard_Sales_Invoice/70901"/>
                        <w:id w:val="-455182874"/>
                        <w:placeholder>
                          <w:docPart w:val="801665C3B3B64E6B8B492D1F94E1DD4C"/>
                        </w:placeholder>
                        <w:dataBinding w:prefixMappings="xmlns:ns0='urn:microsoft-dynamics-nav/reports/SSA_Standard_Sales_Invoice/70901/'" w:xpath="/ns0:NavWordReportXmlPart[1]/ns0:Header[1]/ns0:CustomerAddress2[1]" w:storeItemID="{02E16B21-4C54-454B-A6BF-316DFF6AEB3D}"/>
                        <w:text/>
                      </w:sdtPr>
                      <w:sdtEndPr/>
                      <w:sdtContent>
                        <w:tc>
                          <w:tcPr>
                            <w:tcW w:w="7230" w:type="dxa"/>
                          </w:tcPr>
                          <w:p w:rsidRPr="008255ED" w:rsidR="00BC40C7" w:rsidP="00E01B16" w:rsidRDefault="00BC40C7" w14:paraId="45DFDF17" w14:textId="77777777">
                            <w:pPr>
                              <w:pStyle w:val="NoSpacing"/>
                              <w:ind w:right="290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255ED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CustomerAddress2</w:t>
                            </w:r>
                          </w:p>
                        </w:tc>
                      </w:sdtContent>
                    </w:sdt>
                  </w:tr>
                  <w:tr w:rsidRPr="008255ED" w:rsidR="00BC40C7" w:rsidTr="00250F91" w14:paraId="7E371737" w14:textId="19C750A8">
                    <w:trPr>
                      <w:gridAfter w:val="1"/>
                      <w:wAfter w:w="1197" w:type="dxa"/>
                      <w:cantSplit/>
                      <w:trHeight w:val="164"/>
                    </w:trPr>
                    <w:tc>
                      <w:tcPr>
                        <w:tcW w:w="7230" w:type="dxa"/>
                      </w:tcPr>
                      <w:p w:rsidRPr="008255ED" w:rsidR="00BC40C7" w:rsidP="007066B1" w:rsidRDefault="005C6F58" w14:paraId="5E6C5CF5" w14:textId="7A434850">
                        <w:pPr>
                          <w:pStyle w:val="NoSpacing"/>
                          <w:tabs>
                            <w:tab w:val="left" w:pos="2448"/>
                            <w:tab w:val="left" w:pos="3119"/>
                          </w:tabs>
                          <w:ind w:right="2907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bCs/>
                              <w:sz w:val="20"/>
                              <w:szCs w:val="20"/>
                            </w:rPr>
                            <w:alias w:val="#Nav: /Header/CustomerAddress3"/>
                            <w:tag w:val="#Nav: SSA_Standard_Sales_Invoice/70901"/>
                            <w:id w:val="1208607703"/>
                            <w:placeholder>
                              <w:docPart w:val="FC6E5EBF71E941C2A3547B5793B6A1FB"/>
                            </w:placeholder>
                            <w:dataBinding w:prefixMappings="xmlns:ns0='urn:microsoft-dynamics-nav/reports/SSA_Standard_Sales_Invoice/70901/'" w:xpath="/ns0:NavWordReportXmlPart[1]/ns0:Header[1]/ns0:CustomerAddress3[1]" w:storeItemID="{02E16B21-4C54-454B-A6BF-316DFF6AEB3D}"/>
                            <w:text/>
                          </w:sdtPr>
                          <w:sdtEndPr/>
                          <w:sdtContent>
                            <w:r w:rsidRPr="008255ED" w:rsidR="00BC40C7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da-DK"/>
                              </w:rPr>
                              <w:t>CustomerAddress3</w:t>
                            </w:r>
                          </w:sdtContent>
                        </w:sdt>
                        <w:r w:rsidRPr="008255ED" w:rsidR="007066B1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,</w:t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bCs/>
                              <w:sz w:val="20"/>
                              <w:szCs w:val="20"/>
                            </w:rPr>
                            <w:alias w:val="#Nav: /Header/CustomerAddress4"/>
                            <w:tag w:val="#Nav: SSA_Standard_Sales_Invoice/70901"/>
                            <w:id w:val="-1709405410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SA_Standard_Sales_Invoice/70901/'" w:xpath="/ns0:NavWordReportXmlPart[1]/ns0:Header[1]/ns0:CustomerAddress4[1]" w:storeItemID="{02E16B21-4C54-454B-A6BF-316DFF6AEB3D}"/>
                            <w:text/>
                          </w:sdtPr>
                          <w:sdtEndPr/>
                          <w:sdtContent>
                            <w:r w:rsidRPr="008255ED" w:rsidR="007066B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CustomerAddress4</w:t>
                            </w:r>
                          </w:sdtContent>
                        </w:sdt>
                      </w:p>
                    </w:tc>
                  </w:tr>
                  <w:tr w:rsidRPr="008255ED" w:rsidR="00BC40C7" w:rsidTr="00250F91" w14:paraId="05A62422" w14:textId="77777777">
                    <w:trPr>
                      <w:gridAfter w:val="1"/>
                      <w:wAfter w:w="1197" w:type="dxa"/>
                      <w:cantSplit/>
                      <w:trHeight w:val="164"/>
                    </w:trPr>
                    <w:sdt>
                      <w:sdtP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ro-RO"/>
                        </w:rPr>
                        <w:alias w:val="#Nav: /Header/VATRegistrationNo"/>
                        <w:tag w:val="#Nav: SSA_Standard_Sales_Invoice/70901"/>
                        <w:id w:val="1182474968"/>
                        <w:placeholder>
                          <w:docPart w:val="8179272FB7014951BDC5C89DD3339713"/>
                        </w:placeholder>
                        <w:dataBinding w:prefixMappings="xmlns:ns0='urn:microsoft-dynamics-nav/reports/SSA_Standard_Sales_Invoice/70901/'" w:xpath="/ns0:NavWordReportXmlPart[1]/ns0:Header[1]/ns0:VATRegistrationNo[1]" w:storeItemID="{02E16B21-4C54-454B-A6BF-316DFF6AEB3D}"/>
                        <w:text/>
                      </w:sdtPr>
                      <w:sdtEndPr/>
                      <w:sdtContent>
                        <w:tc>
                          <w:tcPr>
                            <w:tcW w:w="7230" w:type="dxa"/>
                          </w:tcPr>
                          <w:p w:rsidRPr="008255ED" w:rsidR="00BC40C7" w:rsidP="00E01B16" w:rsidRDefault="00250F91" w14:paraId="22828E9F" w14:textId="09FCFCF5">
                            <w:pPr>
                              <w:pStyle w:val="NoSpacing"/>
                              <w:ind w:right="290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255ED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ro-RO"/>
                              </w:rPr>
                              <w:t>VATRegistrationNo</w:t>
                            </w:r>
                          </w:p>
                        </w:tc>
                      </w:sdtContent>
                    </w:sdt>
                  </w:tr>
                </w:tbl>
                <w:p w:rsidRPr="008255ED" w:rsidR="00BC40C7" w:rsidP="00FD109F" w:rsidRDefault="00BC40C7" w14:paraId="2DD259A5" w14:textId="77777777">
                  <w:pPr>
                    <w:pStyle w:val="NoSpacing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Pr="008255ED" w:rsidR="003377C3" w:rsidP="00367769" w:rsidRDefault="00367769" w14:paraId="75ECD055" w14:textId="6FA394C6">
            <w:pPr>
              <w:pStyle w:val="Heading1"/>
              <w:tabs>
                <w:tab w:val="left" w:pos="1860"/>
                <w:tab w:val="left" w:pos="2076"/>
                <w:tab w:val="center" w:pos="4536"/>
                <w:tab w:val="right" w:pos="10205"/>
              </w:tabs>
              <w:spacing w:before="0" w:after="0"/>
              <w:contextualSpacing/>
              <w:rPr>
                <w:rFonts w:ascii="Times New Roman" w:hAnsi="Times New Roman" w:cs="Times New Roman"/>
                <w:b/>
                <w:bCs/>
                <w:caps w:val="0"/>
                <w:sz w:val="28"/>
                <w:szCs w:val="28"/>
                <w:lang w:val="da-DK"/>
              </w:rPr>
            </w:pPr>
            <w:r w:rsidRPr="008255ED">
              <w:rPr>
                <w:rFonts w:ascii="Times New Roman" w:hAnsi="Times New Roman" w:cs="Times New Roman"/>
                <w:b/>
                <w:bCs/>
                <w:caps w:val="0"/>
                <w:sz w:val="28"/>
                <w:szCs w:val="28"/>
                <w:lang w:val="da-DK"/>
              </w:rPr>
              <w:t xml:space="preserve">                            </w:t>
            </w:r>
            <w:r w:rsidRPr="008255ED" w:rsidR="00017FDD">
              <w:rPr>
                <w:rFonts w:ascii="Times New Roman" w:hAnsi="Times New Roman" w:cs="Times New Roman"/>
                <w:b/>
                <w:bCs/>
                <w:caps w:val="0"/>
                <w:sz w:val="28"/>
                <w:szCs w:val="28"/>
                <w:lang w:val="da-DK"/>
              </w:rPr>
              <w:t xml:space="preserve">     </w:t>
            </w:r>
            <w:r w:rsidRPr="008255ED" w:rsidR="005573DB">
              <w:rPr>
                <w:rFonts w:ascii="Times New Roman" w:hAnsi="Times New Roman" w:cs="Times New Roman"/>
                <w:b/>
                <w:bCs/>
                <w:caps w:val="0"/>
                <w:sz w:val="28"/>
                <w:szCs w:val="28"/>
                <w:lang w:val="da-DK"/>
              </w:rPr>
              <w:t xml:space="preserve">  </w:t>
            </w:r>
            <w:r w:rsidRPr="008255ED" w:rsidR="006864FE">
              <w:rPr>
                <w:rFonts w:ascii="Times New Roman" w:hAnsi="Times New Roman" w:cs="Times New Roman"/>
                <w:b/>
                <w:bCs/>
                <w:caps w:val="0"/>
                <w:sz w:val="28"/>
                <w:szCs w:val="28"/>
                <w:lang w:val="da-DK"/>
              </w:rPr>
              <w:t xml:space="preserve"> </w:t>
            </w:r>
            <w:r w:rsidRPr="008255ED">
              <w:rPr>
                <w:rFonts w:ascii="Times New Roman" w:hAnsi="Times New Roman" w:cs="Times New Roman"/>
                <w:b/>
                <w:bCs/>
                <w:caps w:val="0"/>
                <w:sz w:val="28"/>
                <w:szCs w:val="28"/>
                <w:lang w:val="da-DK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b/>
                  <w:bCs/>
                  <w:caps w:val="0"/>
                  <w:sz w:val="28"/>
                  <w:szCs w:val="28"/>
                  <w:lang w:val="da-DK"/>
                </w:rPr>
                <w:alias w:val="#Nav: /Header/DocumentNo_Lbl"/>
                <w:tag w:val="#Nav: SSA_Standard_Sales_Invoice/70901"/>
                <w:id w:val="129761691"/>
                <w:placeholder>
                  <w:docPart w:val="FA49B2F87E38406C8B8DE87F5E6D477D"/>
                </w:placeholder>
                <w:dataBinding w:prefixMappings="xmlns:ns0='urn:microsoft-dynamics-nav/reports/SSA_Standard_Sales_Invoice/70901/'" w:xpath="/ns0:NavWordReportXmlPart[1]/ns0:Header[1]/ns0:DocumentNo_Lbl[1]" w:storeItemID="{02E16B21-4C54-454B-A6BF-316DFF6AEB3D}"/>
                <w:text/>
              </w:sdtPr>
              <w:sdtEndPr/>
              <w:sdtContent>
                <w:r w:rsidRPr="008255ED" w:rsidR="00B4489D">
                  <w:rPr>
                    <w:rFonts w:ascii="Times New Roman" w:hAnsi="Times New Roman" w:cs="Times New Roman"/>
                    <w:b/>
                    <w:bCs/>
                    <w:caps w:val="0"/>
                    <w:sz w:val="28"/>
                    <w:szCs w:val="28"/>
                    <w:lang w:val="da-DK"/>
                  </w:rPr>
                  <w:t>DocumentNo_Lbl</w:t>
                </w:r>
              </w:sdtContent>
            </w:sdt>
            <w:r w:rsidRPr="008255ED" w:rsidR="00B4489D">
              <w:rPr>
                <w:rFonts w:ascii="Times New Roman" w:hAnsi="Times New Roman" w:cs="Times New Roman"/>
                <w:b/>
                <w:bCs/>
                <w:caps w:val="0"/>
                <w:sz w:val="28"/>
                <w:szCs w:val="28"/>
                <w:lang w:val="da-DK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/>
                  <w:bCs/>
                  <w:caps w:val="0"/>
                  <w:sz w:val="28"/>
                  <w:szCs w:val="28"/>
                  <w:lang w:val="da-DK"/>
                </w:rPr>
                <w:alias w:val="#Nav: /Header/DocumentNo"/>
                <w:tag w:val="#Nav: SSA_Standard_Sales_Invoice/70901"/>
                <w:id w:val="-395210485"/>
                <w:placeholder>
                  <w:docPart w:val="FA49B2F87E38406C8B8DE87F5E6D477D"/>
                </w:placeholder>
                <w:dataBinding w:prefixMappings="xmlns:ns0='urn:microsoft-dynamics-nav/reports/SSA_Standard_Sales_Invoice/70901/'" w:xpath="/ns0:NavWordReportXmlPart[1]/ns0:Header[1]/ns0:DocumentNo[1]" w:storeItemID="{02E16B21-4C54-454B-A6BF-316DFF6AEB3D}"/>
                <w:text/>
              </w:sdtPr>
              <w:sdtEndPr/>
              <w:sdtContent>
                <w:r w:rsidRPr="008255ED" w:rsidR="00B4489D">
                  <w:rPr>
                    <w:rFonts w:ascii="Times New Roman" w:hAnsi="Times New Roman" w:cs="Times New Roman"/>
                    <w:b/>
                    <w:bCs/>
                    <w:caps w:val="0"/>
                    <w:sz w:val="28"/>
                    <w:szCs w:val="28"/>
                    <w:lang w:val="da-DK"/>
                  </w:rPr>
                  <w:t>DocumentNo</w:t>
                </w:r>
              </w:sdtContent>
            </w:sdt>
          </w:p>
          <w:p w:rsidRPr="008255ED" w:rsidR="003377C3" w:rsidP="008255ED" w:rsidRDefault="003377C3" w14:paraId="13C47594" w14:textId="77777777">
            <w:pPr>
              <w:rPr>
                <w:rFonts w:ascii="Times New Roman" w:hAnsi="Times New Roman" w:cs="Times New Roman"/>
                <w:lang w:val="da-DK"/>
              </w:rPr>
            </w:pPr>
          </w:p>
          <w:tbl>
            <w:tblPr>
              <w:tblStyle w:val="TableGrid"/>
              <w:tblW w:w="850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0" w:type="dxa"/>
                <w:right w:w="567" w:type="dxa"/>
              </w:tblCellMar>
              <w:tblLook w:val="04A0" w:firstRow="1" w:lastRow="0" w:firstColumn="1" w:lastColumn="0" w:noHBand="0" w:noVBand="1"/>
            </w:tblPr>
            <w:tblGrid>
              <w:gridCol w:w="2835"/>
              <w:gridCol w:w="1843"/>
              <w:gridCol w:w="3827"/>
            </w:tblGrid>
            <w:tr w:rsidRPr="008255ED" w:rsidR="008255ED" w:rsidTr="00FC5CD7" w14:paraId="1B583FCF" w14:textId="0C42A838">
              <w:trPr>
                <w:cantSplit/>
                <w:trHeight w:val="309"/>
                <w:tblHeader/>
              </w:trPr>
              <w:tc>
                <w:tcPr>
                  <w:tcW w:w="2835" w:type="dxa"/>
                </w:tcPr>
                <w:p w:rsidRPr="008255ED" w:rsidR="008255ED" w:rsidP="008255ED" w:rsidRDefault="005C6F58" w14:paraId="5A0EA378" w14:textId="7CAC03D0">
                  <w:pPr>
                    <w:pStyle w:val="NoSpacing"/>
                    <w:tabs>
                      <w:tab w:val="right" w:pos="3261"/>
                    </w:tabs>
                    <w:contextualSpacing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alias w:val="#Nav: /Header/VATClause_Lbl"/>
                      <w:tag w:val="#Nav: SSA_Standard_Sales_Invoice/70901"/>
                      <w:id w:val="1760176047"/>
                      <w:placeholder>
                        <w:docPart w:val="A7599093F60F483492798889DD846491"/>
                      </w:placeholder>
                      <w:dataBinding w:prefixMappings="xmlns:ns0='urn:microsoft-dynamics-nav/reports/SSA_Standard_Sales_Invoice/70901/'" w:xpath="/ns0:NavWordReportXmlPart[1]/ns0:Header[1]/ns0:VATClause_Lbl[1]" w:storeItemID="{02E16B21-4C54-454B-A6BF-316DFF6AEB3D}"/>
                      <w:text/>
                    </w:sdtPr>
                    <w:sdtEndPr/>
                    <w:sdtContent>
                      <w:proofErr w:type="spellStart"/>
                      <w:r w:rsidRPr="008255ED" w:rsidR="008255ED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VATClause_Lbl</w:t>
                      </w:r>
                      <w:proofErr w:type="spellEnd"/>
                    </w:sdtContent>
                  </w:sdt>
                </w:p>
              </w:tc>
              <w:tc>
                <w:tcPr>
                  <w:tcW w:w="1843" w:type="dxa"/>
                </w:tcPr>
                <w:p w:rsidRPr="008255ED" w:rsidR="008255ED" w:rsidP="008255ED" w:rsidRDefault="00D77D10" w14:paraId="18C868D2" w14:textId="65A46713">
                  <w:pPr>
                    <w:pStyle w:val="NoSpacing"/>
                    <w:tabs>
                      <w:tab w:val="right" w:pos="3261"/>
                    </w:tabs>
                    <w:contextualSpacing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Data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alias w:val="#Nav: /Header/PostingDate_SalesInvoiceHeader"/>
                  <w:tag w:val="#Nav: SSA_Standard_Sales_Invoice/70901"/>
                  <w:id w:val="-560941145"/>
                  <w:placeholder>
                    <w:docPart w:val="DefaultPlaceholder_-1854013440"/>
                  </w:placeholder>
                  <w:dataBinding w:prefixMappings="xmlns:ns0='urn:microsoft-dynamics-nav/reports/SSA_Standard_Sales_Invoice/70901/'" w:xpath="/ns0:NavWordReportXmlPart[1]/ns0:Header[1]/ns0:PostingDate_SalesInvoiceHeader[1]" w:storeItemID="{02E16B21-4C54-454B-A6BF-316DFF6AEB3D}"/>
                  <w:text/>
                </w:sdtPr>
                <w:sdtEndPr/>
                <w:sdtContent>
                  <w:tc>
                    <w:tcPr>
                      <w:tcW w:w="3827" w:type="dxa"/>
                    </w:tcPr>
                    <w:p w:rsidRPr="00962158" w:rsidR="008255ED" w:rsidP="00962158" w:rsidRDefault="004164CE" w14:paraId="77FF9DA9" w14:textId="44ADB092">
                      <w:pPr>
                        <w:pStyle w:val="NoSpacing"/>
                        <w:tabs>
                          <w:tab w:val="right" w:pos="2105"/>
                        </w:tabs>
                        <w:contextualSpacing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PostingDate_SalesInvoiceHeader</w:t>
                      </w:r>
                      <w:proofErr w:type="spellEnd"/>
                    </w:p>
                  </w:tc>
                </w:sdtContent>
              </w:sdt>
            </w:tr>
            <w:tr w:rsidRPr="008255ED" w:rsidR="008255ED" w:rsidTr="00FC5CD7" w14:paraId="62522044" w14:textId="0C37AB0E">
              <w:trPr>
                <w:cantSplit/>
                <w:trHeight w:val="348"/>
              </w:trPr>
              <w:tc>
                <w:tcPr>
                  <w:tcW w:w="2835" w:type="dxa"/>
                </w:tcPr>
                <w:p w:rsidRPr="008255ED" w:rsidR="008255ED" w:rsidP="008255ED" w:rsidRDefault="005C6F58" w14:paraId="2DE2C089" w14:textId="7A618235">
                  <w:pPr>
                    <w:pStyle w:val="NoSpacing"/>
                    <w:tabs>
                      <w:tab w:val="right" w:pos="2105"/>
                    </w:tabs>
                    <w:contextualSpacing/>
                    <w:rPr>
                      <w:rFonts w:ascii="Times New Roman" w:hAnsi="Times New Roman" w:cs="Times New Roman"/>
                      <w:b/>
                      <w:bCs/>
                      <w:caps/>
                      <w:sz w:val="20"/>
                      <w:szCs w:val="20"/>
                      <w:lang w:val="da-DK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alias w:val="#Nav: /Header/VATClauseLine/VATClausesHeader"/>
                      <w:tag w:val="#Nav: SSA_Standard_Sales_Invoice/70901"/>
                      <w:id w:val="1659107088"/>
                      <w:placeholder>
                        <w:docPart w:val="166431ED75974561BBB4DF0A2A281CCD"/>
                      </w:placeholder>
                      <w:dataBinding w:prefixMappings="xmlns:ns0='urn:microsoft-dynamics-nav/reports/SSA_Standard_Sales_Invoice/70901/'" w:xpath="/ns0:NavWordReportXmlPart[1]/ns0:Header[1]/ns0:VATClauseLine[1]/ns0:VATClausesHeader[1]" w:storeItemID="{02E16B21-4C54-454B-A6BF-316DFF6AEB3D}"/>
                      <w:text/>
                    </w:sdtPr>
                    <w:sdtEndPr/>
                    <w:sdtContent>
                      <w:proofErr w:type="spellStart"/>
                      <w:r w:rsidRPr="008255ED" w:rsidR="008255E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VATClausesHeader</w:t>
                      </w:r>
                      <w:proofErr w:type="spellEnd"/>
                    </w:sdtContent>
                  </w:sdt>
                </w:p>
              </w:tc>
              <w:tc>
                <w:tcPr>
                  <w:tcW w:w="1843" w:type="dxa"/>
                </w:tcPr>
                <w:p w:rsidRPr="008255ED" w:rsidR="008255ED" w:rsidP="008255ED" w:rsidRDefault="005C6F58" w14:paraId="0A0FDF82" w14:textId="67D1C8EE">
                  <w:pPr>
                    <w:pStyle w:val="NoSpacing"/>
                    <w:tabs>
                      <w:tab w:val="right" w:pos="2105"/>
                    </w:tabs>
                    <w:contextualSpacing/>
                    <w:rPr>
                      <w:rFonts w:ascii="Times New Roman" w:hAnsi="Times New Roman" w:cs="Times New Roman"/>
                      <w:b/>
                      <w:bCs/>
                      <w:caps/>
                      <w:sz w:val="20"/>
                      <w:szCs w:val="20"/>
                      <w:lang w:val="da-DK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alias w:val="#Nav: /Header/DueDate_Lbl"/>
                      <w:tag w:val="#Nav: SSA_Standard_Sales_Invoice/70901"/>
                      <w:id w:val="-1687440825"/>
                      <w:placeholder>
                        <w:docPart w:val="C786EB8A3E324A499BC3B92535B8EEA7"/>
                      </w:placeholder>
                      <w:dataBinding w:prefixMappings="xmlns:ns0='urn:microsoft-dynamics-nav/reports/SSA_Standard_Sales_Invoice/70901/'" w:xpath="/ns0:NavWordReportXmlPart[1]/ns0:Header[1]/ns0:DueDate_Lbl[1]" w:storeItemID="{02E16B21-4C54-454B-A6BF-316DFF6AEB3D}"/>
                      <w:text/>
                    </w:sdtPr>
                    <w:sdtEndPr/>
                    <w:sdtContent>
                      <w:proofErr w:type="spellStart"/>
                      <w:r w:rsidRPr="00B95EAD" w:rsidR="008255E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DueDate_Lbl</w:t>
                      </w:r>
                      <w:proofErr w:type="spellEnd"/>
                    </w:sdtContent>
                  </w:sdt>
                </w:p>
              </w:tc>
              <w:tc>
                <w:tcPr>
                  <w:tcW w:w="3827" w:type="dxa"/>
                </w:tcPr>
                <w:p w:rsidRPr="00B95EAD" w:rsidR="008255ED" w:rsidP="00DD1BB7" w:rsidRDefault="005C6F58" w14:paraId="4DBE21F3" w14:textId="5AF2233F">
                  <w:pPr>
                    <w:pStyle w:val="NoSpacing"/>
                    <w:tabs>
                      <w:tab w:val="right" w:pos="2105"/>
                    </w:tabs>
                    <w:contextualSpacing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0"/>
                        <w:szCs w:val="20"/>
                      </w:rPr>
                      <w:alias w:val="#Nav: /Header/DueDate"/>
                      <w:tag w:val="#Nav: SSA_Standard_Sales_Invoice/70901"/>
                      <w:id w:val="-1806072528"/>
                      <w:placeholder>
                        <w:docPart w:val="AF76EE53D00943AA91AC28ED859B664D"/>
                      </w:placeholder>
                      <w:dataBinding w:prefixMappings="xmlns:ns0='urn:microsoft-dynamics-nav/reports/SSA_Standard_Sales_Invoice/70901/'" w:xpath="/ns0:NavWordReportXmlPart[1]/ns0:Header[1]/ns0:DueDate[1]" w:storeItemID="{02E16B21-4C54-454B-A6BF-316DFF6AEB3D}"/>
                      <w:text/>
                    </w:sdtPr>
                    <w:sdtEndPr/>
                    <w:sdtContent>
                      <w:proofErr w:type="spellStart"/>
                      <w:r w:rsidRPr="00B95EAD" w:rsidR="008255ED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DueDate</w:t>
                      </w:r>
                      <w:proofErr w:type="spellEnd"/>
                    </w:sdtContent>
                  </w:sdt>
                </w:p>
              </w:tc>
            </w:tr>
          </w:tbl>
          <w:p w:rsidRPr="00605B4B" w:rsidR="00D6006D" w:rsidP="00605B4B" w:rsidRDefault="005C6F58" w14:paraId="3A3E2495" w14:textId="6A1C5E69">
            <w:pPr>
              <w:pStyle w:val="Header"/>
            </w:pPr>
          </w:p>
        </w:sdtContent>
      </w:sdt>
    </w:sdtContent>
  </w:sdt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C24D8" w:rsidP="00922DE4" w:rsidRDefault="00761CE5" w14:paraId="6CAB2B0E" w14:textId="3268EA4F">
    <w:pPr>
      <w:pStyle w:val="Header"/>
      <w:ind w:firstLine="3261"/>
    </w:pPr>
    <w:r>
      <w:t xml:space="preserve">                                        </w:t>
    </w:r>
    <w:r>
      <w:rPr>
        <w:noProof/>
      </w:rPr>
      <w:drawing>
        <wp:inline distT="0" distB="0" distL="0" distR="0" wp14:anchorId="147380D4" wp14:editId="4AC550F1">
          <wp:extent cx="2811780" cy="485775"/>
          <wp:effectExtent l="0" t="0" r="7620" b="9525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titled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36044" cy="4899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684C"/>
    <w:rsid w:val="00015C5C"/>
    <w:rsid w:val="00017FDD"/>
    <w:rsid w:val="00022240"/>
    <w:rsid w:val="000314D6"/>
    <w:rsid w:val="00032E69"/>
    <w:rsid w:val="000357EB"/>
    <w:rsid w:val="00037882"/>
    <w:rsid w:val="00041F78"/>
    <w:rsid w:val="0004506C"/>
    <w:rsid w:val="00047143"/>
    <w:rsid w:val="00063F20"/>
    <w:rsid w:val="000669D6"/>
    <w:rsid w:val="00066F99"/>
    <w:rsid w:val="000675B3"/>
    <w:rsid w:val="00070EE8"/>
    <w:rsid w:val="00072179"/>
    <w:rsid w:val="000732B7"/>
    <w:rsid w:val="00074151"/>
    <w:rsid w:val="000844A3"/>
    <w:rsid w:val="000868CD"/>
    <w:rsid w:val="00095578"/>
    <w:rsid w:val="000A2D83"/>
    <w:rsid w:val="000A665A"/>
    <w:rsid w:val="000A7480"/>
    <w:rsid w:val="000A7A21"/>
    <w:rsid w:val="000B35D1"/>
    <w:rsid w:val="000D228E"/>
    <w:rsid w:val="000D537A"/>
    <w:rsid w:val="000D5A6D"/>
    <w:rsid w:val="000E071F"/>
    <w:rsid w:val="000E2D14"/>
    <w:rsid w:val="000F3065"/>
    <w:rsid w:val="00103846"/>
    <w:rsid w:val="00105101"/>
    <w:rsid w:val="0010608B"/>
    <w:rsid w:val="00107E39"/>
    <w:rsid w:val="0011793B"/>
    <w:rsid w:val="00122441"/>
    <w:rsid w:val="00123A7D"/>
    <w:rsid w:val="00126D5A"/>
    <w:rsid w:val="00127888"/>
    <w:rsid w:val="00130677"/>
    <w:rsid w:val="00134A71"/>
    <w:rsid w:val="00146C78"/>
    <w:rsid w:val="00151C73"/>
    <w:rsid w:val="00160832"/>
    <w:rsid w:val="001616DC"/>
    <w:rsid w:val="00161819"/>
    <w:rsid w:val="001621D9"/>
    <w:rsid w:val="00163794"/>
    <w:rsid w:val="00177B82"/>
    <w:rsid w:val="00177F12"/>
    <w:rsid w:val="001842D1"/>
    <w:rsid w:val="00193773"/>
    <w:rsid w:val="00193DE5"/>
    <w:rsid w:val="0019543A"/>
    <w:rsid w:val="00195AC3"/>
    <w:rsid w:val="001A3DEF"/>
    <w:rsid w:val="001A63CC"/>
    <w:rsid w:val="001A6608"/>
    <w:rsid w:val="001B1D28"/>
    <w:rsid w:val="001B4F39"/>
    <w:rsid w:val="001B793C"/>
    <w:rsid w:val="001D1CE2"/>
    <w:rsid w:val="001D2965"/>
    <w:rsid w:val="001D32D9"/>
    <w:rsid w:val="001D6807"/>
    <w:rsid w:val="001E2DE6"/>
    <w:rsid w:val="001E3C59"/>
    <w:rsid w:val="001E407B"/>
    <w:rsid w:val="001E4C58"/>
    <w:rsid w:val="001F101C"/>
    <w:rsid w:val="001F1184"/>
    <w:rsid w:val="001F1FAA"/>
    <w:rsid w:val="001F7B9D"/>
    <w:rsid w:val="00200316"/>
    <w:rsid w:val="0020108A"/>
    <w:rsid w:val="002110E3"/>
    <w:rsid w:val="00216873"/>
    <w:rsid w:val="00216A16"/>
    <w:rsid w:val="0022414A"/>
    <w:rsid w:val="00227BDC"/>
    <w:rsid w:val="0023400D"/>
    <w:rsid w:val="00235CA0"/>
    <w:rsid w:val="00236BD5"/>
    <w:rsid w:val="00237AF3"/>
    <w:rsid w:val="00242539"/>
    <w:rsid w:val="00243F4E"/>
    <w:rsid w:val="00245B0E"/>
    <w:rsid w:val="00250F91"/>
    <w:rsid w:val="00251FA8"/>
    <w:rsid w:val="00256602"/>
    <w:rsid w:val="00261876"/>
    <w:rsid w:val="0026269B"/>
    <w:rsid w:val="00264D8D"/>
    <w:rsid w:val="002653C3"/>
    <w:rsid w:val="002669DB"/>
    <w:rsid w:val="00273BA9"/>
    <w:rsid w:val="00276A60"/>
    <w:rsid w:val="00283270"/>
    <w:rsid w:val="002837EF"/>
    <w:rsid w:val="002848A5"/>
    <w:rsid w:val="00292206"/>
    <w:rsid w:val="0029628E"/>
    <w:rsid w:val="00296D17"/>
    <w:rsid w:val="002A29DF"/>
    <w:rsid w:val="002A37A1"/>
    <w:rsid w:val="002A382C"/>
    <w:rsid w:val="002B4E51"/>
    <w:rsid w:val="002B6B46"/>
    <w:rsid w:val="002B7F36"/>
    <w:rsid w:val="002C1A02"/>
    <w:rsid w:val="002C7384"/>
    <w:rsid w:val="002D3ACB"/>
    <w:rsid w:val="002D406C"/>
    <w:rsid w:val="002E00A2"/>
    <w:rsid w:val="002E2A56"/>
    <w:rsid w:val="002E4D6D"/>
    <w:rsid w:val="002E7F9A"/>
    <w:rsid w:val="002F42BD"/>
    <w:rsid w:val="002F4E80"/>
    <w:rsid w:val="00301BF6"/>
    <w:rsid w:val="00302977"/>
    <w:rsid w:val="00304C33"/>
    <w:rsid w:val="0030502E"/>
    <w:rsid w:val="00311BBB"/>
    <w:rsid w:val="00316C60"/>
    <w:rsid w:val="00324348"/>
    <w:rsid w:val="003248FA"/>
    <w:rsid w:val="003260F6"/>
    <w:rsid w:val="003312E9"/>
    <w:rsid w:val="00332CD8"/>
    <w:rsid w:val="0033381D"/>
    <w:rsid w:val="00335150"/>
    <w:rsid w:val="0033761E"/>
    <w:rsid w:val="00337723"/>
    <w:rsid w:val="003377C3"/>
    <w:rsid w:val="00341222"/>
    <w:rsid w:val="00341E83"/>
    <w:rsid w:val="00346B21"/>
    <w:rsid w:val="00355E20"/>
    <w:rsid w:val="00364529"/>
    <w:rsid w:val="00364FD7"/>
    <w:rsid w:val="00367769"/>
    <w:rsid w:val="00374316"/>
    <w:rsid w:val="00375035"/>
    <w:rsid w:val="00381659"/>
    <w:rsid w:val="00382B97"/>
    <w:rsid w:val="0038349C"/>
    <w:rsid w:val="00384BE4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2D04"/>
    <w:rsid w:val="003D2F3D"/>
    <w:rsid w:val="003D4B80"/>
    <w:rsid w:val="003E2178"/>
    <w:rsid w:val="003E4F86"/>
    <w:rsid w:val="003F4D8D"/>
    <w:rsid w:val="003F52F6"/>
    <w:rsid w:val="003F77E2"/>
    <w:rsid w:val="004037DC"/>
    <w:rsid w:val="0040698F"/>
    <w:rsid w:val="0041602B"/>
    <w:rsid w:val="004164CE"/>
    <w:rsid w:val="0041708A"/>
    <w:rsid w:val="004235CC"/>
    <w:rsid w:val="00424035"/>
    <w:rsid w:val="004251CE"/>
    <w:rsid w:val="004308D3"/>
    <w:rsid w:val="00432E3D"/>
    <w:rsid w:val="0043655A"/>
    <w:rsid w:val="00442833"/>
    <w:rsid w:val="00444563"/>
    <w:rsid w:val="00447486"/>
    <w:rsid w:val="00451877"/>
    <w:rsid w:val="00451D06"/>
    <w:rsid w:val="0046083A"/>
    <w:rsid w:val="0047382C"/>
    <w:rsid w:val="00474FA4"/>
    <w:rsid w:val="0047567D"/>
    <w:rsid w:val="004763E0"/>
    <w:rsid w:val="0048396A"/>
    <w:rsid w:val="0048687D"/>
    <w:rsid w:val="0048766F"/>
    <w:rsid w:val="00492354"/>
    <w:rsid w:val="004A1541"/>
    <w:rsid w:val="004A4D71"/>
    <w:rsid w:val="004B1641"/>
    <w:rsid w:val="004B22C9"/>
    <w:rsid w:val="004B22F6"/>
    <w:rsid w:val="004B3E55"/>
    <w:rsid w:val="004B47ED"/>
    <w:rsid w:val="004B6FE5"/>
    <w:rsid w:val="004C32D6"/>
    <w:rsid w:val="004C3D2B"/>
    <w:rsid w:val="004C60A5"/>
    <w:rsid w:val="004D38A7"/>
    <w:rsid w:val="004D3B0A"/>
    <w:rsid w:val="004E006E"/>
    <w:rsid w:val="004F2432"/>
    <w:rsid w:val="004F4682"/>
    <w:rsid w:val="0050342F"/>
    <w:rsid w:val="00507AB7"/>
    <w:rsid w:val="0051660C"/>
    <w:rsid w:val="00517CD7"/>
    <w:rsid w:val="00524711"/>
    <w:rsid w:val="00524FE6"/>
    <w:rsid w:val="00531D32"/>
    <w:rsid w:val="0053573B"/>
    <w:rsid w:val="00543913"/>
    <w:rsid w:val="005443EF"/>
    <w:rsid w:val="00546672"/>
    <w:rsid w:val="00552779"/>
    <w:rsid w:val="00552846"/>
    <w:rsid w:val="00552AA4"/>
    <w:rsid w:val="0055738E"/>
    <w:rsid w:val="005573DB"/>
    <w:rsid w:val="00563DCD"/>
    <w:rsid w:val="00571ABB"/>
    <w:rsid w:val="00571E70"/>
    <w:rsid w:val="00572373"/>
    <w:rsid w:val="00572B65"/>
    <w:rsid w:val="005731CF"/>
    <w:rsid w:val="005768F5"/>
    <w:rsid w:val="00581918"/>
    <w:rsid w:val="00581EF8"/>
    <w:rsid w:val="00582D68"/>
    <w:rsid w:val="00583B97"/>
    <w:rsid w:val="00587157"/>
    <w:rsid w:val="0059110D"/>
    <w:rsid w:val="00592D3C"/>
    <w:rsid w:val="00595498"/>
    <w:rsid w:val="00595F7F"/>
    <w:rsid w:val="005963DE"/>
    <w:rsid w:val="00597124"/>
    <w:rsid w:val="0059739C"/>
    <w:rsid w:val="005A0994"/>
    <w:rsid w:val="005A2CF5"/>
    <w:rsid w:val="005A2FAF"/>
    <w:rsid w:val="005A4BD1"/>
    <w:rsid w:val="005A4F74"/>
    <w:rsid w:val="005B247B"/>
    <w:rsid w:val="005B3676"/>
    <w:rsid w:val="005B41A2"/>
    <w:rsid w:val="005C497A"/>
    <w:rsid w:val="005C6F58"/>
    <w:rsid w:val="005D1B96"/>
    <w:rsid w:val="005D56D3"/>
    <w:rsid w:val="005E5022"/>
    <w:rsid w:val="005F14C5"/>
    <w:rsid w:val="005F2559"/>
    <w:rsid w:val="005F5EC9"/>
    <w:rsid w:val="005F6041"/>
    <w:rsid w:val="005F6BCC"/>
    <w:rsid w:val="0060202A"/>
    <w:rsid w:val="00602A2E"/>
    <w:rsid w:val="00605B4B"/>
    <w:rsid w:val="00607BA5"/>
    <w:rsid w:val="00610A30"/>
    <w:rsid w:val="006126DF"/>
    <w:rsid w:val="00612ABF"/>
    <w:rsid w:val="006130B3"/>
    <w:rsid w:val="00624022"/>
    <w:rsid w:val="006245DA"/>
    <w:rsid w:val="00641A26"/>
    <w:rsid w:val="006433EE"/>
    <w:rsid w:val="00662189"/>
    <w:rsid w:val="0067225B"/>
    <w:rsid w:val="0067403D"/>
    <w:rsid w:val="00677AD5"/>
    <w:rsid w:val="006800CE"/>
    <w:rsid w:val="0068273F"/>
    <w:rsid w:val="00682832"/>
    <w:rsid w:val="00683CCE"/>
    <w:rsid w:val="00684EEB"/>
    <w:rsid w:val="006864FE"/>
    <w:rsid w:val="006907F2"/>
    <w:rsid w:val="00691708"/>
    <w:rsid w:val="006955C1"/>
    <w:rsid w:val="006A130F"/>
    <w:rsid w:val="006A2A7B"/>
    <w:rsid w:val="006B0504"/>
    <w:rsid w:val="006B2F4E"/>
    <w:rsid w:val="006B5142"/>
    <w:rsid w:val="006B7EAD"/>
    <w:rsid w:val="006C24D8"/>
    <w:rsid w:val="006C30D9"/>
    <w:rsid w:val="006C4581"/>
    <w:rsid w:val="006D4464"/>
    <w:rsid w:val="006D4B90"/>
    <w:rsid w:val="006D64AE"/>
    <w:rsid w:val="006F2626"/>
    <w:rsid w:val="006F47B9"/>
    <w:rsid w:val="00702AAD"/>
    <w:rsid w:val="007057CA"/>
    <w:rsid w:val="007066B1"/>
    <w:rsid w:val="00707A4C"/>
    <w:rsid w:val="00707B08"/>
    <w:rsid w:val="00710165"/>
    <w:rsid w:val="007107F8"/>
    <w:rsid w:val="0071439C"/>
    <w:rsid w:val="00716E24"/>
    <w:rsid w:val="007200AD"/>
    <w:rsid w:val="00725F0C"/>
    <w:rsid w:val="00726AC2"/>
    <w:rsid w:val="00731217"/>
    <w:rsid w:val="00731840"/>
    <w:rsid w:val="007339A4"/>
    <w:rsid w:val="00735EC6"/>
    <w:rsid w:val="00741F6B"/>
    <w:rsid w:val="00745170"/>
    <w:rsid w:val="00746740"/>
    <w:rsid w:val="007532CB"/>
    <w:rsid w:val="007537BA"/>
    <w:rsid w:val="00760FA8"/>
    <w:rsid w:val="00761CE5"/>
    <w:rsid w:val="00765190"/>
    <w:rsid w:val="00766078"/>
    <w:rsid w:val="0077236B"/>
    <w:rsid w:val="00774928"/>
    <w:rsid w:val="007773B8"/>
    <w:rsid w:val="007774D8"/>
    <w:rsid w:val="00777632"/>
    <w:rsid w:val="00777ADC"/>
    <w:rsid w:val="00792E37"/>
    <w:rsid w:val="00797305"/>
    <w:rsid w:val="007A0A2F"/>
    <w:rsid w:val="007A3649"/>
    <w:rsid w:val="007B235B"/>
    <w:rsid w:val="007B3609"/>
    <w:rsid w:val="007C71CD"/>
    <w:rsid w:val="007C75B5"/>
    <w:rsid w:val="007D6516"/>
    <w:rsid w:val="007E323C"/>
    <w:rsid w:val="007E4BFF"/>
    <w:rsid w:val="007F0817"/>
    <w:rsid w:val="007F505E"/>
    <w:rsid w:val="007F7B08"/>
    <w:rsid w:val="00802B5B"/>
    <w:rsid w:val="00807754"/>
    <w:rsid w:val="008124AD"/>
    <w:rsid w:val="008157A5"/>
    <w:rsid w:val="008158B0"/>
    <w:rsid w:val="00815D27"/>
    <w:rsid w:val="008166C0"/>
    <w:rsid w:val="00817EE6"/>
    <w:rsid w:val="00820262"/>
    <w:rsid w:val="008255ED"/>
    <w:rsid w:val="00832737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E93"/>
    <w:rsid w:val="00884306"/>
    <w:rsid w:val="00886C16"/>
    <w:rsid w:val="00896496"/>
    <w:rsid w:val="008972AA"/>
    <w:rsid w:val="008A1C25"/>
    <w:rsid w:val="008A3457"/>
    <w:rsid w:val="008A4D6C"/>
    <w:rsid w:val="008B6890"/>
    <w:rsid w:val="008B6A7B"/>
    <w:rsid w:val="008C0023"/>
    <w:rsid w:val="008C2393"/>
    <w:rsid w:val="008C3901"/>
    <w:rsid w:val="008D2720"/>
    <w:rsid w:val="008D5C55"/>
    <w:rsid w:val="008D7475"/>
    <w:rsid w:val="008E0B19"/>
    <w:rsid w:val="008E766D"/>
    <w:rsid w:val="008F0A38"/>
    <w:rsid w:val="009048AA"/>
    <w:rsid w:val="0090637C"/>
    <w:rsid w:val="009072D1"/>
    <w:rsid w:val="0090742F"/>
    <w:rsid w:val="00907977"/>
    <w:rsid w:val="00907ECA"/>
    <w:rsid w:val="00912C61"/>
    <w:rsid w:val="00922B1D"/>
    <w:rsid w:val="00922DE4"/>
    <w:rsid w:val="0092542A"/>
    <w:rsid w:val="00933DB5"/>
    <w:rsid w:val="00934610"/>
    <w:rsid w:val="00940735"/>
    <w:rsid w:val="00943A17"/>
    <w:rsid w:val="009453BC"/>
    <w:rsid w:val="00947B95"/>
    <w:rsid w:val="00954C6C"/>
    <w:rsid w:val="00962158"/>
    <w:rsid w:val="00962B71"/>
    <w:rsid w:val="00966D04"/>
    <w:rsid w:val="00971757"/>
    <w:rsid w:val="00982950"/>
    <w:rsid w:val="00991278"/>
    <w:rsid w:val="0099175E"/>
    <w:rsid w:val="009930BD"/>
    <w:rsid w:val="009943A4"/>
    <w:rsid w:val="00997858"/>
    <w:rsid w:val="00997E43"/>
    <w:rsid w:val="009A071B"/>
    <w:rsid w:val="009A16F6"/>
    <w:rsid w:val="009B10E4"/>
    <w:rsid w:val="009B231A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E449E"/>
    <w:rsid w:val="009F0A09"/>
    <w:rsid w:val="009F21B5"/>
    <w:rsid w:val="00A00B95"/>
    <w:rsid w:val="00A01AB9"/>
    <w:rsid w:val="00A036A6"/>
    <w:rsid w:val="00A048EC"/>
    <w:rsid w:val="00A06C1E"/>
    <w:rsid w:val="00A132E3"/>
    <w:rsid w:val="00A13D10"/>
    <w:rsid w:val="00A256D9"/>
    <w:rsid w:val="00A30C38"/>
    <w:rsid w:val="00A3773A"/>
    <w:rsid w:val="00A40565"/>
    <w:rsid w:val="00A42BE5"/>
    <w:rsid w:val="00A54A4D"/>
    <w:rsid w:val="00A57FD1"/>
    <w:rsid w:val="00A6218E"/>
    <w:rsid w:val="00A76F36"/>
    <w:rsid w:val="00A773DB"/>
    <w:rsid w:val="00A77F30"/>
    <w:rsid w:val="00A828FE"/>
    <w:rsid w:val="00A86D9B"/>
    <w:rsid w:val="00A9010E"/>
    <w:rsid w:val="00A92EBA"/>
    <w:rsid w:val="00A940EF"/>
    <w:rsid w:val="00A95DF0"/>
    <w:rsid w:val="00A9726D"/>
    <w:rsid w:val="00A97B8A"/>
    <w:rsid w:val="00AA59F5"/>
    <w:rsid w:val="00AB0297"/>
    <w:rsid w:val="00AB42BC"/>
    <w:rsid w:val="00AB47BE"/>
    <w:rsid w:val="00AB4E3C"/>
    <w:rsid w:val="00AD1D9E"/>
    <w:rsid w:val="00AD56B2"/>
    <w:rsid w:val="00AE2779"/>
    <w:rsid w:val="00AE5590"/>
    <w:rsid w:val="00AE6131"/>
    <w:rsid w:val="00AF1EDD"/>
    <w:rsid w:val="00AF4452"/>
    <w:rsid w:val="00B01DA6"/>
    <w:rsid w:val="00B05A50"/>
    <w:rsid w:val="00B05F00"/>
    <w:rsid w:val="00B10D67"/>
    <w:rsid w:val="00B1593F"/>
    <w:rsid w:val="00B22FDE"/>
    <w:rsid w:val="00B2438C"/>
    <w:rsid w:val="00B264C6"/>
    <w:rsid w:val="00B32D4B"/>
    <w:rsid w:val="00B33B68"/>
    <w:rsid w:val="00B40184"/>
    <w:rsid w:val="00B402B9"/>
    <w:rsid w:val="00B437D5"/>
    <w:rsid w:val="00B4489D"/>
    <w:rsid w:val="00B53D5E"/>
    <w:rsid w:val="00B57659"/>
    <w:rsid w:val="00B57A92"/>
    <w:rsid w:val="00B60D54"/>
    <w:rsid w:val="00B661A9"/>
    <w:rsid w:val="00B8041E"/>
    <w:rsid w:val="00B8205C"/>
    <w:rsid w:val="00B86098"/>
    <w:rsid w:val="00B86BCD"/>
    <w:rsid w:val="00B86E6F"/>
    <w:rsid w:val="00B91CA1"/>
    <w:rsid w:val="00B92F96"/>
    <w:rsid w:val="00B93D0F"/>
    <w:rsid w:val="00B95EAD"/>
    <w:rsid w:val="00B96060"/>
    <w:rsid w:val="00B96CBF"/>
    <w:rsid w:val="00B97A5F"/>
    <w:rsid w:val="00BA34D8"/>
    <w:rsid w:val="00BA7E80"/>
    <w:rsid w:val="00BB2438"/>
    <w:rsid w:val="00BB4DB5"/>
    <w:rsid w:val="00BB7320"/>
    <w:rsid w:val="00BC1D68"/>
    <w:rsid w:val="00BC232B"/>
    <w:rsid w:val="00BC2E22"/>
    <w:rsid w:val="00BC40C7"/>
    <w:rsid w:val="00BC4195"/>
    <w:rsid w:val="00BD2533"/>
    <w:rsid w:val="00BD35AE"/>
    <w:rsid w:val="00BE5952"/>
    <w:rsid w:val="00BE6BE6"/>
    <w:rsid w:val="00BF0F10"/>
    <w:rsid w:val="00BF1010"/>
    <w:rsid w:val="00BF538F"/>
    <w:rsid w:val="00C06568"/>
    <w:rsid w:val="00C06E1C"/>
    <w:rsid w:val="00C07A54"/>
    <w:rsid w:val="00C14376"/>
    <w:rsid w:val="00C25361"/>
    <w:rsid w:val="00C27C1A"/>
    <w:rsid w:val="00C34D11"/>
    <w:rsid w:val="00C35AA9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2B84"/>
    <w:rsid w:val="00C64219"/>
    <w:rsid w:val="00C70685"/>
    <w:rsid w:val="00C754E4"/>
    <w:rsid w:val="00C77769"/>
    <w:rsid w:val="00C9197B"/>
    <w:rsid w:val="00C96149"/>
    <w:rsid w:val="00CA1259"/>
    <w:rsid w:val="00CA12DF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18D7"/>
    <w:rsid w:val="00CF1FAD"/>
    <w:rsid w:val="00CF2D35"/>
    <w:rsid w:val="00CF4471"/>
    <w:rsid w:val="00CF5F27"/>
    <w:rsid w:val="00CF6502"/>
    <w:rsid w:val="00D06263"/>
    <w:rsid w:val="00D06B04"/>
    <w:rsid w:val="00D126FF"/>
    <w:rsid w:val="00D159AA"/>
    <w:rsid w:val="00D21D63"/>
    <w:rsid w:val="00D22638"/>
    <w:rsid w:val="00D235D0"/>
    <w:rsid w:val="00D267CC"/>
    <w:rsid w:val="00D30130"/>
    <w:rsid w:val="00D3024F"/>
    <w:rsid w:val="00D31EB2"/>
    <w:rsid w:val="00D40A70"/>
    <w:rsid w:val="00D41B84"/>
    <w:rsid w:val="00D41DC8"/>
    <w:rsid w:val="00D4569C"/>
    <w:rsid w:val="00D47B7B"/>
    <w:rsid w:val="00D52551"/>
    <w:rsid w:val="00D52B82"/>
    <w:rsid w:val="00D53B6F"/>
    <w:rsid w:val="00D54A61"/>
    <w:rsid w:val="00D54DEE"/>
    <w:rsid w:val="00D568E3"/>
    <w:rsid w:val="00D56A71"/>
    <w:rsid w:val="00D6006D"/>
    <w:rsid w:val="00D6012A"/>
    <w:rsid w:val="00D6071C"/>
    <w:rsid w:val="00D627C6"/>
    <w:rsid w:val="00D72A07"/>
    <w:rsid w:val="00D72E02"/>
    <w:rsid w:val="00D754C6"/>
    <w:rsid w:val="00D75AAF"/>
    <w:rsid w:val="00D77D10"/>
    <w:rsid w:val="00D9794A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1BB7"/>
    <w:rsid w:val="00DD708C"/>
    <w:rsid w:val="00DE2DFF"/>
    <w:rsid w:val="00DE3BB2"/>
    <w:rsid w:val="00DE531F"/>
    <w:rsid w:val="00DF17FD"/>
    <w:rsid w:val="00DF30F1"/>
    <w:rsid w:val="00DF7640"/>
    <w:rsid w:val="00E00CB8"/>
    <w:rsid w:val="00E01B16"/>
    <w:rsid w:val="00E044F1"/>
    <w:rsid w:val="00E11180"/>
    <w:rsid w:val="00E111C4"/>
    <w:rsid w:val="00E11F42"/>
    <w:rsid w:val="00E15258"/>
    <w:rsid w:val="00E21ED9"/>
    <w:rsid w:val="00E22B7E"/>
    <w:rsid w:val="00E235E2"/>
    <w:rsid w:val="00E375BC"/>
    <w:rsid w:val="00E40C63"/>
    <w:rsid w:val="00E41182"/>
    <w:rsid w:val="00E4361D"/>
    <w:rsid w:val="00E470F6"/>
    <w:rsid w:val="00E53A6E"/>
    <w:rsid w:val="00E54F17"/>
    <w:rsid w:val="00E622B6"/>
    <w:rsid w:val="00E65451"/>
    <w:rsid w:val="00E67097"/>
    <w:rsid w:val="00E676EF"/>
    <w:rsid w:val="00E73173"/>
    <w:rsid w:val="00E902EA"/>
    <w:rsid w:val="00E93663"/>
    <w:rsid w:val="00E96A2B"/>
    <w:rsid w:val="00EA246E"/>
    <w:rsid w:val="00EA27AA"/>
    <w:rsid w:val="00EA71C9"/>
    <w:rsid w:val="00EB2DC0"/>
    <w:rsid w:val="00EB4ED3"/>
    <w:rsid w:val="00EB5B19"/>
    <w:rsid w:val="00EB7A65"/>
    <w:rsid w:val="00EC1995"/>
    <w:rsid w:val="00EC2DD6"/>
    <w:rsid w:val="00EC4C86"/>
    <w:rsid w:val="00EC595B"/>
    <w:rsid w:val="00EC7907"/>
    <w:rsid w:val="00ED0377"/>
    <w:rsid w:val="00ED38AC"/>
    <w:rsid w:val="00ED75C1"/>
    <w:rsid w:val="00EE015A"/>
    <w:rsid w:val="00EE25A4"/>
    <w:rsid w:val="00EE2CA3"/>
    <w:rsid w:val="00EE4CAD"/>
    <w:rsid w:val="00EE4E92"/>
    <w:rsid w:val="00EE53F7"/>
    <w:rsid w:val="00EF0F89"/>
    <w:rsid w:val="00EF30DA"/>
    <w:rsid w:val="00F02657"/>
    <w:rsid w:val="00F117EC"/>
    <w:rsid w:val="00F1243C"/>
    <w:rsid w:val="00F14176"/>
    <w:rsid w:val="00F15AD2"/>
    <w:rsid w:val="00F20F72"/>
    <w:rsid w:val="00F219F1"/>
    <w:rsid w:val="00F3494A"/>
    <w:rsid w:val="00F36FA0"/>
    <w:rsid w:val="00F43A14"/>
    <w:rsid w:val="00F43B1B"/>
    <w:rsid w:val="00F44822"/>
    <w:rsid w:val="00F45ED2"/>
    <w:rsid w:val="00F56E4E"/>
    <w:rsid w:val="00F66A1F"/>
    <w:rsid w:val="00F741F0"/>
    <w:rsid w:val="00F81AE9"/>
    <w:rsid w:val="00F81B6E"/>
    <w:rsid w:val="00F848FB"/>
    <w:rsid w:val="00F86468"/>
    <w:rsid w:val="00F910D0"/>
    <w:rsid w:val="00FA4D66"/>
    <w:rsid w:val="00FA76F1"/>
    <w:rsid w:val="00FA7A59"/>
    <w:rsid w:val="00FB06A1"/>
    <w:rsid w:val="00FB3DCE"/>
    <w:rsid w:val="00FB5CF4"/>
    <w:rsid w:val="00FB5FB2"/>
    <w:rsid w:val="00FB753C"/>
    <w:rsid w:val="00FC2D88"/>
    <w:rsid w:val="00FC53F7"/>
    <w:rsid w:val="00FC5CD7"/>
    <w:rsid w:val="00FD109F"/>
    <w:rsid w:val="00FD6A00"/>
    <w:rsid w:val="00FD7A16"/>
    <w:rsid w:val="00FE1868"/>
    <w:rsid w:val="00FE1F40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CD04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5B5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052F61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052F61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146194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146194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  <w:style w:type="table" w:customStyle="1" w:styleId="TableGrid1">
    <w:name w:val="Table Grid1"/>
    <w:basedOn w:val="TableNormal"/>
    <w:next w:val="TableGrid"/>
    <w:uiPriority w:val="39"/>
    <w:rsid w:val="008124AD"/>
    <w:pPr>
      <w:spacing w:after="0" w:line="240" w:lineRule="auto"/>
    </w:pPr>
    <w:rPr>
      <w:rFonts w:ascii="Century Gothic" w:eastAsia="Times New Roman" w:hAnsi="Century Gothic" w:cs="Tahom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3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9ed8decf55a4d9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736209F2274F8AB547504552AAC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D07CB-AF09-4478-8867-7811B4913A52}"/>
      </w:docPartPr>
      <w:docPartBody>
        <w:p w:rsidR="0030024C" w:rsidRDefault="00E30539" w:rsidP="00E30539">
          <w:pPr>
            <w:pStyle w:val="DB736209F2274F8AB547504552AACD4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495F9B92894A139A70B0D0233EE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01B06-48DF-4FB7-BD6D-8A38690D4016}"/>
      </w:docPartPr>
      <w:docPartBody>
        <w:p w:rsidR="0030024C" w:rsidRDefault="00E30539" w:rsidP="00E30539">
          <w:pPr>
            <w:pStyle w:val="88495F9B92894A139A70B0D0233EE9CC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EF1E9716BA4333A013ECE241C7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04614-CAD7-4CD1-9611-3E1F4816CF91}"/>
      </w:docPartPr>
      <w:docPartBody>
        <w:p w:rsidR="0030024C" w:rsidRDefault="00E30539" w:rsidP="00E30539">
          <w:pPr>
            <w:pStyle w:val="05EF1E9716BA4333A013ECE241C73EFF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7D062270A54C93B717509DDAF50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31420-0C27-42B5-97B0-EEC4D9F6D975}"/>
      </w:docPartPr>
      <w:docPartBody>
        <w:p w:rsidR="0030024C" w:rsidRDefault="00E30539" w:rsidP="00E30539">
          <w:pPr>
            <w:pStyle w:val="E47D062270A54C93B717509DDAF5034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4F117DC130465AA9E509A27987E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807CF-5C91-4ACC-B8BE-6A07FD3FD425}"/>
      </w:docPartPr>
      <w:docPartBody>
        <w:p w:rsidR="0030024C" w:rsidRDefault="00E30539" w:rsidP="00E30539">
          <w:pPr>
            <w:pStyle w:val="204F117DC130465AA9E509A27987E8BC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54E6A2990A48D28A0F216B2ACCC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37A37-B2A5-4424-BBDC-833E69886460}"/>
      </w:docPartPr>
      <w:docPartBody>
        <w:p w:rsidR="0030024C" w:rsidRDefault="00E30539" w:rsidP="00E30539">
          <w:pPr>
            <w:pStyle w:val="B254E6A2990A48D28A0F216B2ACCCB44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211020771D487CA1A93C24206D1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995E8-65B6-4F96-8BFC-1C6C0D7280B7}"/>
      </w:docPartPr>
      <w:docPartBody>
        <w:p w:rsidR="0030024C" w:rsidRDefault="00E30539" w:rsidP="00E30539">
          <w:pPr>
            <w:pStyle w:val="C6211020771D487CA1A93C24206D1B95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49B2F87E38406C8B8DE87F5E6D4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A4CD0-B3EF-4EA5-82FD-CE7473ED8D6E}"/>
      </w:docPartPr>
      <w:docPartBody>
        <w:p w:rsidR="00A5130A" w:rsidRDefault="00C97F5C" w:rsidP="00C97F5C">
          <w:pPr>
            <w:pStyle w:val="FA49B2F87E38406C8B8DE87F5E6D477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3CE74B883149BDB9929A8454B95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6C3D3-DC39-4C22-A560-4B00AB5E57B2}"/>
      </w:docPartPr>
      <w:docPartBody>
        <w:p w:rsidR="002D277A" w:rsidRDefault="006219B7" w:rsidP="006219B7">
          <w:pPr>
            <w:pStyle w:val="A13CE74B883149BDB9929A8454B9541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2A4F82990BA48D0AC42DC4E4EC3F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ED2B4-5066-4740-9102-6D18E3B0E553}"/>
      </w:docPartPr>
      <w:docPartBody>
        <w:p w:rsidR="002D277A" w:rsidRDefault="006219B7" w:rsidP="006219B7">
          <w:pPr>
            <w:pStyle w:val="B2A4F82990BA48D0AC42DC4E4EC3F28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AEA719BB73A04CD1A5AA22459B32C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D2CF2-AD9D-4BE7-AB50-734E1BB556D8}"/>
      </w:docPartPr>
      <w:docPartBody>
        <w:p w:rsidR="002D277A" w:rsidRDefault="006219B7" w:rsidP="006219B7">
          <w:pPr>
            <w:pStyle w:val="AEA719BB73A04CD1A5AA22459B32CF2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73956C2533CD46FB9F8C41FD2506F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3D737-31C9-4309-A207-A70386CC99A9}"/>
      </w:docPartPr>
      <w:docPartBody>
        <w:p w:rsidR="002D277A" w:rsidRDefault="006219B7" w:rsidP="006219B7">
          <w:pPr>
            <w:pStyle w:val="73956C2533CD46FB9F8C41FD2506FB4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14D814B4584051BE11AD4D2FBEA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60B1D-7AE8-4842-9FF0-0B81699152C3}"/>
      </w:docPartPr>
      <w:docPartBody>
        <w:p w:rsidR="002D277A" w:rsidRDefault="006219B7" w:rsidP="006219B7">
          <w:pPr>
            <w:pStyle w:val="EC14D814B4584051BE11AD4D2FBEAE31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3C33C31A854644A410B5A8C3FFC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76D44-768E-49EF-94D3-185DB507EB24}"/>
      </w:docPartPr>
      <w:docPartBody>
        <w:p w:rsidR="002D277A" w:rsidRDefault="006219B7" w:rsidP="006219B7">
          <w:pPr>
            <w:pStyle w:val="F43C33C31A854644A410B5A8C3FFC4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1665C3B3B64E6B8B492D1F94E1D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DFBAE-B8E0-43FF-809D-3C47BB5EF86B}"/>
      </w:docPartPr>
      <w:docPartBody>
        <w:p w:rsidR="002D277A" w:rsidRDefault="006219B7" w:rsidP="006219B7">
          <w:pPr>
            <w:pStyle w:val="801665C3B3B64E6B8B492D1F94E1DD4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C6E5EBF71E941C2A3547B5793B6A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20FC9-AFCB-48FA-A6CA-AA0DD8F9B88C}"/>
      </w:docPartPr>
      <w:docPartBody>
        <w:p w:rsidR="002D277A" w:rsidRDefault="006219B7" w:rsidP="006219B7">
          <w:pPr>
            <w:pStyle w:val="FC6E5EBF71E941C2A3547B5793B6A1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179272FB7014951BDC5C89DD3339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D8696-B191-4106-AED4-BABE8BC3CA48}"/>
      </w:docPartPr>
      <w:docPartBody>
        <w:p w:rsidR="001E5878" w:rsidRDefault="009D4DEB" w:rsidP="009D4DEB">
          <w:pPr>
            <w:pStyle w:val="8179272FB7014951BDC5C89DD333971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2B913590B648B9B59501736420D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070C3-6692-42D1-B26A-4B006E99A1BA}"/>
      </w:docPartPr>
      <w:docPartBody>
        <w:p w:rsidR="00521827" w:rsidRDefault="008D35B6" w:rsidP="008D35B6">
          <w:pPr>
            <w:pStyle w:val="902B913590B648B9B59501736420D4A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8748ADD9464A609790E96167707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C0D2B-3254-404A-B2ED-0E64D7933094}"/>
      </w:docPartPr>
      <w:docPartBody>
        <w:p w:rsidR="00521827" w:rsidRDefault="008D35B6" w:rsidP="008D35B6">
          <w:pPr>
            <w:pStyle w:val="408748ADD9464A609790E961677070C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97EA6FBF1A423EA12BD26C490A0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FBCBC-3155-4762-AAB2-EBB1AA7BFC20}"/>
      </w:docPartPr>
      <w:docPartBody>
        <w:p w:rsidR="00521827" w:rsidRDefault="008D35B6" w:rsidP="008D35B6">
          <w:pPr>
            <w:pStyle w:val="A497EA6FBF1A423EA12BD26C490A073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70FD1A1FDD433990823EF668DEA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9257C-A551-4FD3-B4D0-1BC990B8FBDC}"/>
      </w:docPartPr>
      <w:docPartBody>
        <w:p w:rsidR="00521827" w:rsidRDefault="008D35B6" w:rsidP="008D35B6">
          <w:pPr>
            <w:pStyle w:val="5E70FD1A1FDD433990823EF668DEACE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A088D9234849E9880BF7789872A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50E0B-D5E5-40CF-B6B7-0EC5ECBC707F}"/>
      </w:docPartPr>
      <w:docPartBody>
        <w:p w:rsidR="00521827" w:rsidRDefault="008D35B6" w:rsidP="008D35B6">
          <w:pPr>
            <w:pStyle w:val="3EA088D9234849E9880BF7789872A65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EE0459659343929D360C652B4A0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555B4-755B-448E-BCF9-3738D83396DD}"/>
      </w:docPartPr>
      <w:docPartBody>
        <w:p w:rsidR="00521827" w:rsidRDefault="008D35B6" w:rsidP="008D35B6">
          <w:pPr>
            <w:pStyle w:val="D3EE0459659343929D360C652B4A0B6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2B651EB3F74408B4A2ED9A240CA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668CC-7CBE-4E21-8ACD-EC60A6A1DF82}"/>
      </w:docPartPr>
      <w:docPartBody>
        <w:p w:rsidR="00521827" w:rsidRDefault="008D35B6" w:rsidP="008D35B6">
          <w:pPr>
            <w:pStyle w:val="2E2B651EB3F74408B4A2ED9A240CA5F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3DFFFD7CA342C59AC9334274A0B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1922B-92BE-4B02-B597-69232B7F08A0}"/>
      </w:docPartPr>
      <w:docPartBody>
        <w:p w:rsidR="00521827" w:rsidRDefault="008D35B6" w:rsidP="008D35B6">
          <w:pPr>
            <w:pStyle w:val="0C3DFFFD7CA342C59AC9334274A0B2D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76EE53D00943AA91AC28ED859B6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C8719-02D8-48C8-89CE-0610B803475F}"/>
      </w:docPartPr>
      <w:docPartBody>
        <w:p w:rsidR="00931312" w:rsidRDefault="007D421D" w:rsidP="007D421D">
          <w:pPr>
            <w:pStyle w:val="AF76EE53D00943AA91AC28ED859B664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86EB8A3E324A499BC3B92535B8E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9691D-16A7-4754-8117-3293A4C02B2F}"/>
      </w:docPartPr>
      <w:docPartBody>
        <w:p w:rsidR="00931312" w:rsidRDefault="007D421D" w:rsidP="007D421D">
          <w:pPr>
            <w:pStyle w:val="C786EB8A3E324A499BC3B92535B8EEA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7599093F60F483492798889DD846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CD695-EF20-417E-A0AA-FD93B6C063BB}"/>
      </w:docPartPr>
      <w:docPartBody>
        <w:p w:rsidR="00931312" w:rsidRDefault="007D421D" w:rsidP="007D421D">
          <w:pPr>
            <w:pStyle w:val="A7599093F60F483492798889DD846491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6431ED75974561BBB4DF0A2A281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4AE48-BAF6-46CA-9877-F94F7465CFBD}"/>
      </w:docPartPr>
      <w:docPartBody>
        <w:p w:rsidR="00931312" w:rsidRDefault="007D421D" w:rsidP="007D421D">
          <w:pPr>
            <w:pStyle w:val="166431ED75974561BBB4DF0A2A281CC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E849988F4443E6AB4D44C8127DF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AF322-9A43-42D5-A9BA-D6C56C00CFE4}"/>
      </w:docPartPr>
      <w:docPartBody>
        <w:p w:rsidR="00BB5412" w:rsidRDefault="00CB5E23" w:rsidP="00CB5E23">
          <w:pPr>
            <w:pStyle w:val="2EE849988F4443E6AB4D44C8127DF2F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216DCFD901E4867A0F745D353F3F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222FD-D7B4-433C-890E-8A0B4E292C41}"/>
      </w:docPartPr>
      <w:docPartBody>
        <w:p w:rsidR="00BB5412" w:rsidRDefault="00CB5E23" w:rsidP="00CB5E23">
          <w:pPr>
            <w:pStyle w:val="B216DCFD901E4867A0F745D353F3FC8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4E5B13CE9844F982E988FAF41D1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52387-2943-4D7D-983D-1A54F10AD30C}"/>
      </w:docPartPr>
      <w:docPartBody>
        <w:p w:rsidR="00BB5412" w:rsidRDefault="00CB5E23" w:rsidP="00CB5E23">
          <w:pPr>
            <w:pStyle w:val="1F4E5B13CE9844F982E988FAF41D1A2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00734C5E3445758975335F31D9F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825E0-9A62-40CD-BE6D-20CB22418CE1}"/>
      </w:docPartPr>
      <w:docPartBody>
        <w:p w:rsidR="00BB5412" w:rsidRDefault="00CB5E23" w:rsidP="00CB5E23">
          <w:pPr>
            <w:pStyle w:val="1700734C5E3445758975335F31D9F6D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08834CFE4784B07AD13DE52345CC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866AA-E324-4354-8E90-682ACBE69D93}"/>
      </w:docPartPr>
      <w:docPartBody>
        <w:p w:rsidR="002326D7" w:rsidRDefault="00FB26F2" w:rsidP="00FB26F2">
          <w:pPr>
            <w:pStyle w:val="808834CFE4784B07AD13DE52345CC46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6ADEC34C4546A48C6B4761ED42B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144DA-8FC3-4536-AF0F-5E3C106FBB6E}"/>
      </w:docPartPr>
      <w:docPartBody>
        <w:p w:rsidR="002326D7" w:rsidRDefault="00FB26F2" w:rsidP="00FB26F2">
          <w:pPr>
            <w:pStyle w:val="4C6ADEC34C4546A48C6B4761ED42B04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DB9685E40B4CC88E2C5782F3300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4AE56-DB10-412E-96E3-F2DFFD63B1F2}"/>
      </w:docPartPr>
      <w:docPartBody>
        <w:p w:rsidR="002326D7" w:rsidRDefault="00FB26F2" w:rsidP="00FB26F2">
          <w:pPr>
            <w:pStyle w:val="A1DB9685E40B4CC88E2C5782F3300FE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96A7C"/>
    <w:rsid w:val="000C099C"/>
    <w:rsid w:val="000C30DE"/>
    <w:rsid w:val="000C32FA"/>
    <w:rsid w:val="000C6630"/>
    <w:rsid w:val="000C6A2A"/>
    <w:rsid w:val="000D4B90"/>
    <w:rsid w:val="000D4FFA"/>
    <w:rsid w:val="001030A7"/>
    <w:rsid w:val="00111F37"/>
    <w:rsid w:val="00144F40"/>
    <w:rsid w:val="00155F0C"/>
    <w:rsid w:val="00187355"/>
    <w:rsid w:val="001A3C35"/>
    <w:rsid w:val="001B1B00"/>
    <w:rsid w:val="001C0E35"/>
    <w:rsid w:val="001C61E7"/>
    <w:rsid w:val="001D6FE3"/>
    <w:rsid w:val="001E5878"/>
    <w:rsid w:val="001E6A8A"/>
    <w:rsid w:val="001F6C15"/>
    <w:rsid w:val="00207721"/>
    <w:rsid w:val="00223EBB"/>
    <w:rsid w:val="002326D7"/>
    <w:rsid w:val="00235D29"/>
    <w:rsid w:val="00236015"/>
    <w:rsid w:val="00237D72"/>
    <w:rsid w:val="00253AA5"/>
    <w:rsid w:val="0026137A"/>
    <w:rsid w:val="00271F3D"/>
    <w:rsid w:val="00273637"/>
    <w:rsid w:val="00280217"/>
    <w:rsid w:val="00285F3C"/>
    <w:rsid w:val="002A5D7D"/>
    <w:rsid w:val="002B16B0"/>
    <w:rsid w:val="002C6608"/>
    <w:rsid w:val="002D277A"/>
    <w:rsid w:val="002D4377"/>
    <w:rsid w:val="002D5A0A"/>
    <w:rsid w:val="002F6AA1"/>
    <w:rsid w:val="002F7650"/>
    <w:rsid w:val="0030024C"/>
    <w:rsid w:val="0030409E"/>
    <w:rsid w:val="0034089E"/>
    <w:rsid w:val="00350033"/>
    <w:rsid w:val="00350A6F"/>
    <w:rsid w:val="003633E3"/>
    <w:rsid w:val="0038586A"/>
    <w:rsid w:val="00390CA4"/>
    <w:rsid w:val="00391CDB"/>
    <w:rsid w:val="003B2702"/>
    <w:rsid w:val="003B5824"/>
    <w:rsid w:val="003E037C"/>
    <w:rsid w:val="003F46D3"/>
    <w:rsid w:val="004069F2"/>
    <w:rsid w:val="00441283"/>
    <w:rsid w:val="00471979"/>
    <w:rsid w:val="00496861"/>
    <w:rsid w:val="004C7006"/>
    <w:rsid w:val="004E2932"/>
    <w:rsid w:val="004E7059"/>
    <w:rsid w:val="004F6738"/>
    <w:rsid w:val="005073E4"/>
    <w:rsid w:val="0051556A"/>
    <w:rsid w:val="0051742B"/>
    <w:rsid w:val="00521827"/>
    <w:rsid w:val="005336F2"/>
    <w:rsid w:val="00537FE2"/>
    <w:rsid w:val="00571A71"/>
    <w:rsid w:val="00584BDC"/>
    <w:rsid w:val="005A3FBE"/>
    <w:rsid w:val="005D3D73"/>
    <w:rsid w:val="005D7221"/>
    <w:rsid w:val="005E35BE"/>
    <w:rsid w:val="005E3CE5"/>
    <w:rsid w:val="005F34AA"/>
    <w:rsid w:val="005F4655"/>
    <w:rsid w:val="005F6D68"/>
    <w:rsid w:val="00600011"/>
    <w:rsid w:val="00606FF7"/>
    <w:rsid w:val="006219B7"/>
    <w:rsid w:val="006278B9"/>
    <w:rsid w:val="00643240"/>
    <w:rsid w:val="00660F6A"/>
    <w:rsid w:val="006706AC"/>
    <w:rsid w:val="0067402E"/>
    <w:rsid w:val="00691B54"/>
    <w:rsid w:val="00692C83"/>
    <w:rsid w:val="006A568E"/>
    <w:rsid w:val="006B1307"/>
    <w:rsid w:val="006E63B9"/>
    <w:rsid w:val="0070548B"/>
    <w:rsid w:val="00711ED5"/>
    <w:rsid w:val="0071615C"/>
    <w:rsid w:val="00724BA0"/>
    <w:rsid w:val="007351AB"/>
    <w:rsid w:val="0074704A"/>
    <w:rsid w:val="00781235"/>
    <w:rsid w:val="00796E3F"/>
    <w:rsid w:val="007972DE"/>
    <w:rsid w:val="007A26C4"/>
    <w:rsid w:val="007A3BCA"/>
    <w:rsid w:val="007B0896"/>
    <w:rsid w:val="007D08E3"/>
    <w:rsid w:val="007D421D"/>
    <w:rsid w:val="007E6020"/>
    <w:rsid w:val="00803470"/>
    <w:rsid w:val="0081124A"/>
    <w:rsid w:val="00822ECA"/>
    <w:rsid w:val="00833113"/>
    <w:rsid w:val="00850A00"/>
    <w:rsid w:val="00886193"/>
    <w:rsid w:val="008B3F9C"/>
    <w:rsid w:val="008C327C"/>
    <w:rsid w:val="008D18A2"/>
    <w:rsid w:val="008D307E"/>
    <w:rsid w:val="008D35B6"/>
    <w:rsid w:val="008F7F35"/>
    <w:rsid w:val="008F7F50"/>
    <w:rsid w:val="00920D69"/>
    <w:rsid w:val="009248DD"/>
    <w:rsid w:val="00931312"/>
    <w:rsid w:val="00954758"/>
    <w:rsid w:val="009563FB"/>
    <w:rsid w:val="00957BC0"/>
    <w:rsid w:val="00972611"/>
    <w:rsid w:val="00976176"/>
    <w:rsid w:val="00976E6A"/>
    <w:rsid w:val="00997A5F"/>
    <w:rsid w:val="009B550E"/>
    <w:rsid w:val="009C7718"/>
    <w:rsid w:val="009D318A"/>
    <w:rsid w:val="009D4DEB"/>
    <w:rsid w:val="009F4254"/>
    <w:rsid w:val="009F42D9"/>
    <w:rsid w:val="00A1762E"/>
    <w:rsid w:val="00A21A72"/>
    <w:rsid w:val="00A27CB6"/>
    <w:rsid w:val="00A41074"/>
    <w:rsid w:val="00A42AC1"/>
    <w:rsid w:val="00A5130A"/>
    <w:rsid w:val="00A555E7"/>
    <w:rsid w:val="00A732B7"/>
    <w:rsid w:val="00A81735"/>
    <w:rsid w:val="00A82E31"/>
    <w:rsid w:val="00A91182"/>
    <w:rsid w:val="00A917F9"/>
    <w:rsid w:val="00A93787"/>
    <w:rsid w:val="00AB533F"/>
    <w:rsid w:val="00AC35F8"/>
    <w:rsid w:val="00AC6E16"/>
    <w:rsid w:val="00AE54F4"/>
    <w:rsid w:val="00AF6278"/>
    <w:rsid w:val="00B07230"/>
    <w:rsid w:val="00B20C44"/>
    <w:rsid w:val="00B24D45"/>
    <w:rsid w:val="00B25766"/>
    <w:rsid w:val="00B27FCE"/>
    <w:rsid w:val="00B70ABA"/>
    <w:rsid w:val="00B807F9"/>
    <w:rsid w:val="00BB5412"/>
    <w:rsid w:val="00BE0C78"/>
    <w:rsid w:val="00BE5109"/>
    <w:rsid w:val="00BE60AD"/>
    <w:rsid w:val="00BE7623"/>
    <w:rsid w:val="00C03606"/>
    <w:rsid w:val="00C16093"/>
    <w:rsid w:val="00C22EFB"/>
    <w:rsid w:val="00C945BD"/>
    <w:rsid w:val="00C97F5C"/>
    <w:rsid w:val="00CB561E"/>
    <w:rsid w:val="00CB5E23"/>
    <w:rsid w:val="00D0317A"/>
    <w:rsid w:val="00D82EDB"/>
    <w:rsid w:val="00DA1BBC"/>
    <w:rsid w:val="00DA4530"/>
    <w:rsid w:val="00DA62AA"/>
    <w:rsid w:val="00DB0B7C"/>
    <w:rsid w:val="00DB52A8"/>
    <w:rsid w:val="00DC713A"/>
    <w:rsid w:val="00DD1F5E"/>
    <w:rsid w:val="00DE673B"/>
    <w:rsid w:val="00E022EC"/>
    <w:rsid w:val="00E246A7"/>
    <w:rsid w:val="00E30539"/>
    <w:rsid w:val="00E6651A"/>
    <w:rsid w:val="00E82CAF"/>
    <w:rsid w:val="00E92499"/>
    <w:rsid w:val="00E9490E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52B3C"/>
    <w:rsid w:val="00F635C5"/>
    <w:rsid w:val="00F714AE"/>
    <w:rsid w:val="00F8682D"/>
    <w:rsid w:val="00F87021"/>
    <w:rsid w:val="00F90B5E"/>
    <w:rsid w:val="00FB1C84"/>
    <w:rsid w:val="00FB26F2"/>
    <w:rsid w:val="00FC37AF"/>
    <w:rsid w:val="00FC586F"/>
    <w:rsid w:val="00FC5FA0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26F2"/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9B021DDF424F4CA2B08927EC042D10CE">
    <w:name w:val="9B021DDF424F4CA2B08927EC042D10CE"/>
    <w:rsid w:val="00A732B7"/>
  </w:style>
  <w:style w:type="paragraph" w:customStyle="1" w:styleId="0B0EF98445EA4257B09935A5FD2580AF">
    <w:name w:val="0B0EF98445EA4257B09935A5FD2580AF"/>
    <w:rsid w:val="00A732B7"/>
  </w:style>
  <w:style w:type="paragraph" w:customStyle="1" w:styleId="F143455995764689883BEE057902B0A1">
    <w:name w:val="F143455995764689883BEE057902B0A1"/>
    <w:rsid w:val="00A732B7"/>
  </w:style>
  <w:style w:type="paragraph" w:customStyle="1" w:styleId="EEA7D7DAC210431BB6AEA89BBA58FD00">
    <w:name w:val="EEA7D7DAC210431BB6AEA89BBA58FD00"/>
    <w:rsid w:val="00A732B7"/>
  </w:style>
  <w:style w:type="paragraph" w:customStyle="1" w:styleId="B2E4E87BBE114C5589388BD6E8A7721F">
    <w:name w:val="B2E4E87BBE114C5589388BD6E8A7721F"/>
    <w:rsid w:val="00A732B7"/>
  </w:style>
  <w:style w:type="paragraph" w:customStyle="1" w:styleId="6F35A0D9E60F4EE89987D37D001B753C">
    <w:name w:val="6F35A0D9E60F4EE89987D37D001B753C"/>
    <w:rsid w:val="00A732B7"/>
  </w:style>
  <w:style w:type="paragraph" w:customStyle="1" w:styleId="27E5252CA65C40E4AA77AEA7E6FB074C">
    <w:name w:val="27E5252CA65C40E4AA77AEA7E6FB074C"/>
    <w:rsid w:val="00A732B7"/>
  </w:style>
  <w:style w:type="paragraph" w:customStyle="1" w:styleId="5C1D253EFD354223B5DE992B8E381A14">
    <w:name w:val="5C1D253EFD354223B5DE992B8E381A14"/>
    <w:rsid w:val="00A732B7"/>
  </w:style>
  <w:style w:type="paragraph" w:customStyle="1" w:styleId="BC9317CBDAB14B5C976B5A4F66C65AD1">
    <w:name w:val="BC9317CBDAB14B5C976B5A4F66C65AD1"/>
    <w:rsid w:val="00A732B7"/>
  </w:style>
  <w:style w:type="paragraph" w:customStyle="1" w:styleId="38A50CC556DF447DADF777F4CF1734FE">
    <w:name w:val="38A50CC556DF447DADF777F4CF1734FE"/>
    <w:rsid w:val="00A732B7"/>
  </w:style>
  <w:style w:type="paragraph" w:customStyle="1" w:styleId="8A7057C69A8A46AFB22B6C4823168DE0">
    <w:name w:val="8A7057C69A8A46AFB22B6C4823168DE0"/>
    <w:rsid w:val="00A732B7"/>
  </w:style>
  <w:style w:type="paragraph" w:customStyle="1" w:styleId="175D3A3F8E894915A182898536FB0633">
    <w:name w:val="175D3A3F8E894915A182898536FB0633"/>
    <w:rsid w:val="00A732B7"/>
  </w:style>
  <w:style w:type="paragraph" w:customStyle="1" w:styleId="A7C545BE892342989077FB77A5D21A1C">
    <w:name w:val="A7C545BE892342989077FB77A5D21A1C"/>
    <w:rsid w:val="00A732B7"/>
  </w:style>
  <w:style w:type="paragraph" w:customStyle="1" w:styleId="37057669D80642D2B70DABE32514E4DC">
    <w:name w:val="37057669D80642D2B70DABE32514E4DC"/>
    <w:rsid w:val="00A732B7"/>
  </w:style>
  <w:style w:type="paragraph" w:customStyle="1" w:styleId="B5C8EC59240A402EB279F810FBCF4DE5">
    <w:name w:val="B5C8EC59240A402EB279F810FBCF4DE5"/>
    <w:rsid w:val="00A732B7"/>
  </w:style>
  <w:style w:type="paragraph" w:customStyle="1" w:styleId="2BD5FD5D90734C74A698C50D0B8ECDDE">
    <w:name w:val="2BD5FD5D90734C74A698C50D0B8ECDDE"/>
    <w:rsid w:val="00A732B7"/>
  </w:style>
  <w:style w:type="paragraph" w:customStyle="1" w:styleId="650C140D83AD42F98D8C2853EF15522E">
    <w:name w:val="650C140D83AD42F98D8C2853EF15522E"/>
    <w:rsid w:val="00A732B7"/>
  </w:style>
  <w:style w:type="paragraph" w:customStyle="1" w:styleId="54A02B3EAFBD4E7CB593364722A9D476">
    <w:name w:val="54A02B3EAFBD4E7CB593364722A9D476"/>
    <w:rsid w:val="00A732B7"/>
  </w:style>
  <w:style w:type="paragraph" w:customStyle="1" w:styleId="B726E1034DF6404DB4640D7D33F72AC0">
    <w:name w:val="B726E1034DF6404DB4640D7D33F72AC0"/>
    <w:rsid w:val="00A732B7"/>
  </w:style>
  <w:style w:type="paragraph" w:customStyle="1" w:styleId="34FBE95CAAF94AAC9E1365005504C27C">
    <w:name w:val="34FBE95CAAF94AAC9E1365005504C27C"/>
    <w:rsid w:val="00A732B7"/>
  </w:style>
  <w:style w:type="paragraph" w:customStyle="1" w:styleId="1792E3A588C649F4B7C9A55684FB3DF7">
    <w:name w:val="1792E3A588C649F4B7C9A55684FB3DF7"/>
    <w:rsid w:val="00A732B7"/>
  </w:style>
  <w:style w:type="paragraph" w:customStyle="1" w:styleId="1ACA379683174CA0BAB089DADBCCF494">
    <w:name w:val="1ACA379683174CA0BAB089DADBCCF494"/>
    <w:rsid w:val="00A732B7"/>
  </w:style>
  <w:style w:type="paragraph" w:customStyle="1" w:styleId="0119A020CF16460EA60498E6B21AA633">
    <w:name w:val="0119A020CF16460EA60498E6B21AA633"/>
    <w:rsid w:val="00A732B7"/>
  </w:style>
  <w:style w:type="paragraph" w:customStyle="1" w:styleId="47AD646C23B3435FA8B70C0A62692BDC">
    <w:name w:val="47AD646C23B3435FA8B70C0A62692BDC"/>
    <w:rsid w:val="00A732B7"/>
  </w:style>
  <w:style w:type="paragraph" w:customStyle="1" w:styleId="37B04D21465F4874AAA99CFCC9B2E482">
    <w:name w:val="37B04D21465F4874AAA99CFCC9B2E482"/>
    <w:rsid w:val="00A732B7"/>
  </w:style>
  <w:style w:type="paragraph" w:customStyle="1" w:styleId="45F154DDDE734A99B29B62E452C92D85">
    <w:name w:val="45F154DDDE734A99B29B62E452C92D85"/>
    <w:rsid w:val="00A732B7"/>
  </w:style>
  <w:style w:type="paragraph" w:customStyle="1" w:styleId="DEB18E681A0D490A89AAEE2C7E7FF97F">
    <w:name w:val="DEB18E681A0D490A89AAEE2C7E7FF97F"/>
    <w:rsid w:val="00A732B7"/>
  </w:style>
  <w:style w:type="paragraph" w:customStyle="1" w:styleId="4B3DEF4AA77E48258AEF01BC83691556">
    <w:name w:val="4B3DEF4AA77E48258AEF01BC83691556"/>
    <w:rsid w:val="00A732B7"/>
  </w:style>
  <w:style w:type="paragraph" w:customStyle="1" w:styleId="34C53893996047069667687E8E7F7277">
    <w:name w:val="34C53893996047069667687E8E7F7277"/>
    <w:rsid w:val="00A732B7"/>
  </w:style>
  <w:style w:type="paragraph" w:customStyle="1" w:styleId="D6B6A6152A7A4C04B36316B071B8AF5D">
    <w:name w:val="D6B6A6152A7A4C04B36316B071B8AF5D"/>
    <w:rsid w:val="00A732B7"/>
  </w:style>
  <w:style w:type="paragraph" w:customStyle="1" w:styleId="C9311C98D6494107B8634C766E4DDBBD">
    <w:name w:val="C9311C98D6494107B8634C766E4DDBBD"/>
    <w:rsid w:val="00A732B7"/>
  </w:style>
  <w:style w:type="paragraph" w:customStyle="1" w:styleId="FC675E12AB5940D9BA8A4A34208702AF">
    <w:name w:val="FC675E12AB5940D9BA8A4A34208702AF"/>
    <w:rsid w:val="00A732B7"/>
  </w:style>
  <w:style w:type="paragraph" w:customStyle="1" w:styleId="776955302DF7496B8E8F23EA427AA479">
    <w:name w:val="776955302DF7496B8E8F23EA427AA479"/>
    <w:rsid w:val="00A732B7"/>
  </w:style>
  <w:style w:type="paragraph" w:customStyle="1" w:styleId="F30F2FBAFCF14AFDACA55634A8AB4E97">
    <w:name w:val="F30F2FBAFCF14AFDACA55634A8AB4E97"/>
    <w:rsid w:val="00A732B7"/>
  </w:style>
  <w:style w:type="paragraph" w:customStyle="1" w:styleId="D2AF418760DF4F95A1098EA8A5A15015">
    <w:name w:val="D2AF418760DF4F95A1098EA8A5A15015"/>
    <w:rsid w:val="00A732B7"/>
  </w:style>
  <w:style w:type="paragraph" w:customStyle="1" w:styleId="1AED6D4ACB07449381032C9BAAF146E4">
    <w:name w:val="1AED6D4ACB07449381032C9BAAF146E4"/>
    <w:rsid w:val="00A732B7"/>
  </w:style>
  <w:style w:type="paragraph" w:customStyle="1" w:styleId="9EDE545B9C4745D8916E16F7CCB2F14C">
    <w:name w:val="9EDE545B9C4745D8916E16F7CCB2F14C"/>
    <w:rsid w:val="00A732B7"/>
  </w:style>
  <w:style w:type="paragraph" w:customStyle="1" w:styleId="C13A28D8DEA949EB9C5EF942939F7C9C">
    <w:name w:val="C13A28D8DEA949EB9C5EF942939F7C9C"/>
    <w:rsid w:val="00A732B7"/>
  </w:style>
  <w:style w:type="paragraph" w:customStyle="1" w:styleId="95C8C422EF0B438983B98CA673CA4C71">
    <w:name w:val="95C8C422EF0B438983B98CA673CA4C71"/>
    <w:rsid w:val="00A732B7"/>
  </w:style>
  <w:style w:type="paragraph" w:customStyle="1" w:styleId="45195B071D5F43228A24DC184CCD3D6B">
    <w:name w:val="45195B071D5F43228A24DC184CCD3D6B"/>
    <w:rsid w:val="00A732B7"/>
  </w:style>
  <w:style w:type="paragraph" w:customStyle="1" w:styleId="C6474A988BFA4DD89B99CC7C79B5FA09">
    <w:name w:val="C6474A988BFA4DD89B99CC7C79B5FA09"/>
    <w:rsid w:val="00A732B7"/>
  </w:style>
  <w:style w:type="paragraph" w:customStyle="1" w:styleId="0E9FFD2D45CE402CA92F9425FCF89B32">
    <w:name w:val="0E9FFD2D45CE402CA92F9425FCF89B32"/>
    <w:rsid w:val="00A732B7"/>
  </w:style>
  <w:style w:type="paragraph" w:customStyle="1" w:styleId="464DA222DA124CE0AEAF01B7067716D6">
    <w:name w:val="464DA222DA124CE0AEAF01B7067716D6"/>
    <w:rsid w:val="00A732B7"/>
  </w:style>
  <w:style w:type="paragraph" w:customStyle="1" w:styleId="0BCD2B1608C84A958D451C4B5630063E">
    <w:name w:val="0BCD2B1608C84A958D451C4B5630063E"/>
    <w:rsid w:val="00A732B7"/>
  </w:style>
  <w:style w:type="paragraph" w:customStyle="1" w:styleId="40F53F2C6444433AB3BB7AAFFC151FCA">
    <w:name w:val="40F53F2C6444433AB3BB7AAFFC151FCA"/>
    <w:rsid w:val="00A732B7"/>
  </w:style>
  <w:style w:type="paragraph" w:customStyle="1" w:styleId="234C42211D194F06B1DA628EFC3AEDE8">
    <w:name w:val="234C42211D194F06B1DA628EFC3AEDE8"/>
    <w:rsid w:val="00A732B7"/>
  </w:style>
  <w:style w:type="paragraph" w:customStyle="1" w:styleId="6973CAD7B87F407882A182EB12AB9ADC">
    <w:name w:val="6973CAD7B87F407882A182EB12AB9ADC"/>
    <w:rsid w:val="00A732B7"/>
  </w:style>
  <w:style w:type="paragraph" w:customStyle="1" w:styleId="AE493C8CCFA84F4E9FA11A9BA83AD1D6">
    <w:name w:val="AE493C8CCFA84F4E9FA11A9BA83AD1D6"/>
    <w:rsid w:val="00A732B7"/>
  </w:style>
  <w:style w:type="paragraph" w:customStyle="1" w:styleId="A3A144CE9E684AF0A6EA1D557AFCB31E">
    <w:name w:val="A3A144CE9E684AF0A6EA1D557AFCB31E"/>
    <w:rsid w:val="00A732B7"/>
  </w:style>
  <w:style w:type="paragraph" w:customStyle="1" w:styleId="C919B5BDE17E462FA65F78FCBFDAF47E">
    <w:name w:val="C919B5BDE17E462FA65F78FCBFDAF47E"/>
    <w:rsid w:val="00A732B7"/>
  </w:style>
  <w:style w:type="paragraph" w:customStyle="1" w:styleId="E09CBE70589940DAA910AAE7BBE56E88">
    <w:name w:val="E09CBE70589940DAA910AAE7BBE56E88"/>
    <w:rsid w:val="00A732B7"/>
  </w:style>
  <w:style w:type="paragraph" w:customStyle="1" w:styleId="E75130CB04A84E42AC8E269BA9398193">
    <w:name w:val="E75130CB04A84E42AC8E269BA9398193"/>
    <w:rsid w:val="00DE673B"/>
  </w:style>
  <w:style w:type="paragraph" w:customStyle="1" w:styleId="B20DB76BB9804753AB5AB8ECE90C352D">
    <w:name w:val="B20DB76BB9804753AB5AB8ECE90C352D"/>
    <w:rsid w:val="00DE673B"/>
  </w:style>
  <w:style w:type="paragraph" w:customStyle="1" w:styleId="AA765F99D17741C9A3B9750DEA31D1A1">
    <w:name w:val="AA765F99D17741C9A3B9750DEA31D1A1"/>
    <w:rsid w:val="00DE673B"/>
  </w:style>
  <w:style w:type="paragraph" w:customStyle="1" w:styleId="5051025F00034262B2170E0D83AA6064">
    <w:name w:val="5051025F00034262B2170E0D83AA6064"/>
    <w:rsid w:val="00DE673B"/>
  </w:style>
  <w:style w:type="paragraph" w:customStyle="1" w:styleId="0BF95995BABE4D139E5B2A36442E655C">
    <w:name w:val="0BF95995BABE4D139E5B2A36442E655C"/>
    <w:rsid w:val="00DE673B"/>
  </w:style>
  <w:style w:type="paragraph" w:customStyle="1" w:styleId="BF2A3BB4EE6B453585FCFCB51D0F567E">
    <w:name w:val="BF2A3BB4EE6B453585FCFCB51D0F567E"/>
    <w:rsid w:val="00DE673B"/>
  </w:style>
  <w:style w:type="paragraph" w:customStyle="1" w:styleId="95D3655F4EB7413687E26B2244072A68">
    <w:name w:val="95D3655F4EB7413687E26B2244072A68"/>
    <w:rsid w:val="00273637"/>
  </w:style>
  <w:style w:type="paragraph" w:customStyle="1" w:styleId="E58F9C548BC9482D9AF0BEDFC6498BCE">
    <w:name w:val="E58F9C548BC9482D9AF0BEDFC6498BCE"/>
    <w:rsid w:val="00273637"/>
  </w:style>
  <w:style w:type="paragraph" w:customStyle="1" w:styleId="F7985BE920994E95AB6B759F552C0339">
    <w:name w:val="F7985BE920994E95AB6B759F552C0339"/>
    <w:rsid w:val="00EB11C4"/>
  </w:style>
  <w:style w:type="paragraph" w:customStyle="1" w:styleId="31401E726A1D4FC68AE48BCD36F4D87C">
    <w:name w:val="31401E726A1D4FC68AE48BCD36F4D87C"/>
    <w:rsid w:val="00EB11C4"/>
  </w:style>
  <w:style w:type="paragraph" w:customStyle="1" w:styleId="8AE3038E5F1248778C2C559899FDE104">
    <w:name w:val="8AE3038E5F1248778C2C559899FDE104"/>
    <w:rsid w:val="00EB11C4"/>
  </w:style>
  <w:style w:type="paragraph" w:customStyle="1" w:styleId="8B40D6C8A548419FA402D7C8EE5817CB">
    <w:name w:val="8B40D6C8A548419FA402D7C8EE5817CB"/>
    <w:rsid w:val="00EB11C4"/>
  </w:style>
  <w:style w:type="paragraph" w:customStyle="1" w:styleId="B57657CEC3D043908B4C4E4AA138BD7C">
    <w:name w:val="B57657CEC3D043908B4C4E4AA138BD7C"/>
    <w:rsid w:val="00E246A7"/>
  </w:style>
  <w:style w:type="paragraph" w:customStyle="1" w:styleId="86EBC0EBF6D5482E966C4C9648887375">
    <w:name w:val="86EBC0EBF6D5482E966C4C9648887375"/>
    <w:rsid w:val="00E246A7"/>
  </w:style>
  <w:style w:type="paragraph" w:customStyle="1" w:styleId="D83F4FFE1B8A4360843EC3C082EE861C">
    <w:name w:val="D83F4FFE1B8A4360843EC3C082EE861C"/>
    <w:rsid w:val="00E246A7"/>
  </w:style>
  <w:style w:type="paragraph" w:customStyle="1" w:styleId="51ABD1CA16B747599334763CDAC13A85">
    <w:name w:val="51ABD1CA16B747599334763CDAC13A85"/>
    <w:rsid w:val="00E246A7"/>
  </w:style>
  <w:style w:type="paragraph" w:customStyle="1" w:styleId="02C45B86452F469384F628C6FC4AA34E">
    <w:name w:val="02C45B86452F469384F628C6FC4AA34E"/>
    <w:rsid w:val="00E246A7"/>
  </w:style>
  <w:style w:type="paragraph" w:customStyle="1" w:styleId="DFB70FBA6E4945C0904528D9B2C7E590">
    <w:name w:val="DFB70FBA6E4945C0904528D9B2C7E590"/>
    <w:rsid w:val="00E246A7"/>
  </w:style>
  <w:style w:type="paragraph" w:customStyle="1" w:styleId="11CFC38435F6415FB0CD0DF009FCC414">
    <w:name w:val="11CFC38435F6415FB0CD0DF009FCC414"/>
    <w:rsid w:val="00E246A7"/>
  </w:style>
  <w:style w:type="paragraph" w:customStyle="1" w:styleId="3026BDC3BF954D059926D8F1C0DA4653">
    <w:name w:val="3026BDC3BF954D059926D8F1C0DA4653"/>
    <w:rsid w:val="00E246A7"/>
  </w:style>
  <w:style w:type="paragraph" w:customStyle="1" w:styleId="048B218F9A13442C86C5FC89A34526C4">
    <w:name w:val="048B218F9A13442C86C5FC89A34526C4"/>
    <w:rsid w:val="00DD1F5E"/>
  </w:style>
  <w:style w:type="paragraph" w:customStyle="1" w:styleId="5A8A60CF61F2442A909BA9DEB2C7B8D3">
    <w:name w:val="5A8A60CF61F2442A909BA9DEB2C7B8D3"/>
    <w:rsid w:val="00DD1F5E"/>
  </w:style>
  <w:style w:type="paragraph" w:customStyle="1" w:styleId="EEFAB7A2DEA9421BB856FB3276B7208E">
    <w:name w:val="EEFAB7A2DEA9421BB856FB3276B7208E"/>
    <w:rsid w:val="00DD1F5E"/>
  </w:style>
  <w:style w:type="paragraph" w:customStyle="1" w:styleId="46AB6078A0144C4881C66563AE71AE79">
    <w:name w:val="46AB6078A0144C4881C66563AE71AE79"/>
    <w:rsid w:val="00DD1F5E"/>
  </w:style>
  <w:style w:type="paragraph" w:customStyle="1" w:styleId="C691FD935C6F432B9562137CE09BF4B7">
    <w:name w:val="C691FD935C6F432B9562137CE09BF4B7"/>
    <w:rsid w:val="00DD1F5E"/>
  </w:style>
  <w:style w:type="paragraph" w:customStyle="1" w:styleId="15E308792BB64553BD8EABD02D7576B5">
    <w:name w:val="15E308792BB64553BD8EABD02D7576B5"/>
    <w:rsid w:val="00DD1F5E"/>
  </w:style>
  <w:style w:type="paragraph" w:customStyle="1" w:styleId="169C683B5DE049CB9182E868CB8CF77A">
    <w:name w:val="169C683B5DE049CB9182E868CB8CF77A"/>
    <w:rsid w:val="00DD1F5E"/>
  </w:style>
  <w:style w:type="paragraph" w:customStyle="1" w:styleId="E1916BB5379F4D3192E00783EB8C453F">
    <w:name w:val="E1916BB5379F4D3192E00783EB8C453F"/>
    <w:rsid w:val="00DD1F5E"/>
  </w:style>
  <w:style w:type="paragraph" w:customStyle="1" w:styleId="769D66FDDED046EAA2BCCA737FEED421">
    <w:name w:val="769D66FDDED046EAA2BCCA737FEED421"/>
    <w:rsid w:val="00DD1F5E"/>
  </w:style>
  <w:style w:type="paragraph" w:customStyle="1" w:styleId="7C5AB435DDBA41F4ACDBDAB4D9C43DD3">
    <w:name w:val="7C5AB435DDBA41F4ACDBDAB4D9C43DD3"/>
    <w:rsid w:val="00DD1F5E"/>
  </w:style>
  <w:style w:type="paragraph" w:customStyle="1" w:styleId="8AAD0867EDE0444BAF0CC1A345658FB1">
    <w:name w:val="8AAD0867EDE0444BAF0CC1A345658FB1"/>
    <w:rsid w:val="00DD1F5E"/>
  </w:style>
  <w:style w:type="paragraph" w:customStyle="1" w:styleId="CB1396A4BB9A44AF85FEB0B2893400D4">
    <w:name w:val="CB1396A4BB9A44AF85FEB0B2893400D4"/>
    <w:rsid w:val="00DD1F5E"/>
  </w:style>
  <w:style w:type="paragraph" w:customStyle="1" w:styleId="B17709A085C54E2C8FB547D95C0269CC">
    <w:name w:val="B17709A085C54E2C8FB547D95C0269CC"/>
    <w:rsid w:val="00DD1F5E"/>
  </w:style>
  <w:style w:type="paragraph" w:customStyle="1" w:styleId="938D900402BF40CF9B032F3D092CABBC">
    <w:name w:val="938D900402BF40CF9B032F3D092CABBC"/>
    <w:rsid w:val="00DD1F5E"/>
  </w:style>
  <w:style w:type="paragraph" w:customStyle="1" w:styleId="B25DCFCEE65C41F1BE10865CAEF47868">
    <w:name w:val="B25DCFCEE65C41F1BE10865CAEF47868"/>
    <w:rsid w:val="00DD1F5E"/>
  </w:style>
  <w:style w:type="paragraph" w:customStyle="1" w:styleId="593D56B67D164A3BB2E22A9822EAB9ED">
    <w:name w:val="593D56B67D164A3BB2E22A9822EAB9ED"/>
    <w:rsid w:val="00DD1F5E"/>
  </w:style>
  <w:style w:type="paragraph" w:customStyle="1" w:styleId="F12C76394A2C490AA8B3339F6F39D0C6">
    <w:name w:val="F12C76394A2C490AA8B3339F6F39D0C6"/>
    <w:rsid w:val="00DD1F5E"/>
  </w:style>
  <w:style w:type="paragraph" w:customStyle="1" w:styleId="B735AEFA235C42699D5C07797A4903E7">
    <w:name w:val="B735AEFA235C42699D5C07797A4903E7"/>
    <w:rsid w:val="00DD1F5E"/>
  </w:style>
  <w:style w:type="paragraph" w:customStyle="1" w:styleId="00FFC69422A74B8CA07FD78FF29D19C4">
    <w:name w:val="00FFC69422A74B8CA07FD78FF29D19C4"/>
    <w:rsid w:val="00DD1F5E"/>
  </w:style>
  <w:style w:type="paragraph" w:customStyle="1" w:styleId="DB52B3703A124CDEAD00578CF43152B8">
    <w:name w:val="DB52B3703A124CDEAD00578CF43152B8"/>
    <w:rsid w:val="00DD1F5E"/>
  </w:style>
  <w:style w:type="paragraph" w:customStyle="1" w:styleId="FDAC09781DD346EFAF7D6B3E543E50C9">
    <w:name w:val="FDAC09781DD346EFAF7D6B3E543E50C9"/>
    <w:rsid w:val="00DD1F5E"/>
  </w:style>
  <w:style w:type="paragraph" w:customStyle="1" w:styleId="0E3CE09ACB8A41BE90F8FFAD64F52FF0">
    <w:name w:val="0E3CE09ACB8A41BE90F8FFAD64F52FF0"/>
    <w:rsid w:val="00DD1F5E"/>
  </w:style>
  <w:style w:type="paragraph" w:customStyle="1" w:styleId="626FE61AF9184080A8F87138C496480D">
    <w:name w:val="626FE61AF9184080A8F87138C496480D"/>
    <w:rsid w:val="00DD1F5E"/>
  </w:style>
  <w:style w:type="paragraph" w:customStyle="1" w:styleId="9F9385F90B434C49982D088775D205E4">
    <w:name w:val="9F9385F90B434C49982D088775D205E4"/>
    <w:rsid w:val="00DD1F5E"/>
  </w:style>
  <w:style w:type="paragraph" w:customStyle="1" w:styleId="4830C39F8E304D48B9691EF280CE119A">
    <w:name w:val="4830C39F8E304D48B9691EF280CE119A"/>
    <w:rsid w:val="00DD1F5E"/>
  </w:style>
  <w:style w:type="paragraph" w:customStyle="1" w:styleId="A9595CE2F93F42359C31E03719F52B3E">
    <w:name w:val="A9595CE2F93F42359C31E03719F52B3E"/>
    <w:rsid w:val="00DD1F5E"/>
  </w:style>
  <w:style w:type="paragraph" w:customStyle="1" w:styleId="AC6EFFC8ACAD40FCBC38870057343CA9">
    <w:name w:val="AC6EFFC8ACAD40FCBC38870057343CA9"/>
    <w:rsid w:val="00DD1F5E"/>
  </w:style>
  <w:style w:type="paragraph" w:customStyle="1" w:styleId="3A3FD65B3EC24B40AFB0FD35228AB15A">
    <w:name w:val="3A3FD65B3EC24B40AFB0FD35228AB15A"/>
    <w:rsid w:val="00DD1F5E"/>
  </w:style>
  <w:style w:type="paragraph" w:customStyle="1" w:styleId="DEF1D274148E42AD9E5A293B57003895">
    <w:name w:val="DEF1D274148E42AD9E5A293B57003895"/>
    <w:rsid w:val="00DD1F5E"/>
  </w:style>
  <w:style w:type="paragraph" w:customStyle="1" w:styleId="9C814685F02D4B7DB6DA71E5A33057EE">
    <w:name w:val="9C814685F02D4B7DB6DA71E5A33057EE"/>
    <w:rsid w:val="00DD1F5E"/>
  </w:style>
  <w:style w:type="paragraph" w:customStyle="1" w:styleId="043D819E13E0452C9F44BB944D7692A0">
    <w:name w:val="043D819E13E0452C9F44BB944D7692A0"/>
    <w:rsid w:val="00DD1F5E"/>
  </w:style>
  <w:style w:type="paragraph" w:customStyle="1" w:styleId="3AC76EB51444472CA132F9C20EBF3866">
    <w:name w:val="3AC76EB51444472CA132F9C20EBF3866"/>
    <w:rsid w:val="00DD1F5E"/>
  </w:style>
  <w:style w:type="paragraph" w:customStyle="1" w:styleId="06BEC856DD4C469C91AB4CB50F5C5C01">
    <w:name w:val="06BEC856DD4C469C91AB4CB50F5C5C01"/>
    <w:rsid w:val="00DD1F5E"/>
  </w:style>
  <w:style w:type="paragraph" w:customStyle="1" w:styleId="1F25889FAB7D4A49B9ECA5FA8C23BFF2">
    <w:name w:val="1F25889FAB7D4A49B9ECA5FA8C23BFF2"/>
    <w:rsid w:val="00DD1F5E"/>
  </w:style>
  <w:style w:type="paragraph" w:customStyle="1" w:styleId="3220B380A5E24CC7821DD7B1401CEC68">
    <w:name w:val="3220B380A5E24CC7821DD7B1401CEC68"/>
    <w:rsid w:val="00DD1F5E"/>
  </w:style>
  <w:style w:type="paragraph" w:customStyle="1" w:styleId="7098959C2B0C418F9B680DF0BC8B5F33">
    <w:name w:val="7098959C2B0C418F9B680DF0BC8B5F33"/>
    <w:rsid w:val="00DD1F5E"/>
  </w:style>
  <w:style w:type="paragraph" w:customStyle="1" w:styleId="46C8BF39573A41FAACE8D34345D3039A">
    <w:name w:val="46C8BF39573A41FAACE8D34345D3039A"/>
    <w:rsid w:val="00DD1F5E"/>
  </w:style>
  <w:style w:type="paragraph" w:customStyle="1" w:styleId="A7B617BFBA40481793B6AD944A7791E0">
    <w:name w:val="A7B617BFBA40481793B6AD944A7791E0"/>
    <w:rsid w:val="00DD1F5E"/>
  </w:style>
  <w:style w:type="paragraph" w:customStyle="1" w:styleId="97BC3A1796F34C04A2ABD75A40652E2F">
    <w:name w:val="97BC3A1796F34C04A2ABD75A40652E2F"/>
    <w:rsid w:val="00DD1F5E"/>
  </w:style>
  <w:style w:type="paragraph" w:customStyle="1" w:styleId="A1911993B9814A399E7B6094B2D7492C">
    <w:name w:val="A1911993B9814A399E7B6094B2D7492C"/>
    <w:rsid w:val="00DD1F5E"/>
  </w:style>
  <w:style w:type="paragraph" w:customStyle="1" w:styleId="FCB6C2E3592E4DDFA178924831A49057">
    <w:name w:val="FCB6C2E3592E4DDFA178924831A49057"/>
    <w:rsid w:val="00DD1F5E"/>
  </w:style>
  <w:style w:type="paragraph" w:customStyle="1" w:styleId="1E61421B690745E29B7693357DCF7FA9">
    <w:name w:val="1E61421B690745E29B7693357DCF7FA9"/>
    <w:rsid w:val="00DD1F5E"/>
  </w:style>
  <w:style w:type="paragraph" w:customStyle="1" w:styleId="2DEB4C00C279447DAED6529163A9F7A6">
    <w:name w:val="2DEB4C00C279447DAED6529163A9F7A6"/>
    <w:rsid w:val="00DD1F5E"/>
  </w:style>
  <w:style w:type="paragraph" w:customStyle="1" w:styleId="2B18D753EE1C4B1DAD5F4AC0DE27A689">
    <w:name w:val="2B18D753EE1C4B1DAD5F4AC0DE27A689"/>
    <w:rsid w:val="00DD1F5E"/>
  </w:style>
  <w:style w:type="paragraph" w:customStyle="1" w:styleId="C69A196E91964955AE21677B96D0EC0D">
    <w:name w:val="C69A196E91964955AE21677B96D0EC0D"/>
    <w:rsid w:val="00DD1F5E"/>
  </w:style>
  <w:style w:type="paragraph" w:customStyle="1" w:styleId="1AE4AF0FC0704809845989A40046F6B9">
    <w:name w:val="1AE4AF0FC0704809845989A40046F6B9"/>
    <w:rsid w:val="00DD1F5E"/>
  </w:style>
  <w:style w:type="paragraph" w:customStyle="1" w:styleId="EAFACAA058E9427899487C5E048F54E1">
    <w:name w:val="EAFACAA058E9427899487C5E048F54E1"/>
    <w:rsid w:val="00DD1F5E"/>
  </w:style>
  <w:style w:type="paragraph" w:customStyle="1" w:styleId="F900F49877FD4A4F8F169426FB484EF7">
    <w:name w:val="F900F49877FD4A4F8F169426FB484EF7"/>
    <w:rsid w:val="00DD1F5E"/>
  </w:style>
  <w:style w:type="paragraph" w:customStyle="1" w:styleId="EDCFB3AE161A4EBEA18B149B7E7F4144">
    <w:name w:val="EDCFB3AE161A4EBEA18B149B7E7F4144"/>
    <w:rsid w:val="00DD1F5E"/>
  </w:style>
  <w:style w:type="paragraph" w:customStyle="1" w:styleId="6E7306405813460FB9DFF7FBDD7B43B4">
    <w:name w:val="6E7306405813460FB9DFF7FBDD7B43B4"/>
    <w:rsid w:val="00DD1F5E"/>
  </w:style>
  <w:style w:type="paragraph" w:customStyle="1" w:styleId="E5928A1942BA49C0A4EB62490241B49F">
    <w:name w:val="E5928A1942BA49C0A4EB62490241B49F"/>
    <w:rsid w:val="00DD1F5E"/>
  </w:style>
  <w:style w:type="paragraph" w:customStyle="1" w:styleId="2E0402B740DF4D628401EBDF11F9F720">
    <w:name w:val="2E0402B740DF4D628401EBDF11F9F720"/>
    <w:rsid w:val="00DD1F5E"/>
  </w:style>
  <w:style w:type="paragraph" w:customStyle="1" w:styleId="8F29530227F94DA8911EE7E504699581">
    <w:name w:val="8F29530227F94DA8911EE7E504699581"/>
    <w:rsid w:val="00DD1F5E"/>
  </w:style>
  <w:style w:type="paragraph" w:customStyle="1" w:styleId="C42C4511ECCD4B488AD9E32E79125A83">
    <w:name w:val="C42C4511ECCD4B488AD9E32E79125A83"/>
    <w:rsid w:val="00DD1F5E"/>
  </w:style>
  <w:style w:type="paragraph" w:customStyle="1" w:styleId="61FCCE46A44B4311B558C8FE16727F5F">
    <w:name w:val="61FCCE46A44B4311B558C8FE16727F5F"/>
    <w:rsid w:val="00DD1F5E"/>
  </w:style>
  <w:style w:type="paragraph" w:customStyle="1" w:styleId="16543208561A4EE3B6702C36E53D050E">
    <w:name w:val="16543208561A4EE3B6702C36E53D050E"/>
    <w:rsid w:val="00DD1F5E"/>
  </w:style>
  <w:style w:type="paragraph" w:customStyle="1" w:styleId="089B7DEF08C64ADDA61D502AFCD6ECA6">
    <w:name w:val="089B7DEF08C64ADDA61D502AFCD6ECA6"/>
    <w:rsid w:val="00DD1F5E"/>
  </w:style>
  <w:style w:type="paragraph" w:customStyle="1" w:styleId="634D485097E64D13939292CD59E6312F">
    <w:name w:val="634D485097E64D13939292CD59E6312F"/>
    <w:rsid w:val="00DD1F5E"/>
  </w:style>
  <w:style w:type="paragraph" w:customStyle="1" w:styleId="B64A5B132F8B42D39E71D4DABA31E8C1">
    <w:name w:val="B64A5B132F8B42D39E71D4DABA31E8C1"/>
    <w:rsid w:val="00DD1F5E"/>
  </w:style>
  <w:style w:type="paragraph" w:customStyle="1" w:styleId="A12FC4814189497492946E5CC238AE01">
    <w:name w:val="A12FC4814189497492946E5CC238AE01"/>
    <w:rsid w:val="00DD1F5E"/>
  </w:style>
  <w:style w:type="paragraph" w:customStyle="1" w:styleId="C97FBEC8E9DC47A587112B46AC732ECF">
    <w:name w:val="C97FBEC8E9DC47A587112B46AC732ECF"/>
    <w:rsid w:val="00DD1F5E"/>
  </w:style>
  <w:style w:type="paragraph" w:customStyle="1" w:styleId="C07BAC5FCED941E5A229CF3C2A96BBDD">
    <w:name w:val="C07BAC5FCED941E5A229CF3C2A96BBDD"/>
    <w:rsid w:val="00DD1F5E"/>
  </w:style>
  <w:style w:type="paragraph" w:customStyle="1" w:styleId="8776E4DC40414F1AB72270604585BDA6">
    <w:name w:val="8776E4DC40414F1AB72270604585BDA6"/>
    <w:rsid w:val="00B20C44"/>
  </w:style>
  <w:style w:type="paragraph" w:customStyle="1" w:styleId="38ED8E352ADB4C2D869DAEC2FB11529B">
    <w:name w:val="38ED8E352ADB4C2D869DAEC2FB11529B"/>
    <w:rsid w:val="00B20C44"/>
  </w:style>
  <w:style w:type="paragraph" w:customStyle="1" w:styleId="63B7B8851E414E44ADFE9F8D7130C38B">
    <w:name w:val="63B7B8851E414E44ADFE9F8D7130C38B"/>
    <w:rsid w:val="00FC37AF"/>
  </w:style>
  <w:style w:type="paragraph" w:customStyle="1" w:styleId="84E216FA0F1245CE9ACB10DFD692C4B2">
    <w:name w:val="84E216FA0F1245CE9ACB10DFD692C4B2"/>
    <w:rsid w:val="00FC37AF"/>
  </w:style>
  <w:style w:type="paragraph" w:customStyle="1" w:styleId="DD79F61182C74C1E9AA6F3AF2A2274D2">
    <w:name w:val="DD79F61182C74C1E9AA6F3AF2A2274D2"/>
    <w:rsid w:val="00FC37AF"/>
  </w:style>
  <w:style w:type="paragraph" w:customStyle="1" w:styleId="8CDBFAA5AEA6408D841FC0AA291151BC">
    <w:name w:val="8CDBFAA5AEA6408D841FC0AA291151BC"/>
    <w:rsid w:val="00FC37AF"/>
  </w:style>
  <w:style w:type="paragraph" w:customStyle="1" w:styleId="943D42D1D40C4E32ADFFC6FE39E5E889">
    <w:name w:val="943D42D1D40C4E32ADFFC6FE39E5E889"/>
    <w:rsid w:val="00FC37AF"/>
  </w:style>
  <w:style w:type="paragraph" w:customStyle="1" w:styleId="7604EA3E85BB4673AD23329301E0DE7C">
    <w:name w:val="7604EA3E85BB4673AD23329301E0DE7C"/>
    <w:rsid w:val="00FC37AF"/>
  </w:style>
  <w:style w:type="paragraph" w:customStyle="1" w:styleId="95A74152B287419C962D5DE6DAC609AB">
    <w:name w:val="95A74152B287419C962D5DE6DAC609AB"/>
    <w:rsid w:val="00FC37AF"/>
  </w:style>
  <w:style w:type="paragraph" w:customStyle="1" w:styleId="AEEEF9B66CD542C9B7936C4FB888ABDC">
    <w:name w:val="AEEEF9B66CD542C9B7936C4FB888ABDC"/>
    <w:rsid w:val="00FC37AF"/>
  </w:style>
  <w:style w:type="paragraph" w:customStyle="1" w:styleId="75814946A682433289A6DA3446C2B169">
    <w:name w:val="75814946A682433289A6DA3446C2B169"/>
    <w:rsid w:val="00A93787"/>
  </w:style>
  <w:style w:type="paragraph" w:customStyle="1" w:styleId="F69F5D3BC94140A191ADA9C63132309E">
    <w:name w:val="F69F5D3BC94140A191ADA9C63132309E"/>
    <w:rsid w:val="00A93787"/>
  </w:style>
  <w:style w:type="paragraph" w:customStyle="1" w:styleId="8177EDED42E84E488DD0DB7755609BE7">
    <w:name w:val="8177EDED42E84E488DD0DB7755609BE7"/>
    <w:rsid w:val="00B25766"/>
  </w:style>
  <w:style w:type="paragraph" w:customStyle="1" w:styleId="90C93450809640C89B017B9D850CCF5C">
    <w:name w:val="90C93450809640C89B017B9D850CCF5C"/>
    <w:rsid w:val="00B25766"/>
  </w:style>
  <w:style w:type="paragraph" w:customStyle="1" w:styleId="1525A17811EF487EA42392DD62C595C7">
    <w:name w:val="1525A17811EF487EA42392DD62C595C7"/>
    <w:rsid w:val="00B25766"/>
  </w:style>
  <w:style w:type="paragraph" w:customStyle="1" w:styleId="41F38E2831F3484CAAAC5395DC5F306F">
    <w:name w:val="41F38E2831F3484CAAAC5395DC5F306F"/>
    <w:rsid w:val="00B25766"/>
  </w:style>
  <w:style w:type="paragraph" w:customStyle="1" w:styleId="713D9639A20240B986721B28C8CFB504">
    <w:name w:val="713D9639A20240B986721B28C8CFB504"/>
    <w:rsid w:val="00B25766"/>
  </w:style>
  <w:style w:type="paragraph" w:customStyle="1" w:styleId="50BC2D56582E492583B3FA2D108177C0">
    <w:name w:val="50BC2D56582E492583B3FA2D108177C0"/>
    <w:rsid w:val="00B25766"/>
  </w:style>
  <w:style w:type="paragraph" w:customStyle="1" w:styleId="948C1ABD891F47AE92094E8ED445C468">
    <w:name w:val="948C1ABD891F47AE92094E8ED445C468"/>
    <w:rsid w:val="00B25766"/>
  </w:style>
  <w:style w:type="paragraph" w:customStyle="1" w:styleId="5510B4824AEB4DCF8730E21282AFBE73">
    <w:name w:val="5510B4824AEB4DCF8730E21282AFBE73"/>
    <w:rsid w:val="00B25766"/>
  </w:style>
  <w:style w:type="paragraph" w:customStyle="1" w:styleId="A2EDD1D857FD4D348941E0EB997BC38A">
    <w:name w:val="A2EDD1D857FD4D348941E0EB997BC38A"/>
    <w:rsid w:val="00B25766"/>
  </w:style>
  <w:style w:type="paragraph" w:customStyle="1" w:styleId="2CA89BD40C334199BB138103FCEC0F74">
    <w:name w:val="2CA89BD40C334199BB138103FCEC0F74"/>
    <w:rsid w:val="00B25766"/>
  </w:style>
  <w:style w:type="paragraph" w:customStyle="1" w:styleId="407D2140B1D04884A359785087CC642A">
    <w:name w:val="407D2140B1D04884A359785087CC642A"/>
    <w:rsid w:val="00B25766"/>
  </w:style>
  <w:style w:type="paragraph" w:customStyle="1" w:styleId="4FC0DA5710E94DA7A756B0EBAC30DDCC">
    <w:name w:val="4FC0DA5710E94DA7A756B0EBAC30DDCC"/>
    <w:rsid w:val="00B25766"/>
  </w:style>
  <w:style w:type="paragraph" w:customStyle="1" w:styleId="F019ED365C0642288A94BBE2D755F626">
    <w:name w:val="F019ED365C0642288A94BBE2D755F626"/>
    <w:rsid w:val="00B25766"/>
  </w:style>
  <w:style w:type="paragraph" w:customStyle="1" w:styleId="4118D8E013FC40EA9908B0F2EBEE48DB">
    <w:name w:val="4118D8E013FC40EA9908B0F2EBEE48DB"/>
    <w:rsid w:val="00B25766"/>
  </w:style>
  <w:style w:type="paragraph" w:customStyle="1" w:styleId="27816026C3984D778E4ABCB8E109C79C">
    <w:name w:val="27816026C3984D778E4ABCB8E109C79C"/>
    <w:rsid w:val="00B25766"/>
  </w:style>
  <w:style w:type="paragraph" w:customStyle="1" w:styleId="B5A902C057304FB7802822EA87E12E24">
    <w:name w:val="B5A902C057304FB7802822EA87E12E24"/>
    <w:rsid w:val="00B25766"/>
  </w:style>
  <w:style w:type="paragraph" w:customStyle="1" w:styleId="9A85A2D8253644ED98A3DC92F5094571">
    <w:name w:val="9A85A2D8253644ED98A3DC92F5094571"/>
    <w:rsid w:val="00B25766"/>
  </w:style>
  <w:style w:type="paragraph" w:customStyle="1" w:styleId="FBABE7328A034491AFA589F7071A35CC">
    <w:name w:val="FBABE7328A034491AFA589F7071A35CC"/>
    <w:rsid w:val="00B25766"/>
  </w:style>
  <w:style w:type="paragraph" w:customStyle="1" w:styleId="2E61402A26F94164B69DDC47C79BD296">
    <w:name w:val="2E61402A26F94164B69DDC47C79BD296"/>
    <w:rsid w:val="009B550E"/>
  </w:style>
  <w:style w:type="paragraph" w:customStyle="1" w:styleId="2D0D1EB031384F7690277744DEF467F6">
    <w:name w:val="2D0D1EB031384F7690277744DEF467F6"/>
    <w:rsid w:val="009B550E"/>
  </w:style>
  <w:style w:type="paragraph" w:customStyle="1" w:styleId="E06F1923085D4BD5B89E9A599EE71064">
    <w:name w:val="E06F1923085D4BD5B89E9A599EE71064"/>
    <w:rsid w:val="009B550E"/>
  </w:style>
  <w:style w:type="paragraph" w:customStyle="1" w:styleId="6A47B05EF8574BBDA3AAA284AD2CE403">
    <w:name w:val="6A47B05EF8574BBDA3AAA284AD2CE403"/>
    <w:rsid w:val="009B550E"/>
  </w:style>
  <w:style w:type="paragraph" w:customStyle="1" w:styleId="360A9B2050B647A199806E1ED6A516F0">
    <w:name w:val="360A9B2050B647A199806E1ED6A516F0"/>
    <w:rsid w:val="009B550E"/>
  </w:style>
  <w:style w:type="paragraph" w:customStyle="1" w:styleId="A3176A85E59347BFB179550150E6808E">
    <w:name w:val="A3176A85E59347BFB179550150E6808E"/>
    <w:rsid w:val="009B550E"/>
  </w:style>
  <w:style w:type="paragraph" w:customStyle="1" w:styleId="8A6B983BDEA348E98AFB750EC6411234">
    <w:name w:val="8A6B983BDEA348E98AFB750EC6411234"/>
    <w:rsid w:val="009B550E"/>
  </w:style>
  <w:style w:type="paragraph" w:customStyle="1" w:styleId="8575A6D065BF4DDA8C177FB518D2C2A9">
    <w:name w:val="8575A6D065BF4DDA8C177FB518D2C2A9"/>
    <w:rsid w:val="009B550E"/>
  </w:style>
  <w:style w:type="paragraph" w:customStyle="1" w:styleId="D84CC825CB244DC99DB04080DD8DAB53">
    <w:name w:val="D84CC825CB244DC99DB04080DD8DAB53"/>
    <w:rsid w:val="009B550E"/>
  </w:style>
  <w:style w:type="paragraph" w:customStyle="1" w:styleId="FB0464322B194F238909E3D8BDEAF586">
    <w:name w:val="FB0464322B194F238909E3D8BDEAF586"/>
    <w:rsid w:val="009B550E"/>
  </w:style>
  <w:style w:type="paragraph" w:customStyle="1" w:styleId="5B88428BDC2E4F7F9084F089EDB53A78">
    <w:name w:val="5B88428BDC2E4F7F9084F089EDB53A78"/>
    <w:rsid w:val="009B550E"/>
  </w:style>
  <w:style w:type="paragraph" w:customStyle="1" w:styleId="16007B920C3146A1AD889BD5FDC67D08">
    <w:name w:val="16007B920C3146A1AD889BD5FDC67D08"/>
    <w:rsid w:val="009B550E"/>
  </w:style>
  <w:style w:type="paragraph" w:customStyle="1" w:styleId="4C15929314774722AEEB8774F984B955">
    <w:name w:val="4C15929314774722AEEB8774F984B955"/>
    <w:rsid w:val="009B550E"/>
  </w:style>
  <w:style w:type="paragraph" w:customStyle="1" w:styleId="FAE236F7B4904A4696E2C8699D23367B">
    <w:name w:val="FAE236F7B4904A4696E2C8699D23367B"/>
    <w:rsid w:val="009B550E"/>
  </w:style>
  <w:style w:type="paragraph" w:customStyle="1" w:styleId="EBB14EA43B7E4806A8BDA406B7751770">
    <w:name w:val="EBB14EA43B7E4806A8BDA406B7751770"/>
    <w:rsid w:val="009B550E"/>
  </w:style>
  <w:style w:type="paragraph" w:customStyle="1" w:styleId="222EE7F4ECFB4E999C43A0D749FDBCD4">
    <w:name w:val="222EE7F4ECFB4E999C43A0D749FDBCD4"/>
    <w:rsid w:val="009B550E"/>
  </w:style>
  <w:style w:type="paragraph" w:customStyle="1" w:styleId="3FBCFEFFBD8D400E94629FCEFBC7C132">
    <w:name w:val="3FBCFEFFBD8D400E94629FCEFBC7C132"/>
    <w:rsid w:val="009B550E"/>
  </w:style>
  <w:style w:type="paragraph" w:customStyle="1" w:styleId="2AAA782A2ABD415C9C9C80A2F5F6D8E9">
    <w:name w:val="2AAA782A2ABD415C9C9C80A2F5F6D8E9"/>
    <w:rsid w:val="009B550E"/>
  </w:style>
  <w:style w:type="paragraph" w:customStyle="1" w:styleId="84C4F4C3760143EBA9E8C9E805CFDE4F">
    <w:name w:val="84C4F4C3760143EBA9E8C9E805CFDE4F"/>
    <w:rsid w:val="009B550E"/>
  </w:style>
  <w:style w:type="paragraph" w:customStyle="1" w:styleId="7FB555AA1A8949AB8C7908ED30F7A468">
    <w:name w:val="7FB555AA1A8949AB8C7908ED30F7A468"/>
    <w:rsid w:val="009B550E"/>
  </w:style>
  <w:style w:type="paragraph" w:customStyle="1" w:styleId="EFAE016E817A4773B38D83D8CF7CD11C">
    <w:name w:val="EFAE016E817A4773B38D83D8CF7CD11C"/>
    <w:rsid w:val="009B550E"/>
  </w:style>
  <w:style w:type="paragraph" w:customStyle="1" w:styleId="A6EE02120A224CAFBD98C8E0AE3F6C1F">
    <w:name w:val="A6EE02120A224CAFBD98C8E0AE3F6C1F"/>
    <w:rsid w:val="009B550E"/>
  </w:style>
  <w:style w:type="paragraph" w:customStyle="1" w:styleId="748AC9DAC48948978811C27D637C28A7">
    <w:name w:val="748AC9DAC48948978811C27D637C28A7"/>
    <w:rsid w:val="009B550E"/>
  </w:style>
  <w:style w:type="paragraph" w:customStyle="1" w:styleId="729533BD278D4828A6DC25B55D563C50">
    <w:name w:val="729533BD278D4828A6DC25B55D563C50"/>
    <w:rsid w:val="009B550E"/>
  </w:style>
  <w:style w:type="paragraph" w:customStyle="1" w:styleId="E6D483EFABF545DC9DE2B39272CEA7B4">
    <w:name w:val="E6D483EFABF545DC9DE2B39272CEA7B4"/>
    <w:rsid w:val="009B550E"/>
  </w:style>
  <w:style w:type="paragraph" w:customStyle="1" w:styleId="A728FE1C70C34259B406E3588AA758E6">
    <w:name w:val="A728FE1C70C34259B406E3588AA758E6"/>
    <w:rsid w:val="009B550E"/>
  </w:style>
  <w:style w:type="paragraph" w:customStyle="1" w:styleId="6932A684DF234264A987BC70B1610FB2">
    <w:name w:val="6932A684DF234264A987BC70B1610FB2"/>
    <w:rsid w:val="009B550E"/>
  </w:style>
  <w:style w:type="paragraph" w:customStyle="1" w:styleId="795E83C6C3454403A23834ECC86282CC">
    <w:name w:val="795E83C6C3454403A23834ECC86282CC"/>
    <w:rsid w:val="009B550E"/>
  </w:style>
  <w:style w:type="paragraph" w:customStyle="1" w:styleId="B3F4FE06054448CB8C3FC016FBC3E256">
    <w:name w:val="B3F4FE06054448CB8C3FC016FBC3E256"/>
    <w:rsid w:val="009B550E"/>
  </w:style>
  <w:style w:type="paragraph" w:customStyle="1" w:styleId="27EFCEB6EA6C490BB8FCBCC56F335B7D">
    <w:name w:val="27EFCEB6EA6C490BB8FCBCC56F335B7D"/>
    <w:rsid w:val="009B550E"/>
  </w:style>
  <w:style w:type="paragraph" w:customStyle="1" w:styleId="8FC39732335845E68C76BEB266E90D4B">
    <w:name w:val="8FC39732335845E68C76BEB266E90D4B"/>
    <w:rsid w:val="009B550E"/>
  </w:style>
  <w:style w:type="paragraph" w:customStyle="1" w:styleId="B2DC531B20F9466C81D0B988D053570D">
    <w:name w:val="B2DC531B20F9466C81D0B988D053570D"/>
    <w:rsid w:val="009B550E"/>
  </w:style>
  <w:style w:type="paragraph" w:customStyle="1" w:styleId="821DEF39BFE54174AB8429AAB4C91393">
    <w:name w:val="821DEF39BFE54174AB8429AAB4C91393"/>
    <w:rsid w:val="009B550E"/>
  </w:style>
  <w:style w:type="paragraph" w:customStyle="1" w:styleId="49F423384AF04C7C8C32CE01D6CE4E12">
    <w:name w:val="49F423384AF04C7C8C32CE01D6CE4E12"/>
    <w:rsid w:val="009B550E"/>
  </w:style>
  <w:style w:type="paragraph" w:customStyle="1" w:styleId="8723E81B25FE443F8D14BD2467B34B87">
    <w:name w:val="8723E81B25FE443F8D14BD2467B34B87"/>
    <w:rsid w:val="009B550E"/>
  </w:style>
  <w:style w:type="paragraph" w:customStyle="1" w:styleId="1A3AD142D41F4AC2B44F364963C79F6A">
    <w:name w:val="1A3AD142D41F4AC2B44F364963C79F6A"/>
    <w:rsid w:val="009B550E"/>
  </w:style>
  <w:style w:type="paragraph" w:customStyle="1" w:styleId="26F8BCDA984D4697842CF3A979E4FDDC">
    <w:name w:val="26F8BCDA984D4697842CF3A979E4FDDC"/>
    <w:rsid w:val="009B550E"/>
  </w:style>
  <w:style w:type="paragraph" w:customStyle="1" w:styleId="E13E38EC1BEF43FDBD57643CB53E898B">
    <w:name w:val="E13E38EC1BEF43FDBD57643CB53E898B"/>
    <w:rsid w:val="009B550E"/>
  </w:style>
  <w:style w:type="paragraph" w:customStyle="1" w:styleId="6B2020689D25446FB948B9C62690B376">
    <w:name w:val="6B2020689D25446FB948B9C62690B376"/>
    <w:rsid w:val="009B550E"/>
  </w:style>
  <w:style w:type="paragraph" w:customStyle="1" w:styleId="D98B568E42B045049CA19547DFBB2DBF">
    <w:name w:val="D98B568E42B045049CA19547DFBB2DBF"/>
    <w:rsid w:val="009B550E"/>
  </w:style>
  <w:style w:type="paragraph" w:customStyle="1" w:styleId="694C2FEDB883421B91943090A827A742">
    <w:name w:val="694C2FEDB883421B91943090A827A742"/>
    <w:rsid w:val="009B550E"/>
  </w:style>
  <w:style w:type="paragraph" w:customStyle="1" w:styleId="45005366ED8E4285B351650E3268FFAA">
    <w:name w:val="45005366ED8E4285B351650E3268FFAA"/>
    <w:rsid w:val="009B550E"/>
  </w:style>
  <w:style w:type="paragraph" w:customStyle="1" w:styleId="C6E15F5C65384F36A05EA1C90EE08D45">
    <w:name w:val="C6E15F5C65384F36A05EA1C90EE08D45"/>
    <w:rsid w:val="009B550E"/>
  </w:style>
  <w:style w:type="paragraph" w:customStyle="1" w:styleId="D6510863973B44E090B5BBF6860D8095">
    <w:name w:val="D6510863973B44E090B5BBF6860D8095"/>
    <w:rsid w:val="009B550E"/>
  </w:style>
  <w:style w:type="paragraph" w:customStyle="1" w:styleId="4DF4E87B274C48C4B063B75456E9DF90">
    <w:name w:val="4DF4E87B274C48C4B063B75456E9DF90"/>
    <w:rsid w:val="009B550E"/>
  </w:style>
  <w:style w:type="paragraph" w:customStyle="1" w:styleId="19FE29388585423D9EFB720FA03C6E48">
    <w:name w:val="19FE29388585423D9EFB720FA03C6E48"/>
    <w:rsid w:val="009B550E"/>
  </w:style>
  <w:style w:type="paragraph" w:customStyle="1" w:styleId="75F32097E7D34584BB9D3AB7DC15CEC9">
    <w:name w:val="75F32097E7D34584BB9D3AB7DC15CEC9"/>
    <w:rsid w:val="009B550E"/>
  </w:style>
  <w:style w:type="paragraph" w:customStyle="1" w:styleId="41F494001F4C4EAEAC0EE2D58CF3A83A">
    <w:name w:val="41F494001F4C4EAEAC0EE2D58CF3A83A"/>
    <w:rsid w:val="009B550E"/>
  </w:style>
  <w:style w:type="paragraph" w:customStyle="1" w:styleId="57AD85F6B141426B901913B3AB18C21F">
    <w:name w:val="57AD85F6B141426B901913B3AB18C21F"/>
    <w:rsid w:val="009B550E"/>
  </w:style>
  <w:style w:type="paragraph" w:customStyle="1" w:styleId="970738E0390341BB946340DDB8834932">
    <w:name w:val="970738E0390341BB946340DDB8834932"/>
    <w:rsid w:val="009B550E"/>
  </w:style>
  <w:style w:type="paragraph" w:customStyle="1" w:styleId="3D2E06DC1CEA41268426AAEFD7082BFD">
    <w:name w:val="3D2E06DC1CEA41268426AAEFD7082BFD"/>
    <w:rsid w:val="009B550E"/>
  </w:style>
  <w:style w:type="paragraph" w:customStyle="1" w:styleId="2606D4B0C4FC4E9AA215B95A67A8BDC7">
    <w:name w:val="2606D4B0C4FC4E9AA215B95A67A8BDC7"/>
    <w:rsid w:val="009B550E"/>
  </w:style>
  <w:style w:type="paragraph" w:customStyle="1" w:styleId="835ABDA9A0724636A9F5092719E949FA">
    <w:name w:val="835ABDA9A0724636A9F5092719E949FA"/>
    <w:rsid w:val="009B550E"/>
  </w:style>
  <w:style w:type="paragraph" w:customStyle="1" w:styleId="E773BF92AE264187BF4B10FCB61194C6">
    <w:name w:val="E773BF92AE264187BF4B10FCB61194C6"/>
    <w:rsid w:val="009B550E"/>
  </w:style>
  <w:style w:type="paragraph" w:customStyle="1" w:styleId="B479C6556F1644DA9E7039F2A3C21447">
    <w:name w:val="B479C6556F1644DA9E7039F2A3C21447"/>
    <w:rsid w:val="009248DD"/>
  </w:style>
  <w:style w:type="paragraph" w:customStyle="1" w:styleId="FC4412E7D7104CDE9CB926B7248A886B">
    <w:name w:val="FC4412E7D7104CDE9CB926B7248A886B"/>
    <w:rsid w:val="009248DD"/>
  </w:style>
  <w:style w:type="paragraph" w:customStyle="1" w:styleId="D42D7AF56FA54E5581B4BCE85A91FE33">
    <w:name w:val="D42D7AF56FA54E5581B4BCE85A91FE33"/>
    <w:rsid w:val="009248DD"/>
  </w:style>
  <w:style w:type="paragraph" w:customStyle="1" w:styleId="291BAB98CD084302B0307FFF1E9F681F">
    <w:name w:val="291BAB98CD084302B0307FFF1E9F681F"/>
    <w:rsid w:val="009248DD"/>
  </w:style>
  <w:style w:type="paragraph" w:customStyle="1" w:styleId="F9654F81C600482488C18330984470C3">
    <w:name w:val="F9654F81C600482488C18330984470C3"/>
    <w:rsid w:val="009248DD"/>
  </w:style>
  <w:style w:type="paragraph" w:customStyle="1" w:styleId="C39CA4D7F57643AEA66B897B29802E02">
    <w:name w:val="C39CA4D7F57643AEA66B897B29802E02"/>
    <w:rsid w:val="009248DD"/>
  </w:style>
  <w:style w:type="paragraph" w:customStyle="1" w:styleId="A90E55665FC245D7993CD6AEAA56A0C8">
    <w:name w:val="A90E55665FC245D7993CD6AEAA56A0C8"/>
    <w:rsid w:val="009248DD"/>
  </w:style>
  <w:style w:type="paragraph" w:customStyle="1" w:styleId="2A5D8D140BC443729F171C61928BE7A2">
    <w:name w:val="2A5D8D140BC443729F171C61928BE7A2"/>
    <w:rsid w:val="009248DD"/>
  </w:style>
  <w:style w:type="paragraph" w:customStyle="1" w:styleId="18E6FD9ECA324DF89A38A417386388F6">
    <w:name w:val="18E6FD9ECA324DF89A38A417386388F6"/>
    <w:rsid w:val="001A3C35"/>
  </w:style>
  <w:style w:type="paragraph" w:customStyle="1" w:styleId="EA36099BB72D4916B2691FBA225A479A">
    <w:name w:val="EA36099BB72D4916B2691FBA225A479A"/>
    <w:rsid w:val="001A3C35"/>
  </w:style>
  <w:style w:type="paragraph" w:customStyle="1" w:styleId="F79C4C8310394866924CD686429B3F64">
    <w:name w:val="F79C4C8310394866924CD686429B3F64"/>
    <w:rsid w:val="001A3C35"/>
  </w:style>
  <w:style w:type="paragraph" w:customStyle="1" w:styleId="5223521CC02A4D1799E831132813D442">
    <w:name w:val="5223521CC02A4D1799E831132813D442"/>
    <w:rsid w:val="001A3C35"/>
  </w:style>
  <w:style w:type="paragraph" w:customStyle="1" w:styleId="029505A0671448D4948A955B0CAC8CD2">
    <w:name w:val="029505A0671448D4948A955B0CAC8CD2"/>
    <w:rsid w:val="001A3C35"/>
  </w:style>
  <w:style w:type="paragraph" w:customStyle="1" w:styleId="E0974C57939B4A3F9F1CC0789A38BC9B">
    <w:name w:val="E0974C57939B4A3F9F1CC0789A38BC9B"/>
    <w:rsid w:val="001A3C35"/>
  </w:style>
  <w:style w:type="paragraph" w:customStyle="1" w:styleId="9E81CF5693E84AE794871E58161BD551">
    <w:name w:val="9E81CF5693E84AE794871E58161BD551"/>
    <w:rsid w:val="001A3C35"/>
  </w:style>
  <w:style w:type="paragraph" w:customStyle="1" w:styleId="3178A3BA37764FCC8B0587264123B08B">
    <w:name w:val="3178A3BA37764FCC8B0587264123B08B"/>
    <w:rsid w:val="001A3C35"/>
  </w:style>
  <w:style w:type="paragraph" w:customStyle="1" w:styleId="0425D9949B964BC0BDC2C1A1ECC90AEA">
    <w:name w:val="0425D9949B964BC0BDC2C1A1ECC90AEA"/>
    <w:rsid w:val="001A3C35"/>
  </w:style>
  <w:style w:type="paragraph" w:customStyle="1" w:styleId="EB414A56F3074CE29BD8381254E12B13">
    <w:name w:val="EB414A56F3074CE29BD8381254E12B13"/>
    <w:rsid w:val="001A3C35"/>
  </w:style>
  <w:style w:type="paragraph" w:customStyle="1" w:styleId="AB17735B25D74D96A37578EB896B52C5">
    <w:name w:val="AB17735B25D74D96A37578EB896B52C5"/>
    <w:rsid w:val="001A3C35"/>
  </w:style>
  <w:style w:type="paragraph" w:customStyle="1" w:styleId="85758097D8C34212AF8DAF95B08FCDF4">
    <w:name w:val="85758097D8C34212AF8DAF95B08FCDF4"/>
    <w:rsid w:val="001A3C35"/>
  </w:style>
  <w:style w:type="paragraph" w:customStyle="1" w:styleId="22BED116418F4AF6B8E2393A32363909">
    <w:name w:val="22BED116418F4AF6B8E2393A32363909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9209D801C5E246CA851F33ED5E38EC5B">
    <w:name w:val="9209D801C5E246CA851F33ED5E38EC5B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A89F380269A8474CA2D26B99D54FD795">
    <w:name w:val="A89F380269A8474CA2D26B99D54FD795"/>
    <w:rsid w:val="001A3C35"/>
  </w:style>
  <w:style w:type="paragraph" w:customStyle="1" w:styleId="57FD0D0C36EE4EC0A43336BFF95A2B3A">
    <w:name w:val="57FD0D0C36EE4EC0A43336BFF95A2B3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656398A15588432C8202DEAB1D522493">
    <w:name w:val="656398A15588432C8202DEAB1D522493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1B08991C120546568B22DB96BE536307">
    <w:name w:val="1B08991C120546568B22DB96BE536307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E5ADF56F50074096BF5F4B996380707A">
    <w:name w:val="E5ADF56F50074096BF5F4B996380707A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22AF10376605494C847E3AC3B5AFC99D">
    <w:name w:val="22AF10376605494C847E3AC3B5AFC99D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843192B59572427CA59D048EBC9BB6F1">
    <w:name w:val="843192B59572427CA59D048EBC9BB6F1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0379F24208A14033A2A349BA11B20C57">
    <w:name w:val="0379F24208A14033A2A349BA11B20C57"/>
    <w:rsid w:val="001A3C35"/>
  </w:style>
  <w:style w:type="paragraph" w:customStyle="1" w:styleId="0E5D4EF6A20D41868CC3D9337D2C6E46">
    <w:name w:val="0E5D4EF6A20D41868CC3D9337D2C6E46"/>
    <w:rsid w:val="001A3C35"/>
  </w:style>
  <w:style w:type="paragraph" w:customStyle="1" w:styleId="46C3E5A7C0714B5783D9EC860299EAB6">
    <w:name w:val="46C3E5A7C0714B5783D9EC860299EAB6"/>
    <w:rsid w:val="001A3C35"/>
  </w:style>
  <w:style w:type="paragraph" w:customStyle="1" w:styleId="23AED02B3ED04951BC470DF72C4E5CE9">
    <w:name w:val="23AED02B3ED04951BC470DF72C4E5CE9"/>
    <w:rsid w:val="001A3C35"/>
  </w:style>
  <w:style w:type="paragraph" w:customStyle="1" w:styleId="B02446A0005A43FCB0933B71A3676E75">
    <w:name w:val="B02446A0005A43FCB0933B71A3676E75"/>
    <w:rsid w:val="001A3C35"/>
  </w:style>
  <w:style w:type="paragraph" w:customStyle="1" w:styleId="907758EE6B334C88903B346916881D3E">
    <w:name w:val="907758EE6B334C88903B346916881D3E"/>
    <w:rsid w:val="001A3C35"/>
  </w:style>
  <w:style w:type="paragraph" w:customStyle="1" w:styleId="AE7019F123624B6E97908FAB8CB22685">
    <w:name w:val="AE7019F123624B6E97908FAB8CB22685"/>
    <w:rsid w:val="00B07230"/>
  </w:style>
  <w:style w:type="paragraph" w:customStyle="1" w:styleId="447AA194D4B0467196AD14BBEEA4556B">
    <w:name w:val="447AA194D4B0467196AD14BBEEA4556B"/>
    <w:rsid w:val="00B07230"/>
  </w:style>
  <w:style w:type="paragraph" w:customStyle="1" w:styleId="9C5D710A06DD4C50A2D4EAD8E66E68E1">
    <w:name w:val="9C5D710A06DD4C50A2D4EAD8E66E68E1"/>
    <w:rsid w:val="00B07230"/>
  </w:style>
  <w:style w:type="paragraph" w:customStyle="1" w:styleId="E651DE66DC674527B7796AA2DB93D7B1">
    <w:name w:val="E651DE66DC674527B7796AA2DB93D7B1"/>
    <w:rsid w:val="00B07230"/>
  </w:style>
  <w:style w:type="paragraph" w:customStyle="1" w:styleId="E4C5855094A746239AD1B290AE1890C9">
    <w:name w:val="E4C5855094A746239AD1B290AE1890C9"/>
    <w:rsid w:val="004E2932"/>
  </w:style>
  <w:style w:type="paragraph" w:customStyle="1" w:styleId="FC5C77D59C304855B399D56DFD37C9AF">
    <w:name w:val="FC5C77D59C304855B399D56DFD37C9AF"/>
    <w:rsid w:val="004E2932"/>
  </w:style>
  <w:style w:type="paragraph" w:customStyle="1" w:styleId="53E0915B75D5439F8175A1D16E1AEC54">
    <w:name w:val="53E0915B75D5439F8175A1D16E1AEC54"/>
    <w:rsid w:val="004E2932"/>
  </w:style>
  <w:style w:type="paragraph" w:customStyle="1" w:styleId="788B73E9CFEF420EA1DC46E58EEA2AE0">
    <w:name w:val="788B73E9CFEF420EA1DC46E58EEA2AE0"/>
    <w:rsid w:val="004E2932"/>
  </w:style>
  <w:style w:type="paragraph" w:customStyle="1" w:styleId="8CA127D8D9CA49B8A0269B0525E3B3ED">
    <w:name w:val="8CA127D8D9CA49B8A0269B0525E3B3ED"/>
    <w:rsid w:val="00EF7AB9"/>
    <w:rPr>
      <w:lang w:val="da-DK" w:eastAsia="da-DK"/>
    </w:rPr>
  </w:style>
  <w:style w:type="paragraph" w:customStyle="1" w:styleId="012E0BE99E804EF3B44AC7118F3E17C4">
    <w:name w:val="012E0BE99E804EF3B44AC7118F3E17C4"/>
    <w:rsid w:val="00EF7AB9"/>
    <w:rPr>
      <w:lang w:val="da-DK" w:eastAsia="da-DK"/>
    </w:rPr>
  </w:style>
  <w:style w:type="paragraph" w:customStyle="1" w:styleId="D28734EB87CC4E1DA2D8BB7AC411592A">
    <w:name w:val="D28734EB87CC4E1DA2D8BB7AC411592A"/>
    <w:rsid w:val="00EF7AB9"/>
    <w:rPr>
      <w:lang w:val="da-DK" w:eastAsia="da-DK"/>
    </w:rPr>
  </w:style>
  <w:style w:type="paragraph" w:customStyle="1" w:styleId="09E8D4B5ABD44A959362931250772109">
    <w:name w:val="09E8D4B5ABD44A959362931250772109"/>
    <w:rsid w:val="00EF7AB9"/>
    <w:rPr>
      <w:lang w:val="da-DK" w:eastAsia="da-DK"/>
    </w:rPr>
  </w:style>
  <w:style w:type="paragraph" w:customStyle="1" w:styleId="B0820E11E45441C7BEC77FA2F5D4ABF0">
    <w:name w:val="B0820E11E45441C7BEC77FA2F5D4ABF0"/>
    <w:rsid w:val="00EF7AB9"/>
    <w:rPr>
      <w:lang w:val="da-DK" w:eastAsia="da-DK"/>
    </w:rPr>
  </w:style>
  <w:style w:type="paragraph" w:customStyle="1" w:styleId="C4E1579CB4BB4024AA75FA5A56B85A8A">
    <w:name w:val="C4E1579CB4BB4024AA75FA5A56B85A8A"/>
    <w:rsid w:val="00EF7AB9"/>
    <w:rPr>
      <w:lang w:val="da-DK" w:eastAsia="da-DK"/>
    </w:rPr>
  </w:style>
  <w:style w:type="paragraph" w:customStyle="1" w:styleId="9A103D86434B4EE0A66BD6BE69B01647">
    <w:name w:val="9A103D86434B4EE0A66BD6BE69B01647"/>
    <w:rsid w:val="00EF7AB9"/>
    <w:rPr>
      <w:lang w:val="da-DK" w:eastAsia="da-DK"/>
    </w:rPr>
  </w:style>
  <w:style w:type="paragraph" w:customStyle="1" w:styleId="11B757D1ECE146EDA93CBE4B88471982">
    <w:name w:val="11B757D1ECE146EDA93CBE4B88471982"/>
    <w:rsid w:val="00EF7AB9"/>
    <w:rPr>
      <w:lang w:val="da-DK" w:eastAsia="da-DK"/>
    </w:rPr>
  </w:style>
  <w:style w:type="paragraph" w:customStyle="1" w:styleId="E4353E0357364551BA34B106F5F4B50F">
    <w:name w:val="E4353E0357364551BA34B106F5F4B50F"/>
    <w:rsid w:val="00EF7AB9"/>
    <w:rPr>
      <w:lang w:val="da-DK" w:eastAsia="da-DK"/>
    </w:rPr>
  </w:style>
  <w:style w:type="paragraph" w:customStyle="1" w:styleId="CF2C15130FEA4D3C9D5E09619475C33A">
    <w:name w:val="CF2C15130FEA4D3C9D5E09619475C33A"/>
    <w:rsid w:val="00EF7AB9"/>
    <w:rPr>
      <w:lang w:val="da-DK" w:eastAsia="da-DK"/>
    </w:rPr>
  </w:style>
  <w:style w:type="paragraph" w:customStyle="1" w:styleId="81C047A35B31457AA2EAA2FF6C16795C">
    <w:name w:val="81C047A35B31457AA2EAA2FF6C16795C"/>
    <w:rsid w:val="00606FF7"/>
  </w:style>
  <w:style w:type="paragraph" w:customStyle="1" w:styleId="BFF246190CAF40A58E6FF7D5CFB7A42E">
    <w:name w:val="BFF246190CAF40A58E6FF7D5CFB7A42E"/>
    <w:rsid w:val="00606FF7"/>
  </w:style>
  <w:style w:type="paragraph" w:customStyle="1" w:styleId="256CAD3FEDA1451295C9F8935E02777D">
    <w:name w:val="256CAD3FEDA1451295C9F8935E02777D"/>
    <w:rsid w:val="00606FF7"/>
  </w:style>
  <w:style w:type="paragraph" w:customStyle="1" w:styleId="19FF5AAE76FE49178AB9DABC19E094EF">
    <w:name w:val="19FF5AAE76FE49178AB9DABC19E094EF"/>
    <w:rsid w:val="00606FF7"/>
  </w:style>
  <w:style w:type="paragraph" w:customStyle="1" w:styleId="9C5A2B6BBDA342A185F7B77B72FA5B6A">
    <w:name w:val="9C5A2B6BBDA342A185F7B77B72FA5B6A"/>
    <w:rsid w:val="00606FF7"/>
  </w:style>
  <w:style w:type="paragraph" w:customStyle="1" w:styleId="588072B3A0FE460299AD41D5CAFE6414">
    <w:name w:val="588072B3A0FE460299AD41D5CAFE6414"/>
    <w:rsid w:val="00606FF7"/>
  </w:style>
  <w:style w:type="paragraph" w:customStyle="1" w:styleId="58EC873BBED244039F3B421333D45256">
    <w:name w:val="58EC873BBED244039F3B421333D45256"/>
    <w:rsid w:val="00606FF7"/>
  </w:style>
  <w:style w:type="paragraph" w:customStyle="1" w:styleId="D958D1C4DBE24FEDA5B1CAE6B1453B41">
    <w:name w:val="D958D1C4DBE24FEDA5B1CAE6B1453B41"/>
    <w:rsid w:val="00606FF7"/>
  </w:style>
  <w:style w:type="paragraph" w:customStyle="1" w:styleId="D893B60EA64D4E9691D4EFEF9668FEA6">
    <w:name w:val="D893B60EA64D4E9691D4EFEF9668FEA6"/>
    <w:rsid w:val="00606FF7"/>
  </w:style>
  <w:style w:type="paragraph" w:customStyle="1" w:styleId="0FC5D732E64B4581AF3581C28FA50B8F">
    <w:name w:val="0FC5D732E64B4581AF3581C28FA50B8F"/>
    <w:rsid w:val="00606FF7"/>
  </w:style>
  <w:style w:type="paragraph" w:customStyle="1" w:styleId="F999EA40FCAC4B58BB36C4B2E6EB93F8">
    <w:name w:val="F999EA40FCAC4B58BB36C4B2E6EB93F8"/>
    <w:rsid w:val="00606FF7"/>
  </w:style>
  <w:style w:type="paragraph" w:customStyle="1" w:styleId="2052B5B6136149A5A8AABDC0260DCB3E">
    <w:name w:val="2052B5B6136149A5A8AABDC0260DCB3E"/>
    <w:rsid w:val="00606FF7"/>
  </w:style>
  <w:style w:type="paragraph" w:customStyle="1" w:styleId="DE4329872F884B0592F27DEB0469D05C">
    <w:name w:val="DE4329872F884B0592F27DEB0469D05C"/>
    <w:rsid w:val="00606FF7"/>
  </w:style>
  <w:style w:type="paragraph" w:customStyle="1" w:styleId="D473EF6009F34299866DF70A2D6CD72C">
    <w:name w:val="D473EF6009F34299866DF70A2D6CD72C"/>
    <w:rsid w:val="00606FF7"/>
  </w:style>
  <w:style w:type="paragraph" w:customStyle="1" w:styleId="2277784F515B4155979506CACC7491F3">
    <w:name w:val="2277784F515B4155979506CACC7491F3"/>
    <w:rsid w:val="00606FF7"/>
  </w:style>
  <w:style w:type="paragraph" w:customStyle="1" w:styleId="7E22B12A913442B785FE691BFDDBBA1E">
    <w:name w:val="7E22B12A913442B785FE691BFDDBBA1E"/>
    <w:rsid w:val="00606FF7"/>
  </w:style>
  <w:style w:type="paragraph" w:customStyle="1" w:styleId="BCA21D0E6D934CEBBE06BA49EECF37C4">
    <w:name w:val="BCA21D0E6D934CEBBE06BA49EECF37C4"/>
    <w:rsid w:val="00606FF7"/>
  </w:style>
  <w:style w:type="paragraph" w:customStyle="1" w:styleId="C8303F203B3142729E4C48F522DEFF47">
    <w:name w:val="C8303F203B3142729E4C48F522DEFF47"/>
    <w:rsid w:val="00606FF7"/>
  </w:style>
  <w:style w:type="paragraph" w:customStyle="1" w:styleId="48FD3918234B4B918ADC2B5A724E3319">
    <w:name w:val="48FD3918234B4B918ADC2B5A724E3319"/>
    <w:rsid w:val="00606FF7"/>
  </w:style>
  <w:style w:type="paragraph" w:customStyle="1" w:styleId="DE3BA5A2D1034CDFB93F3BB8FBA48E97">
    <w:name w:val="DE3BA5A2D1034CDFB93F3BB8FBA48E97"/>
    <w:rsid w:val="00606FF7"/>
  </w:style>
  <w:style w:type="paragraph" w:customStyle="1" w:styleId="06FFF04AD6DD42948003189AB418FCAC">
    <w:name w:val="06FFF04AD6DD42948003189AB418FCAC"/>
    <w:rsid w:val="00606FF7"/>
  </w:style>
  <w:style w:type="paragraph" w:customStyle="1" w:styleId="7C4412963AFF470F84643F2E52000299">
    <w:name w:val="7C4412963AFF470F84643F2E52000299"/>
    <w:rsid w:val="00606FF7"/>
  </w:style>
  <w:style w:type="paragraph" w:customStyle="1" w:styleId="0139C268E57846A69C5F0BD48DC10942">
    <w:name w:val="0139C268E57846A69C5F0BD48DC10942"/>
    <w:rsid w:val="00606FF7"/>
  </w:style>
  <w:style w:type="paragraph" w:customStyle="1" w:styleId="2BE4AB9F5CB6457B8E55033753B71AC2">
    <w:name w:val="2BE4AB9F5CB6457B8E55033753B71AC2"/>
    <w:rsid w:val="00606FF7"/>
  </w:style>
  <w:style w:type="paragraph" w:customStyle="1" w:styleId="77F99E26CFC84B158BEC1046D0AF9005">
    <w:name w:val="77F99E26CFC84B158BEC1046D0AF9005"/>
    <w:rsid w:val="00606FF7"/>
  </w:style>
  <w:style w:type="paragraph" w:customStyle="1" w:styleId="6734C6BB72B64758BF3C4DE10BE223F3">
    <w:name w:val="6734C6BB72B64758BF3C4DE10BE223F3"/>
    <w:rsid w:val="00606FF7"/>
  </w:style>
  <w:style w:type="paragraph" w:customStyle="1" w:styleId="D63D40B7548D4949BD2CB75603A6AF63">
    <w:name w:val="D63D40B7548D4949BD2CB75603A6AF63"/>
    <w:rsid w:val="00DA62AA"/>
    <w:rPr>
      <w:lang w:val="da-DK" w:eastAsia="da-DK"/>
    </w:rPr>
  </w:style>
  <w:style w:type="paragraph" w:customStyle="1" w:styleId="008FEB783AE443E1BF5A83DDF892E02D">
    <w:name w:val="008FEB783AE443E1BF5A83DDF892E02D"/>
    <w:rsid w:val="00DA62AA"/>
    <w:rPr>
      <w:lang w:val="da-DK" w:eastAsia="da-DK"/>
    </w:rPr>
  </w:style>
  <w:style w:type="paragraph" w:customStyle="1" w:styleId="432998B3ED5342C69D074BC77C2C7BFF">
    <w:name w:val="432998B3ED5342C69D074BC77C2C7BFF"/>
    <w:rsid w:val="00DA62AA"/>
    <w:rPr>
      <w:lang w:val="da-DK" w:eastAsia="da-DK"/>
    </w:rPr>
  </w:style>
  <w:style w:type="paragraph" w:customStyle="1" w:styleId="8E2EDD1A05F246B0A54DB25CB05F5AF1">
    <w:name w:val="8E2EDD1A05F246B0A54DB25CB05F5AF1"/>
    <w:rsid w:val="00DA62AA"/>
    <w:rPr>
      <w:lang w:val="da-DK" w:eastAsia="da-DK"/>
    </w:rPr>
  </w:style>
  <w:style w:type="paragraph" w:customStyle="1" w:styleId="8E8E1F6630C941488B1B96F305795F36">
    <w:name w:val="8E8E1F6630C941488B1B96F305795F36"/>
    <w:rsid w:val="00DA62AA"/>
    <w:rPr>
      <w:lang w:val="da-DK" w:eastAsia="da-DK"/>
    </w:rPr>
  </w:style>
  <w:style w:type="paragraph" w:customStyle="1" w:styleId="DA696E4C886E4639AF337FBD1FD55C8A">
    <w:name w:val="DA696E4C886E4639AF337FBD1FD55C8A"/>
    <w:rsid w:val="00DA62AA"/>
    <w:rPr>
      <w:lang w:val="da-DK" w:eastAsia="da-DK"/>
    </w:rPr>
  </w:style>
  <w:style w:type="paragraph" w:customStyle="1" w:styleId="C2D9735A7077489DA88F6B4AF692CCF3">
    <w:name w:val="C2D9735A7077489DA88F6B4AF692CCF3"/>
    <w:rsid w:val="00DA62AA"/>
    <w:rPr>
      <w:lang w:val="da-DK" w:eastAsia="da-DK"/>
    </w:rPr>
  </w:style>
  <w:style w:type="paragraph" w:customStyle="1" w:styleId="53A3FBC4608541738AA52C6A6BF6BA03">
    <w:name w:val="53A3FBC4608541738AA52C6A6BF6BA03"/>
    <w:rsid w:val="00DA62AA"/>
    <w:rPr>
      <w:lang w:val="da-DK" w:eastAsia="da-DK"/>
    </w:rPr>
  </w:style>
  <w:style w:type="paragraph" w:customStyle="1" w:styleId="0559F313C7294D37812C301E778D35BB">
    <w:name w:val="0559F313C7294D37812C301E778D35BB"/>
    <w:rsid w:val="00DA62AA"/>
    <w:rPr>
      <w:lang w:val="da-DK" w:eastAsia="da-DK"/>
    </w:rPr>
  </w:style>
  <w:style w:type="paragraph" w:customStyle="1" w:styleId="00265F6C961040AB82DA083076632787">
    <w:name w:val="00265F6C961040AB82DA083076632787"/>
    <w:rsid w:val="00DA62AA"/>
    <w:rPr>
      <w:lang w:val="da-DK" w:eastAsia="da-DK"/>
    </w:rPr>
  </w:style>
  <w:style w:type="paragraph" w:customStyle="1" w:styleId="52563A7B6B504231A3505F69288EF866">
    <w:name w:val="52563A7B6B504231A3505F69288EF866"/>
    <w:rsid w:val="00DA62AA"/>
    <w:rPr>
      <w:lang w:val="da-DK" w:eastAsia="da-DK"/>
    </w:rPr>
  </w:style>
  <w:style w:type="paragraph" w:customStyle="1" w:styleId="DBB7CDDD96C24DFE90A1F2C492ED5677">
    <w:name w:val="DBB7CDDD96C24DFE90A1F2C492ED5677"/>
    <w:rsid w:val="00DA62AA"/>
    <w:rPr>
      <w:lang w:val="da-DK" w:eastAsia="da-DK"/>
    </w:rPr>
  </w:style>
  <w:style w:type="paragraph" w:customStyle="1" w:styleId="B7AC7CEE4D7342BB86BA11D0AD739608">
    <w:name w:val="B7AC7CEE4D7342BB86BA11D0AD739608"/>
    <w:rsid w:val="00DA62AA"/>
    <w:rPr>
      <w:lang w:val="da-DK" w:eastAsia="da-DK"/>
    </w:rPr>
  </w:style>
  <w:style w:type="paragraph" w:customStyle="1" w:styleId="402198F6E8584D13A4C3B50FF5211C3D">
    <w:name w:val="402198F6E8584D13A4C3B50FF5211C3D"/>
    <w:rsid w:val="00B807F9"/>
    <w:rPr>
      <w:lang w:val="da-DK" w:eastAsia="da-DK"/>
    </w:rPr>
  </w:style>
  <w:style w:type="paragraph" w:customStyle="1" w:styleId="D4A7C7ED9CDF49B08EEA6771DB182CCA">
    <w:name w:val="D4A7C7ED9CDF49B08EEA6771DB182CCA"/>
    <w:rsid w:val="00B807F9"/>
    <w:rPr>
      <w:lang w:val="da-DK" w:eastAsia="da-DK"/>
    </w:rPr>
  </w:style>
  <w:style w:type="paragraph" w:customStyle="1" w:styleId="EC403AFBEA724E3F912201CF76285A00">
    <w:name w:val="EC403AFBEA724E3F912201CF76285A00"/>
    <w:rsid w:val="00B807F9"/>
    <w:rPr>
      <w:lang w:val="da-DK" w:eastAsia="da-DK"/>
    </w:rPr>
  </w:style>
  <w:style w:type="paragraph" w:customStyle="1" w:styleId="40B3D2E062444235A8A4534C2E02C52D">
    <w:name w:val="40B3D2E062444235A8A4534C2E02C52D"/>
    <w:rsid w:val="00B807F9"/>
    <w:rPr>
      <w:lang w:val="da-DK" w:eastAsia="da-DK"/>
    </w:rPr>
  </w:style>
  <w:style w:type="paragraph" w:customStyle="1" w:styleId="27954155AEE94344BF5873C3EF2280B6">
    <w:name w:val="27954155AEE94344BF5873C3EF2280B6"/>
    <w:rsid w:val="00B807F9"/>
    <w:rPr>
      <w:lang w:val="da-DK" w:eastAsia="da-DK"/>
    </w:rPr>
  </w:style>
  <w:style w:type="paragraph" w:customStyle="1" w:styleId="29886250855243009ECD2E40557C7258">
    <w:name w:val="29886250855243009ECD2E40557C7258"/>
    <w:rsid w:val="00B807F9"/>
    <w:rPr>
      <w:lang w:val="da-DK" w:eastAsia="da-DK"/>
    </w:rPr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268A23BAA1C14E8FA390867A67347C38">
    <w:name w:val="268A23BAA1C14E8FA390867A67347C38"/>
    <w:rsid w:val="00B807F9"/>
    <w:rPr>
      <w:lang w:val="da-DK" w:eastAsia="da-DK"/>
    </w:rPr>
  </w:style>
  <w:style w:type="paragraph" w:customStyle="1" w:styleId="FCE9FA1C601A479B8272EE77424EAE56">
    <w:name w:val="FCE9FA1C601A479B8272EE77424EAE56"/>
    <w:rsid w:val="00B807F9"/>
    <w:rPr>
      <w:lang w:val="da-DK" w:eastAsia="da-DK"/>
    </w:rPr>
  </w:style>
  <w:style w:type="paragraph" w:customStyle="1" w:styleId="A9B3C533E94B4771B979A279F1EE930E">
    <w:name w:val="A9B3C533E94B4771B979A279F1EE930E"/>
    <w:rsid w:val="00B807F9"/>
    <w:rPr>
      <w:lang w:val="da-DK" w:eastAsia="da-DK"/>
    </w:rPr>
  </w:style>
  <w:style w:type="paragraph" w:customStyle="1" w:styleId="7D5F70C6123C46199274429C0DF4F599">
    <w:name w:val="7D5F70C6123C46199274429C0DF4F599"/>
    <w:rsid w:val="00B807F9"/>
    <w:rPr>
      <w:lang w:val="da-DK" w:eastAsia="da-DK"/>
    </w:rPr>
  </w:style>
  <w:style w:type="paragraph" w:customStyle="1" w:styleId="ED2D5BD4623442C9A09415B2286CE345">
    <w:name w:val="ED2D5BD4623442C9A09415B2286CE345"/>
    <w:rsid w:val="00B807F9"/>
    <w:rPr>
      <w:lang w:val="da-DK" w:eastAsia="da-DK"/>
    </w:rPr>
  </w:style>
  <w:style w:type="paragraph" w:customStyle="1" w:styleId="46BB534965804AB5B880EBAC224AF22C">
    <w:name w:val="46BB534965804AB5B880EBAC224AF22C"/>
    <w:rsid w:val="00B807F9"/>
    <w:rPr>
      <w:lang w:val="da-DK" w:eastAsia="da-DK"/>
    </w:rPr>
  </w:style>
  <w:style w:type="paragraph" w:customStyle="1" w:styleId="981BEB267D9B43AC9E8DC854F594C205">
    <w:name w:val="981BEB267D9B43AC9E8DC854F594C205"/>
    <w:rsid w:val="00B807F9"/>
    <w:rPr>
      <w:lang w:val="da-DK" w:eastAsia="da-DK"/>
    </w:rPr>
  </w:style>
  <w:style w:type="paragraph" w:customStyle="1" w:styleId="F2D80EC7D66143919F41D06A2FE624F5">
    <w:name w:val="F2D80EC7D66143919F41D06A2FE624F5"/>
    <w:rsid w:val="00B807F9"/>
    <w:rPr>
      <w:lang w:val="da-DK" w:eastAsia="da-DK"/>
    </w:rPr>
  </w:style>
  <w:style w:type="paragraph" w:customStyle="1" w:styleId="CD513895BC124CD6B597A1386CA80397">
    <w:name w:val="CD513895BC124CD6B597A1386CA80397"/>
    <w:rsid w:val="00B807F9"/>
    <w:rPr>
      <w:lang w:val="da-DK" w:eastAsia="da-DK"/>
    </w:rPr>
  </w:style>
  <w:style w:type="paragraph" w:customStyle="1" w:styleId="7E7E207D31C04A65A04BE7D7E31BFEEF">
    <w:name w:val="7E7E207D31C04A65A04BE7D7E31BFEEF"/>
    <w:rsid w:val="00B807F9"/>
    <w:rPr>
      <w:lang w:val="da-DK" w:eastAsia="da-DK"/>
    </w:rPr>
  </w:style>
  <w:style w:type="paragraph" w:customStyle="1" w:styleId="64BB4A6CA9614EEC83054D4FE082FADC">
    <w:name w:val="64BB4A6CA9614EEC83054D4FE082FADC"/>
    <w:rsid w:val="00B807F9"/>
    <w:rPr>
      <w:lang w:val="da-DK" w:eastAsia="da-DK"/>
    </w:rPr>
  </w:style>
  <w:style w:type="paragraph" w:customStyle="1" w:styleId="40E1D3EA79AF4047B4F0DF054CDEF12C">
    <w:name w:val="40E1D3EA79AF4047B4F0DF054CDEF12C"/>
    <w:rsid w:val="00B807F9"/>
    <w:rPr>
      <w:lang w:val="da-DK" w:eastAsia="da-DK"/>
    </w:rPr>
  </w:style>
  <w:style w:type="paragraph" w:customStyle="1" w:styleId="54B444B632064405B0DDF7D878ECD7F1">
    <w:name w:val="54B444B632064405B0DDF7D878ECD7F1"/>
    <w:rsid w:val="00B807F9"/>
    <w:rPr>
      <w:lang w:val="da-DK" w:eastAsia="da-DK"/>
    </w:rPr>
  </w:style>
  <w:style w:type="paragraph" w:customStyle="1" w:styleId="449FA194A4B5434CBEB62104F379392D">
    <w:name w:val="449FA194A4B5434CBEB62104F379392D"/>
    <w:rsid w:val="00B807F9"/>
    <w:rPr>
      <w:lang w:val="da-DK" w:eastAsia="da-DK"/>
    </w:rPr>
  </w:style>
  <w:style w:type="paragraph" w:customStyle="1" w:styleId="082250ED734A4AAA877E3F5889416BCA">
    <w:name w:val="082250ED734A4AAA877E3F5889416BCA"/>
    <w:rsid w:val="00B807F9"/>
    <w:rPr>
      <w:lang w:val="da-DK" w:eastAsia="da-DK"/>
    </w:rPr>
  </w:style>
  <w:style w:type="paragraph" w:customStyle="1" w:styleId="BF40665936FA42F4BA16D9892B85E332">
    <w:name w:val="BF40665936FA42F4BA16D9892B85E332"/>
    <w:rsid w:val="00B807F9"/>
    <w:rPr>
      <w:lang w:val="da-DK" w:eastAsia="da-DK"/>
    </w:rPr>
  </w:style>
  <w:style w:type="paragraph" w:customStyle="1" w:styleId="5FD5B70FDB424DC58758DA15C2140481">
    <w:name w:val="5FD5B70FDB424DC58758DA15C2140481"/>
    <w:rsid w:val="00B807F9"/>
    <w:rPr>
      <w:lang w:val="da-DK" w:eastAsia="da-DK"/>
    </w:rPr>
  </w:style>
  <w:style w:type="paragraph" w:customStyle="1" w:styleId="C6058C15FE5B44C783DA219D96B64EC6">
    <w:name w:val="C6058C15FE5B44C783DA219D96B64EC6"/>
    <w:rsid w:val="00B807F9"/>
    <w:rPr>
      <w:lang w:val="da-DK" w:eastAsia="da-DK"/>
    </w:rPr>
  </w:style>
  <w:style w:type="paragraph" w:customStyle="1" w:styleId="8AEB0C350A7A457CA1943C0A03D2BAC4">
    <w:name w:val="8AEB0C350A7A457CA1943C0A03D2BAC4"/>
    <w:rsid w:val="00B807F9"/>
    <w:rPr>
      <w:lang w:val="da-DK" w:eastAsia="da-DK"/>
    </w:rPr>
  </w:style>
  <w:style w:type="paragraph" w:customStyle="1" w:styleId="2DA2966BCDD843A5B796F14D0314BA28">
    <w:name w:val="2DA2966BCDD843A5B796F14D0314BA28"/>
    <w:rsid w:val="00B807F9"/>
    <w:rPr>
      <w:lang w:val="da-DK" w:eastAsia="da-DK"/>
    </w:rPr>
  </w:style>
  <w:style w:type="paragraph" w:customStyle="1" w:styleId="09D3CEBE92E34F0C83C1142D1EBFA8E3">
    <w:name w:val="09D3CEBE92E34F0C83C1142D1EBFA8E3"/>
    <w:rsid w:val="002D4377"/>
    <w:rPr>
      <w:lang w:val="da-DK" w:eastAsia="da-DK"/>
    </w:rPr>
  </w:style>
  <w:style w:type="paragraph" w:customStyle="1" w:styleId="056B694A6AF64E0E8FB3ADCF294CBCFD">
    <w:name w:val="056B694A6AF64E0E8FB3ADCF294CBCFD"/>
    <w:rsid w:val="002D4377"/>
    <w:rPr>
      <w:lang w:val="da-DK" w:eastAsia="da-DK"/>
    </w:rPr>
  </w:style>
  <w:style w:type="paragraph" w:customStyle="1" w:styleId="907B44807073453D9EE94860705B2B7D">
    <w:name w:val="907B44807073453D9EE94860705B2B7D"/>
    <w:rsid w:val="002D4377"/>
    <w:rPr>
      <w:lang w:val="da-DK" w:eastAsia="da-DK"/>
    </w:rPr>
  </w:style>
  <w:style w:type="paragraph" w:customStyle="1" w:styleId="12802C1F31D5480EB1626219B4D94097">
    <w:name w:val="12802C1F31D5480EB1626219B4D94097"/>
    <w:rsid w:val="002D4377"/>
    <w:rPr>
      <w:lang w:val="da-DK" w:eastAsia="da-DK"/>
    </w:rPr>
  </w:style>
  <w:style w:type="paragraph" w:customStyle="1" w:styleId="09AF4512AF2A4BCEAE070BBD95C4251C">
    <w:name w:val="09AF4512AF2A4BCEAE070BBD95C4251C"/>
    <w:rsid w:val="002D4377"/>
    <w:rPr>
      <w:lang w:val="da-DK" w:eastAsia="da-DK"/>
    </w:rPr>
  </w:style>
  <w:style w:type="paragraph" w:customStyle="1" w:styleId="D45E83FC9D1E48F38BFFFEF19821EF59">
    <w:name w:val="D45E83FC9D1E48F38BFFFEF19821EF59"/>
    <w:rsid w:val="002D4377"/>
    <w:rPr>
      <w:lang w:val="da-DK" w:eastAsia="da-DK"/>
    </w:rPr>
  </w:style>
  <w:style w:type="paragraph" w:customStyle="1" w:styleId="67E8C6E9B0BA4BCE8FCFC66F0F6D65F4">
    <w:name w:val="67E8C6E9B0BA4BCE8FCFC66F0F6D65F4"/>
    <w:rsid w:val="006B1307"/>
    <w:rPr>
      <w:lang w:val="da-DK" w:eastAsia="da-DK"/>
    </w:rPr>
  </w:style>
  <w:style w:type="paragraph" w:customStyle="1" w:styleId="29700CBC5048480582C8AF7E35ABEFCA">
    <w:name w:val="29700CBC5048480582C8AF7E35ABEFCA"/>
    <w:rsid w:val="006B1307"/>
    <w:rPr>
      <w:lang w:val="da-DK" w:eastAsia="da-DK"/>
    </w:rPr>
  </w:style>
  <w:style w:type="paragraph" w:customStyle="1" w:styleId="9B279DE5AA60486391CD2E23EA3465A9">
    <w:name w:val="9B279DE5AA60486391CD2E23EA3465A9"/>
    <w:rsid w:val="006B1307"/>
    <w:rPr>
      <w:lang w:val="da-DK" w:eastAsia="da-DK"/>
    </w:rPr>
  </w:style>
  <w:style w:type="paragraph" w:customStyle="1" w:styleId="6747E05DF0E74E5691C4F606ECC3A248">
    <w:name w:val="6747E05DF0E74E5691C4F606ECC3A248"/>
    <w:rsid w:val="006B1307"/>
    <w:rPr>
      <w:lang w:val="da-DK" w:eastAsia="da-DK"/>
    </w:rPr>
  </w:style>
  <w:style w:type="paragraph" w:customStyle="1" w:styleId="4BE76539618C4669A1E143208E486E07">
    <w:name w:val="4BE76539618C4669A1E143208E486E07"/>
    <w:rsid w:val="006B1307"/>
    <w:rPr>
      <w:lang w:val="da-DK" w:eastAsia="da-DK"/>
    </w:rPr>
  </w:style>
  <w:style w:type="paragraph" w:customStyle="1" w:styleId="773CAB0A634749BD84B11C58AFB0D094">
    <w:name w:val="773CAB0A634749BD84B11C58AFB0D094"/>
    <w:rsid w:val="006B1307"/>
    <w:rPr>
      <w:lang w:val="da-DK" w:eastAsia="da-DK"/>
    </w:rPr>
  </w:style>
  <w:style w:type="paragraph" w:customStyle="1" w:styleId="3B3792D8D0314144B940E0051BC741F4">
    <w:name w:val="3B3792D8D0314144B940E0051BC741F4"/>
    <w:rsid w:val="006B1307"/>
    <w:rPr>
      <w:lang w:val="da-DK" w:eastAsia="da-DK"/>
    </w:rPr>
  </w:style>
  <w:style w:type="paragraph" w:customStyle="1" w:styleId="1D4B4F74C26D42BDB0B5068E1210FFF5">
    <w:name w:val="1D4B4F74C26D42BDB0B5068E1210FFF5"/>
    <w:rsid w:val="006B1307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D18A485EC4C54B5E854D98ABBD669DF7">
    <w:name w:val="D18A485EC4C54B5E854D98ABBD669DF7"/>
    <w:rsid w:val="002D5A0A"/>
    <w:rPr>
      <w:lang w:val="da-DK" w:eastAsia="da-DK"/>
    </w:rPr>
  </w:style>
  <w:style w:type="paragraph" w:customStyle="1" w:styleId="360BB1EC40A0429091A9D82D9F067A48">
    <w:name w:val="360BB1EC40A0429091A9D82D9F067A48"/>
    <w:rsid w:val="002D5A0A"/>
    <w:rPr>
      <w:lang w:val="da-DK" w:eastAsia="da-DK"/>
    </w:rPr>
  </w:style>
  <w:style w:type="paragraph" w:customStyle="1" w:styleId="F0EEBEDD267F4B649AEDA1FC06A826BF">
    <w:name w:val="F0EEBEDD267F4B649AEDA1FC06A826BF"/>
    <w:rsid w:val="002D5A0A"/>
    <w:rPr>
      <w:lang w:val="da-DK" w:eastAsia="da-DK"/>
    </w:rPr>
  </w:style>
  <w:style w:type="paragraph" w:customStyle="1" w:styleId="5662548406F84A7E8F800069BB338EAC">
    <w:name w:val="5662548406F84A7E8F800069BB338EAC"/>
    <w:rsid w:val="002D5A0A"/>
    <w:rPr>
      <w:lang w:val="da-DK" w:eastAsia="da-DK"/>
    </w:rPr>
  </w:style>
  <w:style w:type="paragraph" w:customStyle="1" w:styleId="35AD7CD4D8CA4AA98159CD6F09A82DDF">
    <w:name w:val="35AD7CD4D8CA4AA98159CD6F09A82DDF"/>
    <w:rsid w:val="002D5A0A"/>
    <w:rPr>
      <w:lang w:val="da-DK" w:eastAsia="da-DK"/>
    </w:rPr>
  </w:style>
  <w:style w:type="paragraph" w:customStyle="1" w:styleId="62A9E5279D6B4AA6AF21B0258AFFCF24">
    <w:name w:val="62A9E5279D6B4AA6AF21B0258AFFCF24"/>
    <w:rsid w:val="002D5A0A"/>
    <w:rPr>
      <w:lang w:val="da-DK" w:eastAsia="da-DK"/>
    </w:rPr>
  </w:style>
  <w:style w:type="paragraph" w:customStyle="1" w:styleId="0067E9A7B35B4B3EB03CD6C689E7C365">
    <w:name w:val="0067E9A7B35B4B3EB03CD6C689E7C365"/>
    <w:rsid w:val="002D5A0A"/>
    <w:rPr>
      <w:lang w:val="da-DK" w:eastAsia="da-DK"/>
    </w:rPr>
  </w:style>
  <w:style w:type="paragraph" w:customStyle="1" w:styleId="CF1E75CC7815417E836901569641CC68">
    <w:name w:val="CF1E75CC7815417E836901569641CC68"/>
    <w:rsid w:val="002D5A0A"/>
    <w:rPr>
      <w:lang w:val="da-DK" w:eastAsia="da-DK"/>
    </w:rPr>
  </w:style>
  <w:style w:type="paragraph" w:customStyle="1" w:styleId="69EA509EE58645A997B26B5228CEC3B5">
    <w:name w:val="69EA509EE58645A997B26B5228CEC3B5"/>
    <w:rsid w:val="002D5A0A"/>
    <w:rPr>
      <w:lang w:val="da-DK" w:eastAsia="da-DK"/>
    </w:rPr>
  </w:style>
  <w:style w:type="paragraph" w:customStyle="1" w:styleId="6B653F94A6734730B9D5F7C8CD668126">
    <w:name w:val="6B653F94A6734730B9D5F7C8CD668126"/>
    <w:rsid w:val="002D5A0A"/>
    <w:rPr>
      <w:lang w:val="da-DK" w:eastAsia="da-DK"/>
    </w:rPr>
  </w:style>
  <w:style w:type="paragraph" w:customStyle="1" w:styleId="FE36701C7EE549EF9B90B4E4C5B79E57">
    <w:name w:val="FE36701C7EE549EF9B90B4E4C5B79E57"/>
    <w:rsid w:val="002D5A0A"/>
    <w:rPr>
      <w:lang w:val="da-DK" w:eastAsia="da-DK"/>
    </w:rPr>
  </w:style>
  <w:style w:type="paragraph" w:customStyle="1" w:styleId="93C8EF4C6D91435C99521AE3987480F0">
    <w:name w:val="93C8EF4C6D91435C99521AE3987480F0"/>
    <w:rsid w:val="002D5A0A"/>
    <w:rPr>
      <w:lang w:val="da-DK" w:eastAsia="da-DK"/>
    </w:rPr>
  </w:style>
  <w:style w:type="paragraph" w:customStyle="1" w:styleId="C9EE9C3663BC4BD9AAD8D2BB3E8CAC57">
    <w:name w:val="C9EE9C3663BC4BD9AAD8D2BB3E8CAC57"/>
    <w:rsid w:val="002D5A0A"/>
    <w:rPr>
      <w:lang w:val="da-DK" w:eastAsia="da-DK"/>
    </w:rPr>
  </w:style>
  <w:style w:type="paragraph" w:customStyle="1" w:styleId="7063E0EC0DE246CCBAAA014E46A8E769">
    <w:name w:val="7063E0EC0DE246CCBAAA014E46A8E769"/>
    <w:rsid w:val="002D5A0A"/>
    <w:rPr>
      <w:lang w:val="da-DK" w:eastAsia="da-DK"/>
    </w:rPr>
  </w:style>
  <w:style w:type="paragraph" w:customStyle="1" w:styleId="38921034F917428CB3E27B1602C7D2D5">
    <w:name w:val="38921034F917428CB3E27B1602C7D2D5"/>
    <w:rsid w:val="002D5A0A"/>
    <w:rPr>
      <w:lang w:val="da-DK" w:eastAsia="da-DK"/>
    </w:rPr>
  </w:style>
  <w:style w:type="paragraph" w:customStyle="1" w:styleId="A52B6171A9F345348FEEAD9E8AAD0537">
    <w:name w:val="A52B6171A9F345348FEEAD9E8AAD0537"/>
    <w:rsid w:val="002D5A0A"/>
    <w:rPr>
      <w:lang w:val="da-DK" w:eastAsia="da-DK"/>
    </w:rPr>
  </w:style>
  <w:style w:type="paragraph" w:customStyle="1" w:styleId="89A07756F3F3449DA9889D602451F77C">
    <w:name w:val="89A07756F3F3449DA9889D602451F77C"/>
    <w:rsid w:val="002D5A0A"/>
    <w:rPr>
      <w:lang w:val="da-DK" w:eastAsia="da-DK"/>
    </w:rPr>
  </w:style>
  <w:style w:type="paragraph" w:customStyle="1" w:styleId="06604636843048AE9913291605FA71FE">
    <w:name w:val="06604636843048AE9913291605FA71FE"/>
    <w:rsid w:val="002D5A0A"/>
    <w:rPr>
      <w:lang w:val="da-DK" w:eastAsia="da-DK"/>
    </w:rPr>
  </w:style>
  <w:style w:type="paragraph" w:customStyle="1" w:styleId="1402C944EA9D4C0DA2264E25597A5A7D">
    <w:name w:val="1402C944EA9D4C0DA2264E25597A5A7D"/>
    <w:rsid w:val="002D5A0A"/>
    <w:rPr>
      <w:lang w:val="da-DK" w:eastAsia="da-DK"/>
    </w:rPr>
  </w:style>
  <w:style w:type="paragraph" w:customStyle="1" w:styleId="B947F3B9DC8E47E28672471113D4A05E">
    <w:name w:val="B947F3B9DC8E47E28672471113D4A05E"/>
    <w:rsid w:val="002D5A0A"/>
    <w:rPr>
      <w:lang w:val="da-DK" w:eastAsia="da-DK"/>
    </w:rPr>
  </w:style>
  <w:style w:type="paragraph" w:customStyle="1" w:styleId="D0BC746BBC594B5F96C75201DECA2F2C">
    <w:name w:val="D0BC746BBC594B5F96C75201DECA2F2C"/>
    <w:rsid w:val="002D5A0A"/>
    <w:rPr>
      <w:lang w:val="da-DK" w:eastAsia="da-DK"/>
    </w:rPr>
  </w:style>
  <w:style w:type="paragraph" w:customStyle="1" w:styleId="278814395DEA4F6ABA27CF90CDB63E79">
    <w:name w:val="278814395DEA4F6ABA27CF90CDB63E79"/>
    <w:rsid w:val="002D5A0A"/>
    <w:rPr>
      <w:lang w:val="da-DK" w:eastAsia="da-DK"/>
    </w:rPr>
  </w:style>
  <w:style w:type="paragraph" w:customStyle="1" w:styleId="FB601142FC7745C18DB6D282C0197097">
    <w:name w:val="FB601142FC7745C18DB6D282C0197097"/>
    <w:rsid w:val="002D5A0A"/>
    <w:rPr>
      <w:lang w:val="da-DK" w:eastAsia="da-DK"/>
    </w:rPr>
  </w:style>
  <w:style w:type="paragraph" w:customStyle="1" w:styleId="AF1481434742474C82322CD778CE7437">
    <w:name w:val="AF1481434742474C82322CD778CE7437"/>
    <w:rsid w:val="002D5A0A"/>
    <w:rPr>
      <w:lang w:val="da-DK" w:eastAsia="da-DK"/>
    </w:rPr>
  </w:style>
  <w:style w:type="paragraph" w:customStyle="1" w:styleId="745E867273D7482AA9C976EFD2697B59">
    <w:name w:val="745E867273D7482AA9C976EFD2697B59"/>
    <w:rsid w:val="002D5A0A"/>
    <w:rPr>
      <w:lang w:val="da-DK" w:eastAsia="da-DK"/>
    </w:rPr>
  </w:style>
  <w:style w:type="paragraph" w:customStyle="1" w:styleId="98459C569F1E461A81658E77C7094ED7">
    <w:name w:val="98459C569F1E461A81658E77C7094ED7"/>
    <w:rsid w:val="002D5A0A"/>
    <w:rPr>
      <w:lang w:val="da-DK" w:eastAsia="da-DK"/>
    </w:rPr>
  </w:style>
  <w:style w:type="paragraph" w:customStyle="1" w:styleId="4DDB556E3969454D8E6257BC8EA4BCEF">
    <w:name w:val="4DDB556E3969454D8E6257BC8EA4BCEF"/>
    <w:rsid w:val="002D5A0A"/>
    <w:rPr>
      <w:lang w:val="da-DK" w:eastAsia="da-DK"/>
    </w:rPr>
  </w:style>
  <w:style w:type="paragraph" w:customStyle="1" w:styleId="2C0859901BD440B99A185A02B464A753">
    <w:name w:val="2C0859901BD440B99A185A02B464A753"/>
    <w:rsid w:val="002D5A0A"/>
    <w:rPr>
      <w:lang w:val="da-DK" w:eastAsia="da-DK"/>
    </w:rPr>
  </w:style>
  <w:style w:type="paragraph" w:customStyle="1" w:styleId="E929672E51D64347BF397EC118F01D48">
    <w:name w:val="E929672E51D64347BF397EC118F01D48"/>
    <w:rsid w:val="002D5A0A"/>
    <w:rPr>
      <w:lang w:val="da-DK" w:eastAsia="da-DK"/>
    </w:rPr>
  </w:style>
  <w:style w:type="paragraph" w:customStyle="1" w:styleId="B8464890B817498FA8B6AEAFA1084E9C">
    <w:name w:val="B8464890B817498FA8B6AEAFA1084E9C"/>
    <w:rsid w:val="002D5A0A"/>
    <w:rPr>
      <w:lang w:val="da-DK" w:eastAsia="da-DK"/>
    </w:rPr>
  </w:style>
  <w:style w:type="paragraph" w:customStyle="1" w:styleId="71EBB2D277644E44AC18BF74ECAD87C0">
    <w:name w:val="71EBB2D277644E44AC18BF74ECAD87C0"/>
    <w:rsid w:val="002D5A0A"/>
    <w:rPr>
      <w:lang w:val="da-DK" w:eastAsia="da-DK"/>
    </w:rPr>
  </w:style>
  <w:style w:type="paragraph" w:customStyle="1" w:styleId="E7B9C5FDF4C144F9A18D2895B388FF22">
    <w:name w:val="E7B9C5FDF4C144F9A18D2895B388FF22"/>
    <w:rsid w:val="002D5A0A"/>
    <w:rPr>
      <w:lang w:val="da-DK" w:eastAsia="da-DK"/>
    </w:rPr>
  </w:style>
  <w:style w:type="paragraph" w:customStyle="1" w:styleId="CE25734A0C5243E38A157472F2FEBD8A">
    <w:name w:val="CE25734A0C5243E38A157472F2FEBD8A"/>
    <w:rsid w:val="002D5A0A"/>
    <w:rPr>
      <w:lang w:val="da-DK" w:eastAsia="da-DK"/>
    </w:rPr>
  </w:style>
  <w:style w:type="paragraph" w:customStyle="1" w:styleId="DC626E931F5C4B6F9A68735C1BAEBB75">
    <w:name w:val="DC626E931F5C4B6F9A68735C1BAEBB75"/>
    <w:rsid w:val="002D5A0A"/>
    <w:rPr>
      <w:lang w:val="da-DK" w:eastAsia="da-DK"/>
    </w:rPr>
  </w:style>
  <w:style w:type="paragraph" w:customStyle="1" w:styleId="5B69D02CC9C74404A714D4F63A58506A">
    <w:name w:val="5B69D02CC9C74404A714D4F63A58506A"/>
    <w:rsid w:val="002D5A0A"/>
    <w:rPr>
      <w:lang w:val="da-DK" w:eastAsia="da-DK"/>
    </w:rPr>
  </w:style>
  <w:style w:type="paragraph" w:customStyle="1" w:styleId="C12CA5D2618249FC96F7A7F40BEEB458">
    <w:name w:val="C12CA5D2618249FC96F7A7F40BEEB458"/>
    <w:rsid w:val="002D5A0A"/>
    <w:rPr>
      <w:lang w:val="da-DK" w:eastAsia="da-DK"/>
    </w:rPr>
  </w:style>
  <w:style w:type="paragraph" w:customStyle="1" w:styleId="0A46714BB9494F8AA082E836647F0DC9">
    <w:name w:val="0A46714BB9494F8AA082E836647F0DC9"/>
    <w:rsid w:val="002D5A0A"/>
    <w:rPr>
      <w:lang w:val="da-DK" w:eastAsia="da-DK"/>
    </w:rPr>
  </w:style>
  <w:style w:type="paragraph" w:customStyle="1" w:styleId="8F82126EB0FF441687A8B689F283D93D">
    <w:name w:val="8F82126EB0FF441687A8B689F283D93D"/>
    <w:rsid w:val="002D5A0A"/>
    <w:rPr>
      <w:lang w:val="da-DK" w:eastAsia="da-DK"/>
    </w:rPr>
  </w:style>
  <w:style w:type="paragraph" w:customStyle="1" w:styleId="5762400B837249D0A9AF091DD111BB25">
    <w:name w:val="5762400B837249D0A9AF091DD111BB25"/>
    <w:rsid w:val="002D5A0A"/>
    <w:rPr>
      <w:lang w:val="da-DK" w:eastAsia="da-DK"/>
    </w:rPr>
  </w:style>
  <w:style w:type="paragraph" w:customStyle="1" w:styleId="6DB41AB46CBE434BBD403D5B89323F0F">
    <w:name w:val="6DB41AB46CBE434BBD403D5B89323F0F"/>
    <w:rsid w:val="002D5A0A"/>
    <w:rPr>
      <w:lang w:val="da-DK" w:eastAsia="da-DK"/>
    </w:rPr>
  </w:style>
  <w:style w:type="paragraph" w:customStyle="1" w:styleId="FBDA9BADBD57453B99301175D4B21E18">
    <w:name w:val="FBDA9BADBD57453B99301175D4B21E18"/>
    <w:rsid w:val="002D5A0A"/>
    <w:rPr>
      <w:lang w:val="da-DK" w:eastAsia="da-DK"/>
    </w:rPr>
  </w:style>
  <w:style w:type="paragraph" w:customStyle="1" w:styleId="669BE5FF24C94D47AD5F5759542E2352">
    <w:name w:val="669BE5FF24C94D47AD5F5759542E2352"/>
    <w:rsid w:val="002D5A0A"/>
    <w:rPr>
      <w:lang w:val="da-DK" w:eastAsia="da-DK"/>
    </w:rPr>
  </w:style>
  <w:style w:type="paragraph" w:customStyle="1" w:styleId="8434A88F1DA84BDCBBAC69653992EF6B">
    <w:name w:val="8434A88F1DA84BDCBBAC69653992EF6B"/>
    <w:rsid w:val="002D5A0A"/>
    <w:rPr>
      <w:lang w:val="da-DK" w:eastAsia="da-DK"/>
    </w:rPr>
  </w:style>
  <w:style w:type="paragraph" w:customStyle="1" w:styleId="C1C724157B7D4D7180EE8E65289EFEA3">
    <w:name w:val="C1C724157B7D4D7180EE8E65289EFEA3"/>
    <w:rsid w:val="002D5A0A"/>
    <w:rPr>
      <w:lang w:val="da-DK" w:eastAsia="da-DK"/>
    </w:rPr>
  </w:style>
  <w:style w:type="paragraph" w:customStyle="1" w:styleId="5297DF433DD545D49CC83E15C88CDF3A">
    <w:name w:val="5297DF433DD545D49CC83E15C88CDF3A"/>
    <w:rsid w:val="002D5A0A"/>
    <w:rPr>
      <w:lang w:val="da-DK" w:eastAsia="da-DK"/>
    </w:rPr>
  </w:style>
  <w:style w:type="paragraph" w:customStyle="1" w:styleId="3056B9A2CC1E44D6A0B600EB7869D0F5">
    <w:name w:val="3056B9A2CC1E44D6A0B600EB7869D0F5"/>
    <w:rsid w:val="002D5A0A"/>
    <w:rPr>
      <w:lang w:val="da-DK" w:eastAsia="da-DK"/>
    </w:rPr>
  </w:style>
  <w:style w:type="paragraph" w:customStyle="1" w:styleId="5259242C84034FD9A6168355924303AC">
    <w:name w:val="5259242C84034FD9A6168355924303AC"/>
    <w:rsid w:val="002D5A0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9D35D8DE3D0B4B28ACA2B0CD49EE94F9">
    <w:name w:val="9D35D8DE3D0B4B28ACA2B0CD49EE94F9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22A98A9A98D49689FB245251D929310">
    <w:name w:val="622A98A9A98D49689FB245251D929310"/>
    <w:rsid w:val="005336F2"/>
    <w:rPr>
      <w:lang w:val="da-DK" w:eastAsia="da-DK"/>
    </w:rPr>
  </w:style>
  <w:style w:type="paragraph" w:customStyle="1" w:styleId="FFDFC605FFDA440181DF55EABDCCD40B">
    <w:name w:val="FFDFC605FFDA440181DF55EABDCCD40B"/>
    <w:rsid w:val="00F220BD"/>
    <w:rPr>
      <w:lang w:val="da-DK" w:eastAsia="da-DK"/>
    </w:rPr>
  </w:style>
  <w:style w:type="paragraph" w:customStyle="1" w:styleId="AB8631CACD8C4B68962A6A02AB02B9FB">
    <w:name w:val="AB8631CACD8C4B68962A6A02AB02B9FB"/>
    <w:rsid w:val="00F220BD"/>
    <w:rPr>
      <w:lang w:val="da-DK" w:eastAsia="da-DK"/>
    </w:rPr>
  </w:style>
  <w:style w:type="paragraph" w:customStyle="1" w:styleId="90A6F464110B4D5A8B416DE8BB184175">
    <w:name w:val="90A6F464110B4D5A8B416DE8BB184175"/>
    <w:rsid w:val="0070548B"/>
    <w:rPr>
      <w:lang w:val="ro-RO" w:eastAsia="ro-RO"/>
    </w:rPr>
  </w:style>
  <w:style w:type="paragraph" w:customStyle="1" w:styleId="E318CF420A544A2EB616E4EF3F8F15AA">
    <w:name w:val="E318CF420A544A2EB616E4EF3F8F15AA"/>
    <w:rsid w:val="0070548B"/>
    <w:rPr>
      <w:lang w:val="ro-RO" w:eastAsia="ro-RO"/>
    </w:rPr>
  </w:style>
  <w:style w:type="paragraph" w:customStyle="1" w:styleId="6423CB3697BC48A68480C60187E5B5A7">
    <w:name w:val="6423CB3697BC48A68480C60187E5B5A7"/>
    <w:rsid w:val="0070548B"/>
    <w:rPr>
      <w:lang w:val="ro-RO" w:eastAsia="ro-RO"/>
    </w:rPr>
  </w:style>
  <w:style w:type="paragraph" w:customStyle="1" w:styleId="B2D338B2138E42AC9DBF293163E27008">
    <w:name w:val="B2D338B2138E42AC9DBF293163E27008"/>
    <w:rsid w:val="0070548B"/>
    <w:rPr>
      <w:lang w:val="ro-RO" w:eastAsia="ro-RO"/>
    </w:rPr>
  </w:style>
  <w:style w:type="paragraph" w:customStyle="1" w:styleId="BCF60CA1C18D4D52973AC1823F05999A">
    <w:name w:val="BCF60CA1C18D4D52973AC1823F05999A"/>
    <w:rsid w:val="0070548B"/>
    <w:rPr>
      <w:lang w:val="ro-RO" w:eastAsia="ro-RO"/>
    </w:rPr>
  </w:style>
  <w:style w:type="paragraph" w:customStyle="1" w:styleId="5DD0EA235C434DD18B582A238232A1E9">
    <w:name w:val="5DD0EA235C434DD18B582A238232A1E9"/>
    <w:rsid w:val="0070548B"/>
    <w:rPr>
      <w:lang w:val="ro-RO" w:eastAsia="ro-RO"/>
    </w:rPr>
  </w:style>
  <w:style w:type="paragraph" w:customStyle="1" w:styleId="8CBB5CFB029340FE9A8398E6B1C8F400">
    <w:name w:val="8CBB5CFB029340FE9A8398E6B1C8F400"/>
    <w:rsid w:val="0070548B"/>
    <w:rPr>
      <w:lang w:val="ro-RO" w:eastAsia="ro-RO"/>
    </w:rPr>
  </w:style>
  <w:style w:type="paragraph" w:customStyle="1" w:styleId="5C985DDDF78041B2B6D2359C934B14EE">
    <w:name w:val="5C985DDDF78041B2B6D2359C934B14EE"/>
    <w:rsid w:val="0070548B"/>
    <w:rPr>
      <w:lang w:val="ro-RO" w:eastAsia="ro-RO"/>
    </w:rPr>
  </w:style>
  <w:style w:type="paragraph" w:customStyle="1" w:styleId="93637BE5BFFD42F494E32803FB2825AC">
    <w:name w:val="93637BE5BFFD42F494E32803FB2825AC"/>
    <w:rsid w:val="0070548B"/>
    <w:rPr>
      <w:lang w:val="ro-RO" w:eastAsia="ro-RO"/>
    </w:rPr>
  </w:style>
  <w:style w:type="paragraph" w:customStyle="1" w:styleId="D7D50808979C443A96DBFB7568394E6A">
    <w:name w:val="D7D50808979C443A96DBFB7568394E6A"/>
    <w:rsid w:val="0070548B"/>
    <w:rPr>
      <w:lang w:val="ro-RO" w:eastAsia="ro-RO"/>
    </w:rPr>
  </w:style>
  <w:style w:type="paragraph" w:customStyle="1" w:styleId="DD8DAE6D55D64BEF800A075BB3DA08F4">
    <w:name w:val="DD8DAE6D55D64BEF800A075BB3DA08F4"/>
    <w:rsid w:val="0070548B"/>
    <w:rPr>
      <w:lang w:val="ro-RO" w:eastAsia="ro-RO"/>
    </w:rPr>
  </w:style>
  <w:style w:type="paragraph" w:customStyle="1" w:styleId="BAD83DD27F4C49B7BF67C671D49E25F7">
    <w:name w:val="BAD83DD27F4C49B7BF67C671D49E25F7"/>
    <w:rsid w:val="0070548B"/>
    <w:rPr>
      <w:lang w:val="ro-RO" w:eastAsia="ro-RO"/>
    </w:rPr>
  </w:style>
  <w:style w:type="paragraph" w:customStyle="1" w:styleId="62C8A9D85828453F926F22754A2FCAF4">
    <w:name w:val="62C8A9D85828453F926F22754A2FCAF4"/>
    <w:rsid w:val="0070548B"/>
    <w:rPr>
      <w:lang w:val="ro-RO" w:eastAsia="ro-RO"/>
    </w:rPr>
  </w:style>
  <w:style w:type="paragraph" w:customStyle="1" w:styleId="D285883C9BEA47A89CCFF038FCA51F95">
    <w:name w:val="D285883C9BEA47A89CCFF038FCA51F95"/>
    <w:rsid w:val="0070548B"/>
    <w:rPr>
      <w:lang w:val="ro-RO" w:eastAsia="ro-RO"/>
    </w:rPr>
  </w:style>
  <w:style w:type="paragraph" w:customStyle="1" w:styleId="7819D0D2DB5245A594CF2AAA72B88A55">
    <w:name w:val="7819D0D2DB5245A594CF2AAA72B88A55"/>
    <w:rsid w:val="0070548B"/>
    <w:rPr>
      <w:lang w:val="ro-RO" w:eastAsia="ro-RO"/>
    </w:rPr>
  </w:style>
  <w:style w:type="paragraph" w:customStyle="1" w:styleId="70A08BD4D6354AA49619702FEA1FE398">
    <w:name w:val="70A08BD4D6354AA49619702FEA1FE398"/>
    <w:rsid w:val="0070548B"/>
    <w:rPr>
      <w:lang w:val="ro-RO" w:eastAsia="ro-RO"/>
    </w:rPr>
  </w:style>
  <w:style w:type="paragraph" w:customStyle="1" w:styleId="1660183A97BD4168B8BFA4DD508BE8E4">
    <w:name w:val="1660183A97BD4168B8BFA4DD508BE8E4"/>
    <w:rsid w:val="0070548B"/>
    <w:rPr>
      <w:lang w:val="ro-RO" w:eastAsia="ro-RO"/>
    </w:rPr>
  </w:style>
  <w:style w:type="paragraph" w:customStyle="1" w:styleId="32383F66F4FE466097297CF614125A6E">
    <w:name w:val="32383F66F4FE466097297CF614125A6E"/>
    <w:rsid w:val="0070548B"/>
    <w:rPr>
      <w:lang w:val="ro-RO" w:eastAsia="ro-RO"/>
    </w:rPr>
  </w:style>
  <w:style w:type="paragraph" w:customStyle="1" w:styleId="ED385A668BC94B8DBE22AC8795D5D6CD">
    <w:name w:val="ED385A668BC94B8DBE22AC8795D5D6CD"/>
    <w:rsid w:val="0070548B"/>
    <w:rPr>
      <w:lang w:val="ro-RO" w:eastAsia="ro-RO"/>
    </w:rPr>
  </w:style>
  <w:style w:type="paragraph" w:customStyle="1" w:styleId="B820CA3323C94C24852EE8875ED976E3">
    <w:name w:val="B820CA3323C94C24852EE8875ED976E3"/>
    <w:rsid w:val="0070548B"/>
    <w:rPr>
      <w:lang w:val="ro-RO" w:eastAsia="ro-RO"/>
    </w:rPr>
  </w:style>
  <w:style w:type="paragraph" w:customStyle="1" w:styleId="08263D98FB704FF794AF20D2CD1542E3">
    <w:name w:val="08263D98FB704FF794AF20D2CD1542E3"/>
    <w:rsid w:val="0070548B"/>
    <w:rPr>
      <w:lang w:val="ro-RO" w:eastAsia="ro-RO"/>
    </w:rPr>
  </w:style>
  <w:style w:type="paragraph" w:customStyle="1" w:styleId="2F2ED17D89A84CB5A6218B94E1C407F7">
    <w:name w:val="2F2ED17D89A84CB5A6218B94E1C407F7"/>
    <w:rsid w:val="0070548B"/>
    <w:rPr>
      <w:lang w:val="ro-RO" w:eastAsia="ro-RO"/>
    </w:rPr>
  </w:style>
  <w:style w:type="paragraph" w:customStyle="1" w:styleId="60DDE625704D42D09F0150BCA328A45F">
    <w:name w:val="60DDE625704D42D09F0150BCA328A45F"/>
    <w:rsid w:val="0070548B"/>
    <w:rPr>
      <w:lang w:val="ro-RO" w:eastAsia="ro-RO"/>
    </w:rPr>
  </w:style>
  <w:style w:type="paragraph" w:customStyle="1" w:styleId="86BDC387AB1942C3A66DA826A8A251B3">
    <w:name w:val="86BDC387AB1942C3A66DA826A8A251B3"/>
    <w:rsid w:val="0070548B"/>
    <w:rPr>
      <w:lang w:val="ro-RO" w:eastAsia="ro-RO"/>
    </w:rPr>
  </w:style>
  <w:style w:type="paragraph" w:customStyle="1" w:styleId="79448695D09D477380528CA9B7A9E86C">
    <w:name w:val="79448695D09D477380528CA9B7A9E86C"/>
    <w:rsid w:val="0070548B"/>
    <w:rPr>
      <w:lang w:val="ro-RO" w:eastAsia="ro-RO"/>
    </w:rPr>
  </w:style>
  <w:style w:type="paragraph" w:customStyle="1" w:styleId="02E2279E2D5B4DC8AB43553A71AB67A2">
    <w:name w:val="02E2279E2D5B4DC8AB43553A71AB67A2"/>
    <w:rsid w:val="0070548B"/>
    <w:rPr>
      <w:lang w:val="ro-RO" w:eastAsia="ro-RO"/>
    </w:rPr>
  </w:style>
  <w:style w:type="paragraph" w:customStyle="1" w:styleId="4CA27C208E1841FF9E488AD8E9F00B25">
    <w:name w:val="4CA27C208E1841FF9E488AD8E9F00B25"/>
    <w:rsid w:val="0070548B"/>
    <w:rPr>
      <w:lang w:val="ro-RO" w:eastAsia="ro-RO"/>
    </w:rPr>
  </w:style>
  <w:style w:type="paragraph" w:customStyle="1" w:styleId="29DFE31D598B4E4DBC3D874CA06A556D">
    <w:name w:val="29DFE31D598B4E4DBC3D874CA06A556D"/>
    <w:rsid w:val="0070548B"/>
    <w:rPr>
      <w:lang w:val="ro-RO" w:eastAsia="ro-RO"/>
    </w:rPr>
  </w:style>
  <w:style w:type="paragraph" w:customStyle="1" w:styleId="35A8724DAE8C4605A0669B3CF0B3AF44">
    <w:name w:val="35A8724DAE8C4605A0669B3CF0B3AF44"/>
    <w:rsid w:val="0070548B"/>
    <w:rPr>
      <w:lang w:val="ro-RO" w:eastAsia="ro-RO"/>
    </w:rPr>
  </w:style>
  <w:style w:type="paragraph" w:customStyle="1" w:styleId="7CD604259FA24FAB9996695BA961F3AC">
    <w:name w:val="7CD604259FA24FAB9996695BA961F3AC"/>
    <w:rsid w:val="0070548B"/>
    <w:rPr>
      <w:lang w:val="ro-RO" w:eastAsia="ro-RO"/>
    </w:rPr>
  </w:style>
  <w:style w:type="paragraph" w:customStyle="1" w:styleId="F92326AF543549ECBE1788DC49BDEF37">
    <w:name w:val="F92326AF543549ECBE1788DC49BDEF37"/>
    <w:rsid w:val="0070548B"/>
    <w:rPr>
      <w:lang w:val="ro-RO" w:eastAsia="ro-RO"/>
    </w:rPr>
  </w:style>
  <w:style w:type="paragraph" w:customStyle="1" w:styleId="F9E5D1CAC8AE40ECB2B210E204891490">
    <w:name w:val="F9E5D1CAC8AE40ECB2B210E204891490"/>
    <w:rsid w:val="0070548B"/>
    <w:rPr>
      <w:lang w:val="ro-RO" w:eastAsia="ro-RO"/>
    </w:rPr>
  </w:style>
  <w:style w:type="paragraph" w:customStyle="1" w:styleId="FF9F4697143A480A993A07B489E926A3">
    <w:name w:val="FF9F4697143A480A993A07B489E926A3"/>
    <w:rsid w:val="0070548B"/>
    <w:rPr>
      <w:lang w:val="ro-RO" w:eastAsia="ro-RO"/>
    </w:rPr>
  </w:style>
  <w:style w:type="paragraph" w:customStyle="1" w:styleId="861FDB0AFEF24A7498203EA4441B3E06">
    <w:name w:val="861FDB0AFEF24A7498203EA4441B3E06"/>
    <w:rsid w:val="0070548B"/>
    <w:rPr>
      <w:lang w:val="ro-RO" w:eastAsia="ro-RO"/>
    </w:rPr>
  </w:style>
  <w:style w:type="paragraph" w:customStyle="1" w:styleId="7EB74B286A6746D8BF270DEEE3609F35">
    <w:name w:val="7EB74B286A6746D8BF270DEEE3609F35"/>
    <w:rsid w:val="0070548B"/>
    <w:rPr>
      <w:lang w:val="ro-RO" w:eastAsia="ro-RO"/>
    </w:rPr>
  </w:style>
  <w:style w:type="paragraph" w:customStyle="1" w:styleId="5C9414ADFD6D4BA5B5A43243605FC902">
    <w:name w:val="5C9414ADFD6D4BA5B5A43243605FC902"/>
    <w:rsid w:val="0070548B"/>
    <w:rPr>
      <w:lang w:val="ro-RO" w:eastAsia="ro-RO"/>
    </w:rPr>
  </w:style>
  <w:style w:type="paragraph" w:customStyle="1" w:styleId="F0E6D5787FE1410E8ADAD18629C5A668">
    <w:name w:val="F0E6D5787FE1410E8ADAD18629C5A668"/>
    <w:rsid w:val="0070548B"/>
    <w:rPr>
      <w:lang w:val="ro-RO" w:eastAsia="ro-RO"/>
    </w:rPr>
  </w:style>
  <w:style w:type="paragraph" w:customStyle="1" w:styleId="83F5E5B0D3E84C71860C8F9698A62ACD">
    <w:name w:val="83F5E5B0D3E84C71860C8F9698A62ACD"/>
    <w:rsid w:val="0070548B"/>
    <w:rPr>
      <w:lang w:val="ro-RO" w:eastAsia="ro-RO"/>
    </w:rPr>
  </w:style>
  <w:style w:type="paragraph" w:customStyle="1" w:styleId="BA0F321EE9F54B129E95A0EA49173948">
    <w:name w:val="BA0F321EE9F54B129E95A0EA49173948"/>
    <w:rsid w:val="0070548B"/>
    <w:rPr>
      <w:lang w:val="ro-RO" w:eastAsia="ro-RO"/>
    </w:rPr>
  </w:style>
  <w:style w:type="paragraph" w:customStyle="1" w:styleId="9D39CAB2CBC346D58F08F5210D5E29C0">
    <w:name w:val="9D39CAB2CBC346D58F08F5210D5E29C0"/>
    <w:rsid w:val="0070548B"/>
    <w:rPr>
      <w:lang w:val="ro-RO" w:eastAsia="ro-RO"/>
    </w:rPr>
  </w:style>
  <w:style w:type="paragraph" w:customStyle="1" w:styleId="88409902507C43C888C346FFE69103CB">
    <w:name w:val="88409902507C43C888C346FFE69103CB"/>
    <w:rsid w:val="0070548B"/>
    <w:rPr>
      <w:lang w:val="ro-RO" w:eastAsia="ro-RO"/>
    </w:rPr>
  </w:style>
  <w:style w:type="paragraph" w:customStyle="1" w:styleId="6050694D70F54A30A5CC8BB9A7F98EE8">
    <w:name w:val="6050694D70F54A30A5CC8BB9A7F98EE8"/>
    <w:rsid w:val="0070548B"/>
    <w:rPr>
      <w:lang w:val="ro-RO" w:eastAsia="ro-RO"/>
    </w:rPr>
  </w:style>
  <w:style w:type="paragraph" w:customStyle="1" w:styleId="F9FD7A552D0A4D9E801917FBBDFA147E">
    <w:name w:val="F9FD7A552D0A4D9E801917FBBDFA147E"/>
    <w:rsid w:val="0070548B"/>
    <w:rPr>
      <w:lang w:val="ro-RO" w:eastAsia="ro-RO"/>
    </w:rPr>
  </w:style>
  <w:style w:type="paragraph" w:customStyle="1" w:styleId="780CF643E23F4A399E05FF3B161B2995">
    <w:name w:val="780CF643E23F4A399E05FF3B161B2995"/>
    <w:rsid w:val="0070548B"/>
    <w:rPr>
      <w:lang w:val="ro-RO" w:eastAsia="ro-RO"/>
    </w:rPr>
  </w:style>
  <w:style w:type="paragraph" w:customStyle="1" w:styleId="F649DE335B414E8588A857E6BFF18FF4">
    <w:name w:val="F649DE335B414E8588A857E6BFF18FF4"/>
    <w:rsid w:val="0070548B"/>
    <w:rPr>
      <w:lang w:val="ro-RO" w:eastAsia="ro-RO"/>
    </w:rPr>
  </w:style>
  <w:style w:type="paragraph" w:customStyle="1" w:styleId="AB565A8B6BDD407F82DA9EA053AF1B40">
    <w:name w:val="AB565A8B6BDD407F82DA9EA053AF1B40"/>
    <w:rsid w:val="0070548B"/>
    <w:rPr>
      <w:lang w:val="ro-RO" w:eastAsia="ro-RO"/>
    </w:rPr>
  </w:style>
  <w:style w:type="paragraph" w:customStyle="1" w:styleId="623CD609AC954B7DBE53B701436B184A">
    <w:name w:val="623CD609AC954B7DBE53B701436B184A"/>
    <w:rsid w:val="0070548B"/>
    <w:rPr>
      <w:lang w:val="ro-RO" w:eastAsia="ro-RO"/>
    </w:rPr>
  </w:style>
  <w:style w:type="paragraph" w:customStyle="1" w:styleId="5CE06179B1964610BAD179A16E831BF7">
    <w:name w:val="5CE06179B1964610BAD179A16E831BF7"/>
    <w:rsid w:val="0070548B"/>
    <w:rPr>
      <w:lang w:val="ro-RO" w:eastAsia="ro-RO"/>
    </w:rPr>
  </w:style>
  <w:style w:type="paragraph" w:customStyle="1" w:styleId="1B755A5297304E55B675B0282582B185">
    <w:name w:val="1B755A5297304E55B675B0282582B185"/>
    <w:rsid w:val="0070548B"/>
    <w:rPr>
      <w:lang w:val="ro-RO" w:eastAsia="ro-RO"/>
    </w:rPr>
  </w:style>
  <w:style w:type="paragraph" w:customStyle="1" w:styleId="63ED8295F7DF4F01ACA9EFA6C888B4A3">
    <w:name w:val="63ED8295F7DF4F01ACA9EFA6C888B4A3"/>
    <w:rsid w:val="0070548B"/>
    <w:rPr>
      <w:lang w:val="ro-RO" w:eastAsia="ro-RO"/>
    </w:rPr>
  </w:style>
  <w:style w:type="paragraph" w:customStyle="1" w:styleId="A69D33389E2B44FA8A7DBD599672323D">
    <w:name w:val="A69D33389E2B44FA8A7DBD599672323D"/>
    <w:rsid w:val="0070548B"/>
    <w:rPr>
      <w:lang w:val="ro-RO" w:eastAsia="ro-RO"/>
    </w:rPr>
  </w:style>
  <w:style w:type="paragraph" w:customStyle="1" w:styleId="308D78C4433942E38B2108B320EFFAB3">
    <w:name w:val="308D78C4433942E38B2108B320EFFAB3"/>
    <w:rsid w:val="0070548B"/>
    <w:rPr>
      <w:lang w:val="ro-RO" w:eastAsia="ro-RO"/>
    </w:rPr>
  </w:style>
  <w:style w:type="paragraph" w:customStyle="1" w:styleId="7845E4C2EAF94935902B052EF2D332FB">
    <w:name w:val="7845E4C2EAF94935902B052EF2D332FB"/>
    <w:rsid w:val="0070548B"/>
    <w:rPr>
      <w:lang w:val="ro-RO" w:eastAsia="ro-RO"/>
    </w:rPr>
  </w:style>
  <w:style w:type="paragraph" w:customStyle="1" w:styleId="B208468574504E188DEB7D123380E02D">
    <w:name w:val="B208468574504E188DEB7D123380E02D"/>
    <w:rsid w:val="0070548B"/>
    <w:rPr>
      <w:lang w:val="ro-RO" w:eastAsia="ro-RO"/>
    </w:rPr>
  </w:style>
  <w:style w:type="paragraph" w:customStyle="1" w:styleId="9CF627B87A244C9195E099B11A4D7F41">
    <w:name w:val="9CF627B87A244C9195E099B11A4D7F41"/>
    <w:rsid w:val="0070548B"/>
    <w:rPr>
      <w:lang w:val="ro-RO" w:eastAsia="ro-RO"/>
    </w:rPr>
  </w:style>
  <w:style w:type="paragraph" w:customStyle="1" w:styleId="67A0642AFD5D409EBD9BF582798FF901">
    <w:name w:val="67A0642AFD5D409EBD9BF582798FF901"/>
    <w:rsid w:val="0070548B"/>
    <w:rPr>
      <w:lang w:val="ro-RO" w:eastAsia="ro-RO"/>
    </w:rPr>
  </w:style>
  <w:style w:type="paragraph" w:customStyle="1" w:styleId="3ED86E691B1540F5BCDE0CD684E3F111">
    <w:name w:val="3ED86E691B1540F5BCDE0CD684E3F111"/>
    <w:rsid w:val="0070548B"/>
    <w:rPr>
      <w:lang w:val="ro-RO" w:eastAsia="ro-RO"/>
    </w:rPr>
  </w:style>
  <w:style w:type="paragraph" w:customStyle="1" w:styleId="10A1A26645F049D4829E0FA7B80DA112">
    <w:name w:val="10A1A26645F049D4829E0FA7B80DA112"/>
    <w:rsid w:val="0070548B"/>
    <w:rPr>
      <w:lang w:val="ro-RO" w:eastAsia="ro-RO"/>
    </w:rPr>
  </w:style>
  <w:style w:type="paragraph" w:customStyle="1" w:styleId="B1DCB960BBEF446E92C8C62156B0837E">
    <w:name w:val="B1DCB960BBEF446E92C8C62156B0837E"/>
    <w:rsid w:val="009F4254"/>
    <w:rPr>
      <w:lang w:val="ro-RO" w:eastAsia="ro-RO"/>
    </w:rPr>
  </w:style>
  <w:style w:type="paragraph" w:customStyle="1" w:styleId="80ECEC330BDB4443B854B9F7D1CCD598">
    <w:name w:val="80ECEC330BDB4443B854B9F7D1CCD598"/>
    <w:rsid w:val="00FB1C84"/>
    <w:rPr>
      <w:lang w:val="ro-RO" w:eastAsia="ro-RO"/>
    </w:rPr>
  </w:style>
  <w:style w:type="paragraph" w:customStyle="1" w:styleId="79543048162C4887B5C941038446D0D0">
    <w:name w:val="79543048162C4887B5C941038446D0D0"/>
    <w:rsid w:val="00FB1C84"/>
    <w:rPr>
      <w:lang w:val="ro-RO" w:eastAsia="ro-RO"/>
    </w:rPr>
  </w:style>
  <w:style w:type="paragraph" w:customStyle="1" w:styleId="A8576E7BFA354883B224DC13CEB54ED2">
    <w:name w:val="A8576E7BFA354883B224DC13CEB54ED2"/>
    <w:rsid w:val="00FB1C84"/>
    <w:rPr>
      <w:lang w:val="ro-RO" w:eastAsia="ro-RO"/>
    </w:rPr>
  </w:style>
  <w:style w:type="paragraph" w:customStyle="1" w:styleId="7829472C23DA441E82F3F6D9EDC5264B">
    <w:name w:val="7829472C23DA441E82F3F6D9EDC5264B"/>
    <w:rsid w:val="00FB1C84"/>
    <w:rPr>
      <w:lang w:val="ro-RO" w:eastAsia="ro-RO"/>
    </w:rPr>
  </w:style>
  <w:style w:type="paragraph" w:customStyle="1" w:styleId="D1D092149D7A43DD9B7F0F9BC1CCB0A1">
    <w:name w:val="D1D092149D7A43DD9B7F0F9BC1CCB0A1"/>
    <w:rsid w:val="00FB1C84"/>
    <w:rPr>
      <w:lang w:val="ro-RO" w:eastAsia="ro-RO"/>
    </w:rPr>
  </w:style>
  <w:style w:type="paragraph" w:customStyle="1" w:styleId="305002AA73544413A0C50822737DCF85">
    <w:name w:val="305002AA73544413A0C50822737DCF85"/>
    <w:rsid w:val="00FB1C84"/>
    <w:rPr>
      <w:lang w:val="ro-RO" w:eastAsia="ro-RO"/>
    </w:rPr>
  </w:style>
  <w:style w:type="paragraph" w:customStyle="1" w:styleId="50F5411E74EE4C71868F7ABEFBB88F30">
    <w:name w:val="50F5411E74EE4C71868F7ABEFBB88F30"/>
    <w:rsid w:val="00FB1C84"/>
    <w:rPr>
      <w:lang w:val="ro-RO" w:eastAsia="ro-RO"/>
    </w:rPr>
  </w:style>
  <w:style w:type="paragraph" w:customStyle="1" w:styleId="926CBBFE6D754E088851CBDBE2DE5728">
    <w:name w:val="926CBBFE6D754E088851CBDBE2DE5728"/>
    <w:rsid w:val="00FB1C84"/>
    <w:rPr>
      <w:lang w:val="ro-RO" w:eastAsia="ro-RO"/>
    </w:rPr>
  </w:style>
  <w:style w:type="paragraph" w:customStyle="1" w:styleId="E635662308CE4CE6B4E54E56853FBE59">
    <w:name w:val="E635662308CE4CE6B4E54E56853FBE59"/>
    <w:rsid w:val="00FB1C84"/>
    <w:rPr>
      <w:lang w:val="ro-RO" w:eastAsia="ro-RO"/>
    </w:rPr>
  </w:style>
  <w:style w:type="paragraph" w:customStyle="1" w:styleId="A66B93443CE24C21A567598E229B2D9C">
    <w:name w:val="A66B93443CE24C21A567598E229B2D9C"/>
    <w:rsid w:val="00FB1C84"/>
    <w:rPr>
      <w:lang w:val="ro-RO" w:eastAsia="ro-RO"/>
    </w:rPr>
  </w:style>
  <w:style w:type="paragraph" w:customStyle="1" w:styleId="F2011F032F49497BB4A11E11CE0D72F8">
    <w:name w:val="F2011F032F49497BB4A11E11CE0D72F8"/>
    <w:rsid w:val="00FB1C84"/>
    <w:rPr>
      <w:lang w:val="ro-RO" w:eastAsia="ro-RO"/>
    </w:rPr>
  </w:style>
  <w:style w:type="paragraph" w:customStyle="1" w:styleId="F8D271B8BC1345E694B4691DDD3AA43D">
    <w:name w:val="F8D271B8BC1345E694B4691DDD3AA43D"/>
    <w:rsid w:val="00FB1C84"/>
    <w:rPr>
      <w:lang w:val="ro-RO" w:eastAsia="ro-RO"/>
    </w:rPr>
  </w:style>
  <w:style w:type="paragraph" w:customStyle="1" w:styleId="0511D0AA306D46D78AB6B556BD55D96D">
    <w:name w:val="0511D0AA306D46D78AB6B556BD55D96D"/>
    <w:rsid w:val="00FB1C84"/>
    <w:rPr>
      <w:lang w:val="ro-RO" w:eastAsia="ro-RO"/>
    </w:rPr>
  </w:style>
  <w:style w:type="paragraph" w:customStyle="1" w:styleId="55D93E23211B4A46BAC18F2EE20FC97D">
    <w:name w:val="55D93E23211B4A46BAC18F2EE20FC97D"/>
    <w:rsid w:val="00FB1C84"/>
    <w:rPr>
      <w:lang w:val="ro-RO" w:eastAsia="ro-RO"/>
    </w:rPr>
  </w:style>
  <w:style w:type="paragraph" w:customStyle="1" w:styleId="B7B71D1076EC4086BCB4BDD331293632">
    <w:name w:val="B7B71D1076EC4086BCB4BDD331293632"/>
    <w:rsid w:val="00FB1C84"/>
    <w:rPr>
      <w:lang w:val="ro-RO" w:eastAsia="ro-RO"/>
    </w:rPr>
  </w:style>
  <w:style w:type="paragraph" w:customStyle="1" w:styleId="42459FF72A8A42128851AC3F21AD6D9D">
    <w:name w:val="42459FF72A8A42128851AC3F21AD6D9D"/>
    <w:rsid w:val="00FB1C84"/>
    <w:rPr>
      <w:lang w:val="ro-RO" w:eastAsia="ro-RO"/>
    </w:rPr>
  </w:style>
  <w:style w:type="paragraph" w:customStyle="1" w:styleId="13F200839C104419BDA0FF8672DB20BE">
    <w:name w:val="13F200839C104419BDA0FF8672DB20BE"/>
    <w:rsid w:val="00FB1C84"/>
    <w:rPr>
      <w:lang w:val="ro-RO" w:eastAsia="ro-RO"/>
    </w:rPr>
  </w:style>
  <w:style w:type="paragraph" w:customStyle="1" w:styleId="3550DE5FBD0245A38D656199DEEB74E6">
    <w:name w:val="3550DE5FBD0245A38D656199DEEB74E6"/>
    <w:rsid w:val="00FB1C84"/>
    <w:rPr>
      <w:lang w:val="ro-RO" w:eastAsia="ro-RO"/>
    </w:rPr>
  </w:style>
  <w:style w:type="paragraph" w:customStyle="1" w:styleId="9C60C14071FE4D718CBA3265CC25EDA6">
    <w:name w:val="9C60C14071FE4D718CBA3265CC25EDA6"/>
    <w:rsid w:val="00FB1C84"/>
    <w:rPr>
      <w:lang w:val="ro-RO" w:eastAsia="ro-RO"/>
    </w:rPr>
  </w:style>
  <w:style w:type="paragraph" w:customStyle="1" w:styleId="5A3379473E814C5BB0B976BACC33AD10">
    <w:name w:val="5A3379473E814C5BB0B976BACC33AD10"/>
    <w:rsid w:val="00FB1C84"/>
    <w:rPr>
      <w:lang w:val="ro-RO" w:eastAsia="ro-RO"/>
    </w:rPr>
  </w:style>
  <w:style w:type="paragraph" w:customStyle="1" w:styleId="D09A0E19672C483EA04363C8A4548C58">
    <w:name w:val="D09A0E19672C483EA04363C8A4548C58"/>
    <w:rsid w:val="00FB1C84"/>
    <w:rPr>
      <w:lang w:val="ro-RO" w:eastAsia="ro-RO"/>
    </w:rPr>
  </w:style>
  <w:style w:type="paragraph" w:customStyle="1" w:styleId="F8A3F807070645329C5CEB243546D5D3">
    <w:name w:val="F8A3F807070645329C5CEB243546D5D3"/>
    <w:rsid w:val="00FB1C84"/>
    <w:rPr>
      <w:lang w:val="ro-RO" w:eastAsia="ro-RO"/>
    </w:rPr>
  </w:style>
  <w:style w:type="paragraph" w:customStyle="1" w:styleId="F7C6CC084AFD45CDBF7F58F44051A71F">
    <w:name w:val="F7C6CC084AFD45CDBF7F58F44051A71F"/>
    <w:rsid w:val="00FB1C84"/>
    <w:rPr>
      <w:lang w:val="ro-RO" w:eastAsia="ro-RO"/>
    </w:rPr>
  </w:style>
  <w:style w:type="paragraph" w:customStyle="1" w:styleId="8FF620D5EC064BF49ADBF1D0E7D08A1E">
    <w:name w:val="8FF620D5EC064BF49ADBF1D0E7D08A1E"/>
    <w:rsid w:val="00FB1C84"/>
    <w:rPr>
      <w:lang w:val="ro-RO" w:eastAsia="ro-RO"/>
    </w:rPr>
  </w:style>
  <w:style w:type="paragraph" w:customStyle="1" w:styleId="3EAFF4BC23314399BE3ECD38B99C7E39">
    <w:name w:val="3EAFF4BC23314399BE3ECD38B99C7E39"/>
    <w:rsid w:val="00FB1C84"/>
    <w:rPr>
      <w:lang w:val="ro-RO" w:eastAsia="ro-RO"/>
    </w:rPr>
  </w:style>
  <w:style w:type="paragraph" w:customStyle="1" w:styleId="F9012FFA3EE14617A2B0317D59E98BE3">
    <w:name w:val="F9012FFA3EE14617A2B0317D59E98BE3"/>
    <w:rsid w:val="00FB1C84"/>
    <w:rPr>
      <w:lang w:val="ro-RO" w:eastAsia="ro-RO"/>
    </w:rPr>
  </w:style>
  <w:style w:type="paragraph" w:customStyle="1" w:styleId="B5E6F691867546BC96075C1B4BBCCB2A">
    <w:name w:val="B5E6F691867546BC96075C1B4BBCCB2A"/>
    <w:rsid w:val="00FB1C84"/>
    <w:rPr>
      <w:lang w:val="ro-RO" w:eastAsia="ro-RO"/>
    </w:rPr>
  </w:style>
  <w:style w:type="paragraph" w:customStyle="1" w:styleId="9B1B3B263B1740118F64B4117DB881E6">
    <w:name w:val="9B1B3B263B1740118F64B4117DB881E6"/>
    <w:rsid w:val="00FB1C84"/>
    <w:rPr>
      <w:lang w:val="ro-RO" w:eastAsia="ro-RO"/>
    </w:rPr>
  </w:style>
  <w:style w:type="paragraph" w:customStyle="1" w:styleId="ECA0ACBF732847739D301BF259F5826E">
    <w:name w:val="ECA0ACBF732847739D301BF259F5826E"/>
    <w:rsid w:val="00FB1C84"/>
    <w:rPr>
      <w:lang w:val="ro-RO" w:eastAsia="ro-RO"/>
    </w:rPr>
  </w:style>
  <w:style w:type="paragraph" w:customStyle="1" w:styleId="E605CCBDAD3E4DFFA4AE592E4A69B822">
    <w:name w:val="E605CCBDAD3E4DFFA4AE592E4A69B822"/>
    <w:rsid w:val="00FB1C84"/>
    <w:rPr>
      <w:lang w:val="ro-RO" w:eastAsia="ro-RO"/>
    </w:rPr>
  </w:style>
  <w:style w:type="paragraph" w:customStyle="1" w:styleId="910ED11352EB426883EC7A9B7B33EE2A">
    <w:name w:val="910ED11352EB426883EC7A9B7B33EE2A"/>
    <w:rsid w:val="00FB1C84"/>
    <w:rPr>
      <w:lang w:val="ro-RO" w:eastAsia="ro-RO"/>
    </w:rPr>
  </w:style>
  <w:style w:type="paragraph" w:customStyle="1" w:styleId="A692014E034C439BB596E51EA4486F00">
    <w:name w:val="A692014E034C439BB596E51EA4486F00"/>
    <w:rsid w:val="00FB1C84"/>
    <w:rPr>
      <w:lang w:val="ro-RO" w:eastAsia="ro-RO"/>
    </w:rPr>
  </w:style>
  <w:style w:type="paragraph" w:customStyle="1" w:styleId="C691C334E9B841B997687F087FD116D0">
    <w:name w:val="C691C334E9B841B997687F087FD116D0"/>
    <w:rsid w:val="00FB1C84"/>
    <w:rPr>
      <w:lang w:val="ro-RO" w:eastAsia="ro-RO"/>
    </w:rPr>
  </w:style>
  <w:style w:type="paragraph" w:customStyle="1" w:styleId="24A41905A4D44EAB90E48EAB7523F6D4">
    <w:name w:val="24A41905A4D44EAB90E48EAB7523F6D4"/>
    <w:rsid w:val="00FB1C84"/>
    <w:rPr>
      <w:lang w:val="ro-RO" w:eastAsia="ro-RO"/>
    </w:rPr>
  </w:style>
  <w:style w:type="paragraph" w:customStyle="1" w:styleId="1B319D36D0C14839ABEE23888D7FE116">
    <w:name w:val="1B319D36D0C14839ABEE23888D7FE116"/>
    <w:rsid w:val="00FB1C84"/>
    <w:rPr>
      <w:lang w:val="ro-RO" w:eastAsia="ro-RO"/>
    </w:rPr>
  </w:style>
  <w:style w:type="paragraph" w:customStyle="1" w:styleId="C46F384129F64A9A9F9A33979CA001FB">
    <w:name w:val="C46F384129F64A9A9F9A33979CA001FB"/>
    <w:rsid w:val="00FB1C84"/>
    <w:rPr>
      <w:lang w:val="ro-RO" w:eastAsia="ro-RO"/>
    </w:rPr>
  </w:style>
  <w:style w:type="paragraph" w:customStyle="1" w:styleId="2601B89560B8446AB22C3C7812A05726">
    <w:name w:val="2601B89560B8446AB22C3C7812A05726"/>
    <w:rsid w:val="00FB1C84"/>
    <w:rPr>
      <w:lang w:val="ro-RO" w:eastAsia="ro-RO"/>
    </w:rPr>
  </w:style>
  <w:style w:type="paragraph" w:customStyle="1" w:styleId="437DAB4C34964F2B9DEE29CD2864CFE7">
    <w:name w:val="437DAB4C34964F2B9DEE29CD2864CFE7"/>
    <w:rsid w:val="00FB1C84"/>
    <w:rPr>
      <w:lang w:val="ro-RO" w:eastAsia="ro-RO"/>
    </w:rPr>
  </w:style>
  <w:style w:type="paragraph" w:customStyle="1" w:styleId="10A19549D0D143B282C54EADAE280389">
    <w:name w:val="10A19549D0D143B282C54EADAE280389"/>
    <w:rsid w:val="00FB1C84"/>
    <w:rPr>
      <w:lang w:val="ro-RO" w:eastAsia="ro-RO"/>
    </w:rPr>
  </w:style>
  <w:style w:type="paragraph" w:customStyle="1" w:styleId="9865BA3EED4B4BB68ED098D2643B112E">
    <w:name w:val="9865BA3EED4B4BB68ED098D2643B112E"/>
    <w:rsid w:val="00FB1C84"/>
    <w:rPr>
      <w:lang w:val="ro-RO" w:eastAsia="ro-RO"/>
    </w:rPr>
  </w:style>
  <w:style w:type="paragraph" w:customStyle="1" w:styleId="EAF6701105FC4379874BBA16FC7369EC">
    <w:name w:val="EAF6701105FC4379874BBA16FC7369EC"/>
    <w:rsid w:val="00FB1C84"/>
    <w:rPr>
      <w:lang w:val="ro-RO" w:eastAsia="ro-RO"/>
    </w:rPr>
  </w:style>
  <w:style w:type="paragraph" w:customStyle="1" w:styleId="4EBEE516A2AE46F4B6DC9C7E48FEF364">
    <w:name w:val="4EBEE516A2AE46F4B6DC9C7E48FEF364"/>
    <w:rsid w:val="00FB1C84"/>
    <w:rPr>
      <w:lang w:val="ro-RO" w:eastAsia="ro-RO"/>
    </w:rPr>
  </w:style>
  <w:style w:type="paragraph" w:customStyle="1" w:styleId="7044C7D3B7574E24B5A1666883192048">
    <w:name w:val="7044C7D3B7574E24B5A1666883192048"/>
    <w:rsid w:val="00FB1C84"/>
    <w:rPr>
      <w:lang w:val="ro-RO" w:eastAsia="ro-RO"/>
    </w:rPr>
  </w:style>
  <w:style w:type="paragraph" w:customStyle="1" w:styleId="E2D5281F018741A19FC9677C39F764FC">
    <w:name w:val="E2D5281F018741A19FC9677C39F764FC"/>
    <w:rsid w:val="00FB1C84"/>
    <w:rPr>
      <w:lang w:val="ro-RO" w:eastAsia="ro-RO"/>
    </w:rPr>
  </w:style>
  <w:style w:type="paragraph" w:customStyle="1" w:styleId="1E10FA39502F4F01A426181FB8CD5E78">
    <w:name w:val="1E10FA39502F4F01A426181FB8CD5E78"/>
    <w:rsid w:val="00FB1C84"/>
    <w:rPr>
      <w:lang w:val="ro-RO" w:eastAsia="ro-RO"/>
    </w:rPr>
  </w:style>
  <w:style w:type="paragraph" w:customStyle="1" w:styleId="36F1E012EB854DD4AAECD4CE9C56BF70">
    <w:name w:val="36F1E012EB854DD4AAECD4CE9C56BF70"/>
    <w:rsid w:val="00FB1C84"/>
    <w:rPr>
      <w:lang w:val="ro-RO" w:eastAsia="ro-RO"/>
    </w:rPr>
  </w:style>
  <w:style w:type="paragraph" w:customStyle="1" w:styleId="92E1A1200B2A40358EE18C00863DA362">
    <w:name w:val="92E1A1200B2A40358EE18C00863DA362"/>
    <w:rsid w:val="00FB1C84"/>
    <w:rPr>
      <w:lang w:val="ro-RO" w:eastAsia="ro-RO"/>
    </w:rPr>
  </w:style>
  <w:style w:type="paragraph" w:customStyle="1" w:styleId="37B9F33AA18A4CC5A46559659B683245">
    <w:name w:val="37B9F33AA18A4CC5A46559659B683245"/>
    <w:rsid w:val="00FB1C84"/>
    <w:rPr>
      <w:lang w:val="ro-RO" w:eastAsia="ro-RO"/>
    </w:rPr>
  </w:style>
  <w:style w:type="paragraph" w:customStyle="1" w:styleId="A53B1030647243E497A6CB4CC308A386">
    <w:name w:val="A53B1030647243E497A6CB4CC308A386"/>
    <w:rsid w:val="00FB1C84"/>
    <w:rPr>
      <w:lang w:val="ro-RO" w:eastAsia="ro-RO"/>
    </w:rPr>
  </w:style>
  <w:style w:type="paragraph" w:customStyle="1" w:styleId="DE2859EF76A84EEBBAD6511651B32FE0">
    <w:name w:val="DE2859EF76A84EEBBAD6511651B32FE0"/>
    <w:rsid w:val="00FB1C84"/>
    <w:rPr>
      <w:lang w:val="ro-RO" w:eastAsia="ro-RO"/>
    </w:rPr>
  </w:style>
  <w:style w:type="paragraph" w:customStyle="1" w:styleId="1D2F497FFADE4EFE97A7260C8AE075F8">
    <w:name w:val="1D2F497FFADE4EFE97A7260C8AE075F8"/>
    <w:rsid w:val="00FB1C84"/>
    <w:rPr>
      <w:lang w:val="ro-RO" w:eastAsia="ro-RO"/>
    </w:rPr>
  </w:style>
  <w:style w:type="paragraph" w:customStyle="1" w:styleId="6EF4CAEE62634E288E36A4B944AA2A3A">
    <w:name w:val="6EF4CAEE62634E288E36A4B944AA2A3A"/>
    <w:rsid w:val="00FB1C84"/>
    <w:rPr>
      <w:lang w:val="ro-RO" w:eastAsia="ro-RO"/>
    </w:rPr>
  </w:style>
  <w:style w:type="paragraph" w:customStyle="1" w:styleId="6EE2A6549C804343AEFE9553088E5E6F">
    <w:name w:val="6EE2A6549C804343AEFE9553088E5E6F"/>
    <w:rsid w:val="00FB1C84"/>
    <w:rPr>
      <w:lang w:val="ro-RO" w:eastAsia="ro-RO"/>
    </w:rPr>
  </w:style>
  <w:style w:type="paragraph" w:customStyle="1" w:styleId="FA7C45025F964E7997D6277384A5F241">
    <w:name w:val="FA7C45025F964E7997D6277384A5F241"/>
    <w:rsid w:val="00FB1C84"/>
    <w:rPr>
      <w:lang w:val="ro-RO" w:eastAsia="ro-RO"/>
    </w:rPr>
  </w:style>
  <w:style w:type="paragraph" w:customStyle="1" w:styleId="BE44498428734AB9AA584BCB3B82CF21">
    <w:name w:val="BE44498428734AB9AA584BCB3B82CF21"/>
    <w:rsid w:val="00FB1C84"/>
    <w:rPr>
      <w:lang w:val="ro-RO" w:eastAsia="ro-RO"/>
    </w:rPr>
  </w:style>
  <w:style w:type="paragraph" w:customStyle="1" w:styleId="17F0E6A8E0224C45A2AF4E1AA17A1813">
    <w:name w:val="17F0E6A8E0224C45A2AF4E1AA17A1813"/>
    <w:rsid w:val="00FB1C84"/>
    <w:rPr>
      <w:lang w:val="ro-RO" w:eastAsia="ro-RO"/>
    </w:rPr>
  </w:style>
  <w:style w:type="paragraph" w:customStyle="1" w:styleId="0D054EFF883540D89B1A0242D13ECA1B">
    <w:name w:val="0D054EFF883540D89B1A0242D13ECA1B"/>
    <w:rsid w:val="00FB1C84"/>
    <w:rPr>
      <w:lang w:val="ro-RO" w:eastAsia="ro-RO"/>
    </w:rPr>
  </w:style>
  <w:style w:type="paragraph" w:customStyle="1" w:styleId="81641BE2975A44D78B5CB04647702A0E">
    <w:name w:val="81641BE2975A44D78B5CB04647702A0E"/>
    <w:rsid w:val="00FB1C84"/>
    <w:rPr>
      <w:lang w:val="ro-RO" w:eastAsia="ro-RO"/>
    </w:rPr>
  </w:style>
  <w:style w:type="paragraph" w:customStyle="1" w:styleId="33580AF1B99D43D0B622D454D1014291">
    <w:name w:val="33580AF1B99D43D0B622D454D1014291"/>
    <w:rsid w:val="00FB1C84"/>
    <w:rPr>
      <w:lang w:val="ro-RO" w:eastAsia="ro-RO"/>
    </w:rPr>
  </w:style>
  <w:style w:type="paragraph" w:customStyle="1" w:styleId="070D2E7D5843421E915DF6D5BD919A0C">
    <w:name w:val="070D2E7D5843421E915DF6D5BD919A0C"/>
    <w:rsid w:val="00FB1C84"/>
    <w:rPr>
      <w:lang w:val="ro-RO" w:eastAsia="ro-RO"/>
    </w:rPr>
  </w:style>
  <w:style w:type="paragraph" w:customStyle="1" w:styleId="96C4741967434121BD707DCD63C65AAE">
    <w:name w:val="96C4741967434121BD707DCD63C65AAE"/>
    <w:rsid w:val="00FB1C84"/>
    <w:rPr>
      <w:lang w:val="ro-RO" w:eastAsia="ro-RO"/>
    </w:rPr>
  </w:style>
  <w:style w:type="paragraph" w:customStyle="1" w:styleId="20574B810AD04B4FA19DF0816DD25330">
    <w:name w:val="20574B810AD04B4FA19DF0816DD25330"/>
    <w:rsid w:val="00FB1C84"/>
    <w:rPr>
      <w:lang w:val="ro-RO" w:eastAsia="ro-RO"/>
    </w:rPr>
  </w:style>
  <w:style w:type="paragraph" w:customStyle="1" w:styleId="D199D56265A44CFEA9470F5B6BFCE874">
    <w:name w:val="D199D56265A44CFEA9470F5B6BFCE874"/>
    <w:rsid w:val="00FB1C84"/>
    <w:rPr>
      <w:lang w:val="ro-RO" w:eastAsia="ro-RO"/>
    </w:rPr>
  </w:style>
  <w:style w:type="paragraph" w:customStyle="1" w:styleId="57FFD5FF8FEB453E8EDD32F16A67AAF2">
    <w:name w:val="57FFD5FF8FEB453E8EDD32F16A67AAF2"/>
    <w:rsid w:val="00FB1C84"/>
    <w:rPr>
      <w:lang w:val="ro-RO" w:eastAsia="ro-RO"/>
    </w:rPr>
  </w:style>
  <w:style w:type="paragraph" w:customStyle="1" w:styleId="5A3165CC62D6439C89FD278210049227">
    <w:name w:val="5A3165CC62D6439C89FD278210049227"/>
    <w:rsid w:val="00FB1C84"/>
    <w:rPr>
      <w:lang w:val="ro-RO" w:eastAsia="ro-RO"/>
    </w:rPr>
  </w:style>
  <w:style w:type="paragraph" w:customStyle="1" w:styleId="C248E84DC10C46759301BB303DCB3737">
    <w:name w:val="C248E84DC10C46759301BB303DCB3737"/>
    <w:rsid w:val="00FB1C84"/>
    <w:rPr>
      <w:lang w:val="ro-RO" w:eastAsia="ro-RO"/>
    </w:rPr>
  </w:style>
  <w:style w:type="paragraph" w:customStyle="1" w:styleId="570E80323305426FBA62E0D0166C0622">
    <w:name w:val="570E80323305426FBA62E0D0166C0622"/>
    <w:rsid w:val="00FB1C84"/>
    <w:rPr>
      <w:lang w:val="ro-RO" w:eastAsia="ro-RO"/>
    </w:rPr>
  </w:style>
  <w:style w:type="paragraph" w:customStyle="1" w:styleId="8035B95DD0FA4C03AAF3F9DEC4920061">
    <w:name w:val="8035B95DD0FA4C03AAF3F9DEC4920061"/>
    <w:rsid w:val="00FB1C84"/>
    <w:rPr>
      <w:lang w:val="ro-RO" w:eastAsia="ro-RO"/>
    </w:rPr>
  </w:style>
  <w:style w:type="paragraph" w:customStyle="1" w:styleId="C1981AD1219B4B0F945AD570D3024A28">
    <w:name w:val="C1981AD1219B4B0F945AD570D3024A28"/>
    <w:rsid w:val="00FB1C84"/>
    <w:rPr>
      <w:lang w:val="ro-RO" w:eastAsia="ro-RO"/>
    </w:rPr>
  </w:style>
  <w:style w:type="paragraph" w:customStyle="1" w:styleId="54B4A48B7353424A8D728AB57481F5A3">
    <w:name w:val="54B4A48B7353424A8D728AB57481F5A3"/>
    <w:rsid w:val="00FB1C84"/>
    <w:rPr>
      <w:lang w:val="ro-RO" w:eastAsia="ro-RO"/>
    </w:rPr>
  </w:style>
  <w:style w:type="paragraph" w:customStyle="1" w:styleId="460632987FD445228E2CACA0DEF4BED1">
    <w:name w:val="460632987FD445228E2CACA0DEF4BED1"/>
    <w:rsid w:val="00FB1C84"/>
    <w:rPr>
      <w:lang w:val="ro-RO" w:eastAsia="ro-RO"/>
    </w:rPr>
  </w:style>
  <w:style w:type="paragraph" w:customStyle="1" w:styleId="1343EC8031D345D59B63CC6D3CBB2668">
    <w:name w:val="1343EC8031D345D59B63CC6D3CBB2668"/>
    <w:rsid w:val="00144F40"/>
    <w:rPr>
      <w:lang w:val="ro-RO" w:eastAsia="ro-RO"/>
    </w:rPr>
  </w:style>
  <w:style w:type="paragraph" w:customStyle="1" w:styleId="4A279270E23D425F8206B4116F9970DB">
    <w:name w:val="4A279270E23D425F8206B4116F9970DB"/>
    <w:rsid w:val="00144F40"/>
    <w:rPr>
      <w:lang w:val="ro-RO" w:eastAsia="ro-RO"/>
    </w:rPr>
  </w:style>
  <w:style w:type="paragraph" w:customStyle="1" w:styleId="48FE55E660434F40BB10947F510FDF66">
    <w:name w:val="48FE55E660434F40BB10947F510FDF66"/>
    <w:rsid w:val="00144F40"/>
    <w:rPr>
      <w:lang w:val="ro-RO" w:eastAsia="ro-RO"/>
    </w:rPr>
  </w:style>
  <w:style w:type="paragraph" w:customStyle="1" w:styleId="0E4EAF68C63B4051B6D88F7E671B253C">
    <w:name w:val="0E4EAF68C63B4051B6D88F7E671B253C"/>
    <w:rsid w:val="00144F40"/>
    <w:rPr>
      <w:lang w:val="ro-RO" w:eastAsia="ro-RO"/>
    </w:rPr>
  </w:style>
  <w:style w:type="paragraph" w:customStyle="1" w:styleId="8F6C18BE2D33444BBD2A68F2B26F9B51">
    <w:name w:val="8F6C18BE2D33444BBD2A68F2B26F9B51"/>
    <w:rsid w:val="00144F40"/>
    <w:rPr>
      <w:lang w:val="ro-RO" w:eastAsia="ro-RO"/>
    </w:rPr>
  </w:style>
  <w:style w:type="paragraph" w:customStyle="1" w:styleId="BB8D67636D0F4D6BB1B8899F69DC583C">
    <w:name w:val="BB8D67636D0F4D6BB1B8899F69DC583C"/>
    <w:rsid w:val="00144F40"/>
    <w:rPr>
      <w:lang w:val="ro-RO" w:eastAsia="ro-RO"/>
    </w:rPr>
  </w:style>
  <w:style w:type="paragraph" w:customStyle="1" w:styleId="E193A35C50FB4F3CA9207FC1086D3FCF">
    <w:name w:val="E193A35C50FB4F3CA9207FC1086D3FCF"/>
    <w:rsid w:val="00144F40"/>
    <w:rPr>
      <w:lang w:val="ro-RO" w:eastAsia="ro-RO"/>
    </w:rPr>
  </w:style>
  <w:style w:type="paragraph" w:customStyle="1" w:styleId="D51CC4B07BE24E989E0E770645CAFB96">
    <w:name w:val="D51CC4B07BE24E989E0E770645CAFB96"/>
    <w:rsid w:val="00144F40"/>
    <w:rPr>
      <w:lang w:val="ro-RO" w:eastAsia="ro-RO"/>
    </w:rPr>
  </w:style>
  <w:style w:type="paragraph" w:customStyle="1" w:styleId="A6C68D39EBBC4DE3BCC7363B2D8EE94B">
    <w:name w:val="A6C68D39EBBC4DE3BCC7363B2D8EE94B"/>
    <w:rsid w:val="00144F40"/>
    <w:rPr>
      <w:lang w:val="ro-RO" w:eastAsia="ro-RO"/>
    </w:rPr>
  </w:style>
  <w:style w:type="paragraph" w:customStyle="1" w:styleId="2753283174D84E09922FBBE64BC773CB">
    <w:name w:val="2753283174D84E09922FBBE64BC773CB"/>
    <w:rsid w:val="00144F40"/>
    <w:rPr>
      <w:lang w:val="ro-RO" w:eastAsia="ro-RO"/>
    </w:rPr>
  </w:style>
  <w:style w:type="paragraph" w:customStyle="1" w:styleId="5CE2110BFB15405AA11AF8D9CF6FAB3B">
    <w:name w:val="5CE2110BFB15405AA11AF8D9CF6FAB3B"/>
    <w:rsid w:val="00144F40"/>
    <w:rPr>
      <w:lang w:val="ro-RO" w:eastAsia="ro-RO"/>
    </w:rPr>
  </w:style>
  <w:style w:type="paragraph" w:customStyle="1" w:styleId="8937C48154EE4F2F90CE764A53D36574">
    <w:name w:val="8937C48154EE4F2F90CE764A53D36574"/>
    <w:rsid w:val="00144F40"/>
    <w:rPr>
      <w:lang w:val="ro-RO" w:eastAsia="ro-RO"/>
    </w:rPr>
  </w:style>
  <w:style w:type="paragraph" w:customStyle="1" w:styleId="A1D76DE283B645A4A78BA5EFB35CCD81">
    <w:name w:val="A1D76DE283B645A4A78BA5EFB35CCD81"/>
    <w:rsid w:val="00144F40"/>
    <w:rPr>
      <w:lang w:val="ro-RO" w:eastAsia="ro-RO"/>
    </w:rPr>
  </w:style>
  <w:style w:type="paragraph" w:customStyle="1" w:styleId="CE3D03FAEA8A494ABB933B1C9E526A37">
    <w:name w:val="CE3D03FAEA8A494ABB933B1C9E526A37"/>
    <w:rsid w:val="00144F40"/>
    <w:rPr>
      <w:lang w:val="ro-RO" w:eastAsia="ro-RO"/>
    </w:rPr>
  </w:style>
  <w:style w:type="paragraph" w:customStyle="1" w:styleId="E0385B302F714889BE5449E06D26D89B">
    <w:name w:val="E0385B302F714889BE5449E06D26D89B"/>
    <w:rsid w:val="00144F40"/>
    <w:rPr>
      <w:lang w:val="ro-RO" w:eastAsia="ro-RO"/>
    </w:rPr>
  </w:style>
  <w:style w:type="paragraph" w:customStyle="1" w:styleId="FCF6DAEF85474665BD3FD4C371981DEB">
    <w:name w:val="FCF6DAEF85474665BD3FD4C371981DEB"/>
    <w:rsid w:val="00144F40"/>
    <w:rPr>
      <w:lang w:val="ro-RO" w:eastAsia="ro-RO"/>
    </w:rPr>
  </w:style>
  <w:style w:type="paragraph" w:customStyle="1" w:styleId="9D4E3D4E8934480B9C1F935E2FF0FE49">
    <w:name w:val="9D4E3D4E8934480B9C1F935E2FF0FE49"/>
    <w:rsid w:val="00144F40"/>
    <w:rPr>
      <w:lang w:val="ro-RO" w:eastAsia="ro-RO"/>
    </w:rPr>
  </w:style>
  <w:style w:type="paragraph" w:customStyle="1" w:styleId="B88D826FCDA34AF6A19D3502EE8799BF">
    <w:name w:val="B88D826FCDA34AF6A19D3502EE8799BF"/>
    <w:rsid w:val="00144F40"/>
    <w:rPr>
      <w:lang w:val="ro-RO" w:eastAsia="ro-RO"/>
    </w:rPr>
  </w:style>
  <w:style w:type="paragraph" w:customStyle="1" w:styleId="43021817ED6E477A8F05DAA3B3007B2B">
    <w:name w:val="43021817ED6E477A8F05DAA3B3007B2B"/>
    <w:rsid w:val="00144F40"/>
    <w:rPr>
      <w:lang w:val="ro-RO" w:eastAsia="ro-RO"/>
    </w:rPr>
  </w:style>
  <w:style w:type="paragraph" w:customStyle="1" w:styleId="6AB64BC80831442FBFA6868D425C02D3">
    <w:name w:val="6AB64BC80831442FBFA6868D425C02D3"/>
    <w:rsid w:val="00144F40"/>
    <w:rPr>
      <w:lang w:val="ro-RO" w:eastAsia="ro-RO"/>
    </w:rPr>
  </w:style>
  <w:style w:type="paragraph" w:customStyle="1" w:styleId="EC4A1B18A7444C81A29812ED40FBF9A1">
    <w:name w:val="EC4A1B18A7444C81A29812ED40FBF9A1"/>
    <w:rsid w:val="00144F40"/>
    <w:rPr>
      <w:lang w:val="ro-RO" w:eastAsia="ro-RO"/>
    </w:rPr>
  </w:style>
  <w:style w:type="paragraph" w:customStyle="1" w:styleId="DEE738F0E3A54F10957F922556559D62">
    <w:name w:val="DEE738F0E3A54F10957F922556559D62"/>
    <w:rsid w:val="00144F40"/>
    <w:rPr>
      <w:lang w:val="ro-RO" w:eastAsia="ro-RO"/>
    </w:rPr>
  </w:style>
  <w:style w:type="paragraph" w:customStyle="1" w:styleId="7556A6AAA829481CB37BA347EBF4A306">
    <w:name w:val="7556A6AAA829481CB37BA347EBF4A306"/>
    <w:rsid w:val="00144F40"/>
    <w:rPr>
      <w:lang w:val="ro-RO" w:eastAsia="ro-RO"/>
    </w:rPr>
  </w:style>
  <w:style w:type="paragraph" w:customStyle="1" w:styleId="FD65A60059424E84A0D65C6A56188751">
    <w:name w:val="FD65A60059424E84A0D65C6A56188751"/>
    <w:rsid w:val="00144F40"/>
    <w:rPr>
      <w:lang w:val="ro-RO" w:eastAsia="ro-RO"/>
    </w:rPr>
  </w:style>
  <w:style w:type="paragraph" w:customStyle="1" w:styleId="F222F247EC0C47C1BEF256E28569D58D">
    <w:name w:val="F222F247EC0C47C1BEF256E28569D58D"/>
    <w:rsid w:val="00144F40"/>
    <w:rPr>
      <w:lang w:val="ro-RO" w:eastAsia="ro-RO"/>
    </w:rPr>
  </w:style>
  <w:style w:type="paragraph" w:customStyle="1" w:styleId="D575188E9BE84D1FA7D220CAB8991A76">
    <w:name w:val="D575188E9BE84D1FA7D220CAB8991A76"/>
    <w:rsid w:val="00AE54F4"/>
    <w:rPr>
      <w:lang w:val="ro-RO" w:eastAsia="ro-RO"/>
    </w:rPr>
  </w:style>
  <w:style w:type="paragraph" w:customStyle="1" w:styleId="CB32D9AA2B5E4411812E6943E03E42DC">
    <w:name w:val="CB32D9AA2B5E4411812E6943E03E42DC"/>
    <w:rsid w:val="00AE54F4"/>
    <w:rPr>
      <w:lang w:val="ro-RO" w:eastAsia="ro-RO"/>
    </w:rPr>
  </w:style>
  <w:style w:type="paragraph" w:customStyle="1" w:styleId="D01E85073431475AAB64AFD9B8B76CF4">
    <w:name w:val="D01E85073431475AAB64AFD9B8B76CF4"/>
    <w:rsid w:val="00AE54F4"/>
    <w:rPr>
      <w:lang w:val="ro-RO" w:eastAsia="ro-RO"/>
    </w:rPr>
  </w:style>
  <w:style w:type="paragraph" w:customStyle="1" w:styleId="1AA6841BA82A4DE7AF34AAF8BA1849D8">
    <w:name w:val="1AA6841BA82A4DE7AF34AAF8BA1849D8"/>
    <w:rsid w:val="00AE54F4"/>
    <w:rPr>
      <w:lang w:val="ro-RO" w:eastAsia="ro-RO"/>
    </w:rPr>
  </w:style>
  <w:style w:type="paragraph" w:customStyle="1" w:styleId="552EC0913634454E915753759FFB64D4">
    <w:name w:val="552EC0913634454E915753759FFB64D4"/>
    <w:rsid w:val="00AE54F4"/>
    <w:rPr>
      <w:lang w:val="ro-RO" w:eastAsia="ro-RO"/>
    </w:rPr>
  </w:style>
  <w:style w:type="paragraph" w:customStyle="1" w:styleId="585DA65D02A24506AC3C2D969CA1904A">
    <w:name w:val="585DA65D02A24506AC3C2D969CA1904A"/>
    <w:rsid w:val="00AE54F4"/>
    <w:rPr>
      <w:lang w:val="ro-RO" w:eastAsia="ro-RO"/>
    </w:rPr>
  </w:style>
  <w:style w:type="paragraph" w:customStyle="1" w:styleId="E5A004FBB59D40BDB6A5509038FCBFC6">
    <w:name w:val="E5A004FBB59D40BDB6A5509038FCBFC6"/>
    <w:rsid w:val="00AE54F4"/>
    <w:rPr>
      <w:lang w:val="ro-RO" w:eastAsia="ro-RO"/>
    </w:rPr>
  </w:style>
  <w:style w:type="paragraph" w:customStyle="1" w:styleId="813C2AB7BA5948D2909095DA1B20614A">
    <w:name w:val="813C2AB7BA5948D2909095DA1B20614A"/>
    <w:rsid w:val="00AE54F4"/>
    <w:rPr>
      <w:lang w:val="ro-RO" w:eastAsia="ro-RO"/>
    </w:rPr>
  </w:style>
  <w:style w:type="paragraph" w:customStyle="1" w:styleId="718F9AE293694B1B93CD3068754C215A">
    <w:name w:val="718F9AE293694B1B93CD3068754C215A"/>
    <w:rsid w:val="00AE54F4"/>
    <w:rPr>
      <w:lang w:val="ro-RO" w:eastAsia="ro-RO"/>
    </w:rPr>
  </w:style>
  <w:style w:type="paragraph" w:customStyle="1" w:styleId="768176D0296B429FBBF3B2FBF0008558">
    <w:name w:val="768176D0296B429FBBF3B2FBF0008558"/>
    <w:rsid w:val="00AE54F4"/>
    <w:rPr>
      <w:lang w:val="ro-RO" w:eastAsia="ro-RO"/>
    </w:rPr>
  </w:style>
  <w:style w:type="paragraph" w:customStyle="1" w:styleId="D2F21D13396D459EB4BB15C89EF6AF36">
    <w:name w:val="D2F21D13396D459EB4BB15C89EF6AF36"/>
    <w:rsid w:val="00AE54F4"/>
    <w:rPr>
      <w:lang w:val="ro-RO" w:eastAsia="ro-RO"/>
    </w:rPr>
  </w:style>
  <w:style w:type="paragraph" w:customStyle="1" w:styleId="8DCC240FB2B64EE2A4038FEC7358AFBC">
    <w:name w:val="8DCC240FB2B64EE2A4038FEC7358AFBC"/>
    <w:rsid w:val="00AE54F4"/>
    <w:rPr>
      <w:lang w:val="ro-RO" w:eastAsia="ro-RO"/>
    </w:rPr>
  </w:style>
  <w:style w:type="paragraph" w:customStyle="1" w:styleId="80DC188C56E046D688B808FB676BB9A7">
    <w:name w:val="80DC188C56E046D688B808FB676BB9A7"/>
    <w:rsid w:val="00AE54F4"/>
    <w:rPr>
      <w:lang w:val="ro-RO" w:eastAsia="ro-RO"/>
    </w:rPr>
  </w:style>
  <w:style w:type="paragraph" w:customStyle="1" w:styleId="40EA8FD7E0E94FE687625D60C6AB033F">
    <w:name w:val="40EA8FD7E0E94FE687625D60C6AB033F"/>
    <w:rsid w:val="00AE54F4"/>
    <w:rPr>
      <w:lang w:val="ro-RO" w:eastAsia="ro-RO"/>
    </w:rPr>
  </w:style>
  <w:style w:type="paragraph" w:customStyle="1" w:styleId="4E7B36FE73094076ABFFAB06FF60BF86">
    <w:name w:val="4E7B36FE73094076ABFFAB06FF60BF86"/>
    <w:rsid w:val="00AE54F4"/>
    <w:rPr>
      <w:lang w:val="ro-RO" w:eastAsia="ro-RO"/>
    </w:rPr>
  </w:style>
  <w:style w:type="paragraph" w:customStyle="1" w:styleId="FB56DD42E1E948488E47571429B50FD6">
    <w:name w:val="FB56DD42E1E948488E47571429B50FD6"/>
    <w:rsid w:val="00AE54F4"/>
    <w:rPr>
      <w:lang w:val="ro-RO" w:eastAsia="ro-RO"/>
    </w:rPr>
  </w:style>
  <w:style w:type="paragraph" w:customStyle="1" w:styleId="8D500A00D84840778735B9DFC6F75F60">
    <w:name w:val="8D500A00D84840778735B9DFC6F75F60"/>
    <w:rsid w:val="00AE54F4"/>
    <w:rPr>
      <w:lang w:val="ro-RO" w:eastAsia="ro-RO"/>
    </w:rPr>
  </w:style>
  <w:style w:type="paragraph" w:customStyle="1" w:styleId="B88D4F0192DC45F5AA7C8FA122CA9776">
    <w:name w:val="B88D4F0192DC45F5AA7C8FA122CA9776"/>
    <w:rsid w:val="00AE54F4"/>
    <w:rPr>
      <w:lang w:val="ro-RO" w:eastAsia="ro-RO"/>
    </w:rPr>
  </w:style>
  <w:style w:type="paragraph" w:customStyle="1" w:styleId="4AEED2CB69454CC2B796F0B9DF145025">
    <w:name w:val="4AEED2CB69454CC2B796F0B9DF145025"/>
    <w:rsid w:val="00AE54F4"/>
    <w:rPr>
      <w:lang w:val="ro-RO" w:eastAsia="ro-RO"/>
    </w:rPr>
  </w:style>
  <w:style w:type="paragraph" w:customStyle="1" w:styleId="4E7A75C997334FEABEE92D98231E5C35">
    <w:name w:val="4E7A75C997334FEABEE92D98231E5C35"/>
    <w:rsid w:val="00AE54F4"/>
    <w:rPr>
      <w:lang w:val="ro-RO" w:eastAsia="ro-RO"/>
    </w:rPr>
  </w:style>
  <w:style w:type="paragraph" w:customStyle="1" w:styleId="3E74957857CC4B7C973A045E3033EDD1">
    <w:name w:val="3E74957857CC4B7C973A045E3033EDD1"/>
    <w:rsid w:val="00AE54F4"/>
    <w:rPr>
      <w:lang w:val="ro-RO" w:eastAsia="ro-RO"/>
    </w:rPr>
  </w:style>
  <w:style w:type="paragraph" w:customStyle="1" w:styleId="B6ED8FFD7A764ABD9530E320F4464413">
    <w:name w:val="B6ED8FFD7A764ABD9530E320F4464413"/>
    <w:rsid w:val="00AE54F4"/>
    <w:rPr>
      <w:lang w:val="ro-RO" w:eastAsia="ro-RO"/>
    </w:rPr>
  </w:style>
  <w:style w:type="paragraph" w:customStyle="1" w:styleId="523E6375C5824DA689F4B3C568BF2925">
    <w:name w:val="523E6375C5824DA689F4B3C568BF2925"/>
    <w:rsid w:val="00AE54F4"/>
    <w:rPr>
      <w:lang w:val="ro-RO" w:eastAsia="ro-RO"/>
    </w:rPr>
  </w:style>
  <w:style w:type="paragraph" w:customStyle="1" w:styleId="DD096F35DB3D46ABB4B1DD0FF3C5AE66">
    <w:name w:val="DD096F35DB3D46ABB4B1DD0FF3C5AE66"/>
    <w:rsid w:val="00AE54F4"/>
    <w:rPr>
      <w:lang w:val="ro-RO" w:eastAsia="ro-RO"/>
    </w:rPr>
  </w:style>
  <w:style w:type="paragraph" w:customStyle="1" w:styleId="4C428FB59882438EA83DCB4A8808F282">
    <w:name w:val="4C428FB59882438EA83DCB4A8808F282"/>
    <w:rsid w:val="00AE54F4"/>
    <w:rPr>
      <w:lang w:val="ro-RO" w:eastAsia="ro-RO"/>
    </w:rPr>
  </w:style>
  <w:style w:type="paragraph" w:customStyle="1" w:styleId="F8345631301C4A4191AFE773BA700476">
    <w:name w:val="F8345631301C4A4191AFE773BA700476"/>
    <w:rsid w:val="00AE54F4"/>
    <w:rPr>
      <w:lang w:val="ro-RO" w:eastAsia="ro-RO"/>
    </w:rPr>
  </w:style>
  <w:style w:type="paragraph" w:customStyle="1" w:styleId="E3B92E61DD1C44848D6F0E2667B6128E">
    <w:name w:val="E3B92E61DD1C44848D6F0E2667B6128E"/>
    <w:rsid w:val="00AE54F4"/>
    <w:rPr>
      <w:lang w:val="ro-RO" w:eastAsia="ro-RO"/>
    </w:rPr>
  </w:style>
  <w:style w:type="paragraph" w:customStyle="1" w:styleId="B5C930D4467B47B4B710CFF147FA6283">
    <w:name w:val="B5C930D4467B47B4B710CFF147FA6283"/>
    <w:rsid w:val="00AE54F4"/>
    <w:rPr>
      <w:lang w:val="ro-RO" w:eastAsia="ro-RO"/>
    </w:rPr>
  </w:style>
  <w:style w:type="paragraph" w:customStyle="1" w:styleId="3512C286DE6941CCA218FF831A3D73AD">
    <w:name w:val="3512C286DE6941CCA218FF831A3D73AD"/>
    <w:rsid w:val="00AE54F4"/>
    <w:rPr>
      <w:lang w:val="ro-RO" w:eastAsia="ro-RO"/>
    </w:rPr>
  </w:style>
  <w:style w:type="paragraph" w:customStyle="1" w:styleId="FE621C359709468198AA3677025D55CD">
    <w:name w:val="FE621C359709468198AA3677025D55CD"/>
    <w:rsid w:val="00AE54F4"/>
    <w:rPr>
      <w:lang w:val="ro-RO" w:eastAsia="ro-RO"/>
    </w:rPr>
  </w:style>
  <w:style w:type="paragraph" w:customStyle="1" w:styleId="13DCC78E683B4E0A976916A2A9E34F2A">
    <w:name w:val="13DCC78E683B4E0A976916A2A9E34F2A"/>
    <w:rsid w:val="00AE54F4"/>
    <w:rPr>
      <w:lang w:val="ro-RO" w:eastAsia="ro-RO"/>
    </w:rPr>
  </w:style>
  <w:style w:type="paragraph" w:customStyle="1" w:styleId="FF378B6B73E245369EB316FA70593812">
    <w:name w:val="FF378B6B73E245369EB316FA70593812"/>
    <w:rsid w:val="00AE54F4"/>
    <w:rPr>
      <w:lang w:val="ro-RO" w:eastAsia="ro-RO"/>
    </w:rPr>
  </w:style>
  <w:style w:type="paragraph" w:customStyle="1" w:styleId="8D7BB451B1CF4ED296977903CB910B85">
    <w:name w:val="8D7BB451B1CF4ED296977903CB910B85"/>
    <w:rsid w:val="00AE54F4"/>
    <w:rPr>
      <w:lang w:val="ro-RO" w:eastAsia="ro-RO"/>
    </w:rPr>
  </w:style>
  <w:style w:type="paragraph" w:customStyle="1" w:styleId="E1CD829C00714C1986B1EB5FD27F4617">
    <w:name w:val="E1CD829C00714C1986B1EB5FD27F4617"/>
    <w:rsid w:val="00AE54F4"/>
    <w:rPr>
      <w:lang w:val="ro-RO" w:eastAsia="ro-RO"/>
    </w:rPr>
  </w:style>
  <w:style w:type="paragraph" w:customStyle="1" w:styleId="4601E67422DE4793B8D674E6BCC41F6D">
    <w:name w:val="4601E67422DE4793B8D674E6BCC41F6D"/>
    <w:rsid w:val="00AE54F4"/>
    <w:rPr>
      <w:lang w:val="ro-RO" w:eastAsia="ro-RO"/>
    </w:rPr>
  </w:style>
  <w:style w:type="paragraph" w:customStyle="1" w:styleId="31022317D14F4335A858E39249B6F261">
    <w:name w:val="31022317D14F4335A858E39249B6F261"/>
    <w:rsid w:val="00AE54F4"/>
    <w:rPr>
      <w:lang w:val="ro-RO" w:eastAsia="ro-RO"/>
    </w:rPr>
  </w:style>
  <w:style w:type="paragraph" w:customStyle="1" w:styleId="F7DDE21BF15C4EFFA11884213C0EC770">
    <w:name w:val="F7DDE21BF15C4EFFA11884213C0EC770"/>
    <w:rsid w:val="00AE54F4"/>
    <w:rPr>
      <w:lang w:val="ro-RO" w:eastAsia="ro-RO"/>
    </w:rPr>
  </w:style>
  <w:style w:type="paragraph" w:customStyle="1" w:styleId="64F8CEEF30F14F709D3A03DC34018A1A">
    <w:name w:val="64F8CEEF30F14F709D3A03DC34018A1A"/>
    <w:rsid w:val="00AE54F4"/>
    <w:rPr>
      <w:lang w:val="ro-RO" w:eastAsia="ro-RO"/>
    </w:rPr>
  </w:style>
  <w:style w:type="paragraph" w:customStyle="1" w:styleId="BDD04F31AA7745A1B9F9FF7B4C68CB45">
    <w:name w:val="BDD04F31AA7745A1B9F9FF7B4C68CB45"/>
    <w:rsid w:val="00AE54F4"/>
    <w:rPr>
      <w:lang w:val="ro-RO" w:eastAsia="ro-RO"/>
    </w:rPr>
  </w:style>
  <w:style w:type="paragraph" w:customStyle="1" w:styleId="0A23ACBE59F64F54A1B66F112282F8C3">
    <w:name w:val="0A23ACBE59F64F54A1B66F112282F8C3"/>
    <w:rsid w:val="00AE54F4"/>
    <w:rPr>
      <w:lang w:val="ro-RO" w:eastAsia="ro-RO"/>
    </w:rPr>
  </w:style>
  <w:style w:type="paragraph" w:customStyle="1" w:styleId="065A4993685341BDA7E2C7313FB95D86">
    <w:name w:val="065A4993685341BDA7E2C7313FB95D86"/>
    <w:rsid w:val="00AE54F4"/>
    <w:rPr>
      <w:lang w:val="ro-RO" w:eastAsia="ro-RO"/>
    </w:rPr>
  </w:style>
  <w:style w:type="paragraph" w:customStyle="1" w:styleId="8F98FEC358F34E29BA8D717F76E0C76A">
    <w:name w:val="8F98FEC358F34E29BA8D717F76E0C76A"/>
    <w:rsid w:val="00AE54F4"/>
    <w:rPr>
      <w:lang w:val="ro-RO" w:eastAsia="ro-RO"/>
    </w:rPr>
  </w:style>
  <w:style w:type="paragraph" w:customStyle="1" w:styleId="5BB13AB30B9347F390AAC4A9FFCD1029">
    <w:name w:val="5BB13AB30B9347F390AAC4A9FFCD1029"/>
    <w:rsid w:val="00AE54F4"/>
    <w:rPr>
      <w:lang w:val="ro-RO" w:eastAsia="ro-RO"/>
    </w:rPr>
  </w:style>
  <w:style w:type="paragraph" w:customStyle="1" w:styleId="B5C4EEB34B8D48698D3540736783411E">
    <w:name w:val="B5C4EEB34B8D48698D3540736783411E"/>
    <w:rsid w:val="00AE54F4"/>
    <w:rPr>
      <w:lang w:val="ro-RO" w:eastAsia="ro-RO"/>
    </w:rPr>
  </w:style>
  <w:style w:type="paragraph" w:customStyle="1" w:styleId="E86B5C581D5D47ACBB0CAE42318CC7B1">
    <w:name w:val="E86B5C581D5D47ACBB0CAE42318CC7B1"/>
    <w:rsid w:val="00AE54F4"/>
    <w:rPr>
      <w:lang w:val="ro-RO" w:eastAsia="ro-RO"/>
    </w:rPr>
  </w:style>
  <w:style w:type="paragraph" w:customStyle="1" w:styleId="3375428C5F8C473FA553E9C137D86C5C">
    <w:name w:val="3375428C5F8C473FA553E9C137D86C5C"/>
    <w:rsid w:val="00AE54F4"/>
    <w:rPr>
      <w:lang w:val="ro-RO" w:eastAsia="ro-RO"/>
    </w:rPr>
  </w:style>
  <w:style w:type="paragraph" w:customStyle="1" w:styleId="DF79105EDE8D44E68EC043F5F4615C01">
    <w:name w:val="DF79105EDE8D44E68EC043F5F4615C01"/>
    <w:rsid w:val="00AE54F4"/>
    <w:rPr>
      <w:lang w:val="ro-RO" w:eastAsia="ro-RO"/>
    </w:rPr>
  </w:style>
  <w:style w:type="paragraph" w:customStyle="1" w:styleId="A48469EBEF824D97BBAC4D4EFDE804A8">
    <w:name w:val="A48469EBEF824D97BBAC4D4EFDE804A8"/>
    <w:rsid w:val="00AE54F4"/>
    <w:rPr>
      <w:lang w:val="ro-RO" w:eastAsia="ro-RO"/>
    </w:rPr>
  </w:style>
  <w:style w:type="paragraph" w:customStyle="1" w:styleId="219C59424CB14C74B5883C60C069338F">
    <w:name w:val="219C59424CB14C74B5883C60C069338F"/>
    <w:rsid w:val="00AE54F4"/>
    <w:rPr>
      <w:lang w:val="ro-RO" w:eastAsia="ro-RO"/>
    </w:rPr>
  </w:style>
  <w:style w:type="paragraph" w:customStyle="1" w:styleId="44FA6C8AA6844FBAA22C4AF7EF9E4627">
    <w:name w:val="44FA6C8AA6844FBAA22C4AF7EF9E4627"/>
    <w:rsid w:val="00AE54F4"/>
    <w:rPr>
      <w:lang w:val="ro-RO" w:eastAsia="ro-RO"/>
    </w:rPr>
  </w:style>
  <w:style w:type="paragraph" w:customStyle="1" w:styleId="906B766F4B1F47358F6D48012760C9FF">
    <w:name w:val="906B766F4B1F47358F6D48012760C9FF"/>
    <w:rsid w:val="00AE54F4"/>
    <w:rPr>
      <w:lang w:val="ro-RO" w:eastAsia="ro-RO"/>
    </w:rPr>
  </w:style>
  <w:style w:type="paragraph" w:customStyle="1" w:styleId="21D54998CC394D5FBAE2CD85AC2B7891">
    <w:name w:val="21D54998CC394D5FBAE2CD85AC2B7891"/>
    <w:rsid w:val="00AE54F4"/>
    <w:rPr>
      <w:lang w:val="ro-RO" w:eastAsia="ro-RO"/>
    </w:rPr>
  </w:style>
  <w:style w:type="paragraph" w:customStyle="1" w:styleId="AC625E31C48F448D88D10FF72D945826">
    <w:name w:val="AC625E31C48F448D88D10FF72D945826"/>
    <w:rsid w:val="00AE54F4"/>
    <w:rPr>
      <w:lang w:val="ro-RO" w:eastAsia="ro-RO"/>
    </w:rPr>
  </w:style>
  <w:style w:type="paragraph" w:customStyle="1" w:styleId="435C2A4EDCEE4FFE8C781C8944B7034A">
    <w:name w:val="435C2A4EDCEE4FFE8C781C8944B7034A"/>
    <w:rsid w:val="00AE54F4"/>
    <w:rPr>
      <w:lang w:val="ro-RO" w:eastAsia="ro-RO"/>
    </w:rPr>
  </w:style>
  <w:style w:type="paragraph" w:customStyle="1" w:styleId="322E26187BFB431380BF292999A72198">
    <w:name w:val="322E26187BFB431380BF292999A72198"/>
    <w:rsid w:val="00AE54F4"/>
    <w:rPr>
      <w:lang w:val="ro-RO" w:eastAsia="ro-RO"/>
    </w:rPr>
  </w:style>
  <w:style w:type="paragraph" w:customStyle="1" w:styleId="03CA6872CD0449C28350A40AE47F39E1">
    <w:name w:val="03CA6872CD0449C28350A40AE47F39E1"/>
    <w:rsid w:val="00AE54F4"/>
    <w:rPr>
      <w:lang w:val="ro-RO" w:eastAsia="ro-RO"/>
    </w:rPr>
  </w:style>
  <w:style w:type="paragraph" w:customStyle="1" w:styleId="7DC58E3752A04DC6BE16D9F205697AAA">
    <w:name w:val="7DC58E3752A04DC6BE16D9F205697AAA"/>
    <w:rsid w:val="00AE54F4"/>
    <w:rPr>
      <w:lang w:val="ro-RO" w:eastAsia="ro-RO"/>
    </w:rPr>
  </w:style>
  <w:style w:type="paragraph" w:customStyle="1" w:styleId="33100E8F1B5443C6AC9C14A894FB0E5C">
    <w:name w:val="33100E8F1B5443C6AC9C14A894FB0E5C"/>
    <w:rsid w:val="00AE54F4"/>
    <w:rPr>
      <w:lang w:val="ro-RO" w:eastAsia="ro-RO"/>
    </w:rPr>
  </w:style>
  <w:style w:type="paragraph" w:customStyle="1" w:styleId="F5643666DCA346F6999484075503FB3D">
    <w:name w:val="F5643666DCA346F6999484075503FB3D"/>
    <w:rsid w:val="00AE54F4"/>
    <w:rPr>
      <w:lang w:val="ro-RO" w:eastAsia="ro-RO"/>
    </w:rPr>
  </w:style>
  <w:style w:type="paragraph" w:customStyle="1" w:styleId="9A78EDB912184FCC93B72B2473ABED0F">
    <w:name w:val="9A78EDB912184FCC93B72B2473ABED0F"/>
    <w:rsid w:val="00AE54F4"/>
    <w:rPr>
      <w:lang w:val="ro-RO" w:eastAsia="ro-RO"/>
    </w:rPr>
  </w:style>
  <w:style w:type="paragraph" w:customStyle="1" w:styleId="47945EFC24074AF5B8449164A48D86D8">
    <w:name w:val="47945EFC24074AF5B8449164A48D86D8"/>
    <w:rsid w:val="00AE54F4"/>
    <w:rPr>
      <w:lang w:val="ro-RO" w:eastAsia="ro-RO"/>
    </w:rPr>
  </w:style>
  <w:style w:type="paragraph" w:customStyle="1" w:styleId="ACC5CC74657B43278E2B16576E532960">
    <w:name w:val="ACC5CC74657B43278E2B16576E532960"/>
    <w:rsid w:val="00AE54F4"/>
    <w:rPr>
      <w:lang w:val="ro-RO" w:eastAsia="ro-RO"/>
    </w:rPr>
  </w:style>
  <w:style w:type="paragraph" w:customStyle="1" w:styleId="9E3E7A8D8D3442ADB64E54B3390FF788">
    <w:name w:val="9E3E7A8D8D3442ADB64E54B3390FF788"/>
    <w:rsid w:val="00AE54F4"/>
    <w:rPr>
      <w:lang w:val="ro-RO" w:eastAsia="ro-RO"/>
    </w:rPr>
  </w:style>
  <w:style w:type="paragraph" w:customStyle="1" w:styleId="9F54E4416A054272A07C83E2C3CE90D6">
    <w:name w:val="9F54E4416A054272A07C83E2C3CE90D6"/>
    <w:rsid w:val="00AE54F4"/>
    <w:rPr>
      <w:lang w:val="ro-RO" w:eastAsia="ro-RO"/>
    </w:rPr>
  </w:style>
  <w:style w:type="paragraph" w:customStyle="1" w:styleId="1B7217C64D21482985FDB7457F591CA1">
    <w:name w:val="1B7217C64D21482985FDB7457F591CA1"/>
    <w:rsid w:val="00AE54F4"/>
    <w:rPr>
      <w:lang w:val="ro-RO" w:eastAsia="ro-RO"/>
    </w:rPr>
  </w:style>
  <w:style w:type="paragraph" w:customStyle="1" w:styleId="4140C91E35AE4B0D9A5285AC97AC547D">
    <w:name w:val="4140C91E35AE4B0D9A5285AC97AC547D"/>
    <w:rsid w:val="00AE54F4"/>
    <w:rPr>
      <w:lang w:val="ro-RO" w:eastAsia="ro-RO"/>
    </w:rPr>
  </w:style>
  <w:style w:type="paragraph" w:customStyle="1" w:styleId="2F9F4B87F161494EA23DA54E6832C158">
    <w:name w:val="2F9F4B87F161494EA23DA54E6832C158"/>
    <w:rsid w:val="00AE54F4"/>
    <w:rPr>
      <w:lang w:val="ro-RO" w:eastAsia="ro-RO"/>
    </w:rPr>
  </w:style>
  <w:style w:type="paragraph" w:customStyle="1" w:styleId="2C40EAE328634B58A6D0280C6449FE69">
    <w:name w:val="2C40EAE328634B58A6D0280C6449FE69"/>
    <w:rsid w:val="00AE54F4"/>
    <w:rPr>
      <w:lang w:val="ro-RO" w:eastAsia="ro-RO"/>
    </w:rPr>
  </w:style>
  <w:style w:type="paragraph" w:customStyle="1" w:styleId="CDA2DCDC6CAB48BBA6F79AE1473C1450">
    <w:name w:val="CDA2DCDC6CAB48BBA6F79AE1473C1450"/>
    <w:rsid w:val="00AE54F4"/>
    <w:rPr>
      <w:lang w:val="ro-RO" w:eastAsia="ro-RO"/>
    </w:rPr>
  </w:style>
  <w:style w:type="paragraph" w:customStyle="1" w:styleId="B74485478BA54E3A83066A0F0943CB57">
    <w:name w:val="B74485478BA54E3A83066A0F0943CB57"/>
    <w:rsid w:val="00AE54F4"/>
    <w:rPr>
      <w:lang w:val="ro-RO" w:eastAsia="ro-RO"/>
    </w:rPr>
  </w:style>
  <w:style w:type="paragraph" w:customStyle="1" w:styleId="265C9019440141CCB73D8BE8DE5C9A50">
    <w:name w:val="265C9019440141CCB73D8BE8DE5C9A50"/>
    <w:rsid w:val="00AE54F4"/>
    <w:rPr>
      <w:lang w:val="ro-RO" w:eastAsia="ro-RO"/>
    </w:rPr>
  </w:style>
  <w:style w:type="paragraph" w:customStyle="1" w:styleId="0DDF9765E85F49759903C0B3C7F4DB15">
    <w:name w:val="0DDF9765E85F49759903C0B3C7F4DB15"/>
    <w:rsid w:val="00AE54F4"/>
    <w:rPr>
      <w:lang w:val="ro-RO" w:eastAsia="ro-RO"/>
    </w:rPr>
  </w:style>
  <w:style w:type="paragraph" w:customStyle="1" w:styleId="93C809DC88084ACAB0D93C14A912E0BA">
    <w:name w:val="93C809DC88084ACAB0D93C14A912E0BA"/>
    <w:rsid w:val="00AE54F4"/>
    <w:rPr>
      <w:lang w:val="ro-RO" w:eastAsia="ro-RO"/>
    </w:rPr>
  </w:style>
  <w:style w:type="paragraph" w:customStyle="1" w:styleId="E599468AA1D049438278B771A12B4286">
    <w:name w:val="E599468AA1D049438278B771A12B4286"/>
    <w:rsid w:val="00AE54F4"/>
    <w:rPr>
      <w:lang w:val="ro-RO" w:eastAsia="ro-RO"/>
    </w:rPr>
  </w:style>
  <w:style w:type="paragraph" w:customStyle="1" w:styleId="2F083B78365F44EAAF38FE541C5F43B9">
    <w:name w:val="2F083B78365F44EAAF38FE541C5F43B9"/>
    <w:rsid w:val="00AE54F4"/>
    <w:rPr>
      <w:lang w:val="ro-RO" w:eastAsia="ro-RO"/>
    </w:rPr>
  </w:style>
  <w:style w:type="paragraph" w:customStyle="1" w:styleId="9D86FF74AE5043AAB902B9EC966B691A">
    <w:name w:val="9D86FF74AE5043AAB902B9EC966B691A"/>
    <w:rsid w:val="00AE54F4"/>
    <w:rPr>
      <w:lang w:val="ro-RO" w:eastAsia="ro-RO"/>
    </w:rPr>
  </w:style>
  <w:style w:type="paragraph" w:customStyle="1" w:styleId="9656A424FE5C418F9E569962F6585257">
    <w:name w:val="9656A424FE5C418F9E569962F6585257"/>
    <w:rsid w:val="00AE54F4"/>
    <w:rPr>
      <w:lang w:val="ro-RO" w:eastAsia="ro-RO"/>
    </w:rPr>
  </w:style>
  <w:style w:type="paragraph" w:customStyle="1" w:styleId="73D740EFE0BD48FD8992EBE9DE15155C">
    <w:name w:val="73D740EFE0BD48FD8992EBE9DE15155C"/>
    <w:rsid w:val="00AE54F4"/>
    <w:rPr>
      <w:lang w:val="ro-RO" w:eastAsia="ro-RO"/>
    </w:rPr>
  </w:style>
  <w:style w:type="paragraph" w:customStyle="1" w:styleId="F83E6A2D82CD406E8B47F937B2D968FF">
    <w:name w:val="F83E6A2D82CD406E8B47F937B2D968FF"/>
    <w:rsid w:val="00AE54F4"/>
    <w:rPr>
      <w:lang w:val="ro-RO" w:eastAsia="ro-RO"/>
    </w:rPr>
  </w:style>
  <w:style w:type="paragraph" w:customStyle="1" w:styleId="72A7C698C53A49CAA9AFF5C0A6A3FD9A">
    <w:name w:val="72A7C698C53A49CAA9AFF5C0A6A3FD9A"/>
    <w:rsid w:val="00AE54F4"/>
    <w:rPr>
      <w:lang w:val="ro-RO" w:eastAsia="ro-RO"/>
    </w:rPr>
  </w:style>
  <w:style w:type="paragraph" w:customStyle="1" w:styleId="6FC2EE0C3E5E46BFA455D182B81FD04F">
    <w:name w:val="6FC2EE0C3E5E46BFA455D182B81FD04F"/>
    <w:rsid w:val="00AE54F4"/>
    <w:rPr>
      <w:lang w:val="ro-RO" w:eastAsia="ro-RO"/>
    </w:rPr>
  </w:style>
  <w:style w:type="paragraph" w:customStyle="1" w:styleId="2C13B26732F848E18B0DA4C92F3230CA">
    <w:name w:val="2C13B26732F848E18B0DA4C92F3230CA"/>
    <w:rsid w:val="00AE54F4"/>
    <w:rPr>
      <w:lang w:val="ro-RO" w:eastAsia="ro-RO"/>
    </w:rPr>
  </w:style>
  <w:style w:type="paragraph" w:customStyle="1" w:styleId="735242EAE83B43689FEE200081EE72E8">
    <w:name w:val="735242EAE83B43689FEE200081EE72E8"/>
    <w:rsid w:val="00AE54F4"/>
    <w:rPr>
      <w:lang w:val="ro-RO" w:eastAsia="ro-RO"/>
    </w:rPr>
  </w:style>
  <w:style w:type="paragraph" w:customStyle="1" w:styleId="2633A3B0075843759F22E3B662713435">
    <w:name w:val="2633A3B0075843759F22E3B662713435"/>
    <w:rsid w:val="00AE54F4"/>
    <w:rPr>
      <w:lang w:val="ro-RO" w:eastAsia="ro-RO"/>
    </w:rPr>
  </w:style>
  <w:style w:type="paragraph" w:customStyle="1" w:styleId="27275F5184494411B0B8D5E0BF6B80D0">
    <w:name w:val="27275F5184494411B0B8D5E0BF6B80D0"/>
    <w:rsid w:val="00AE54F4"/>
    <w:rPr>
      <w:lang w:val="ro-RO" w:eastAsia="ro-RO"/>
    </w:rPr>
  </w:style>
  <w:style w:type="paragraph" w:customStyle="1" w:styleId="5923FCC0E9234C7F8E0F43BD2C0596F8">
    <w:name w:val="5923FCC0E9234C7F8E0F43BD2C0596F8"/>
    <w:rsid w:val="00AE54F4"/>
    <w:rPr>
      <w:lang w:val="ro-RO" w:eastAsia="ro-RO"/>
    </w:rPr>
  </w:style>
  <w:style w:type="paragraph" w:customStyle="1" w:styleId="EE1D2F82AF5B484BABB88F5A2CD9CEA8">
    <w:name w:val="EE1D2F82AF5B484BABB88F5A2CD9CEA8"/>
    <w:rsid w:val="00AE54F4"/>
    <w:rPr>
      <w:lang w:val="ro-RO" w:eastAsia="ro-RO"/>
    </w:rPr>
  </w:style>
  <w:style w:type="paragraph" w:customStyle="1" w:styleId="270C15D1A2564F508FCC685BD423CF54">
    <w:name w:val="270C15D1A2564F508FCC685BD423CF54"/>
    <w:rsid w:val="00AE54F4"/>
    <w:rPr>
      <w:lang w:val="ro-RO" w:eastAsia="ro-RO"/>
    </w:rPr>
  </w:style>
  <w:style w:type="paragraph" w:customStyle="1" w:styleId="AA194BF01C2E4134A8FA499E37F2D990">
    <w:name w:val="AA194BF01C2E4134A8FA499E37F2D990"/>
    <w:rsid w:val="00AE54F4"/>
    <w:rPr>
      <w:lang w:val="ro-RO" w:eastAsia="ro-RO"/>
    </w:rPr>
  </w:style>
  <w:style w:type="paragraph" w:customStyle="1" w:styleId="3B488259856F40979323ADDA26A539D5">
    <w:name w:val="3B488259856F40979323ADDA26A539D5"/>
    <w:rsid w:val="00AE54F4"/>
    <w:rPr>
      <w:lang w:val="ro-RO" w:eastAsia="ro-RO"/>
    </w:rPr>
  </w:style>
  <w:style w:type="paragraph" w:customStyle="1" w:styleId="8A2C7DBF0E904015B15FCE542F5C1D79">
    <w:name w:val="8A2C7DBF0E904015B15FCE542F5C1D79"/>
    <w:rsid w:val="00AE54F4"/>
    <w:rPr>
      <w:lang w:val="ro-RO" w:eastAsia="ro-RO"/>
    </w:rPr>
  </w:style>
  <w:style w:type="paragraph" w:customStyle="1" w:styleId="BABC762142264427B9A5CF0E00AF447C">
    <w:name w:val="BABC762142264427B9A5CF0E00AF447C"/>
    <w:rsid w:val="00AE54F4"/>
    <w:rPr>
      <w:lang w:val="ro-RO" w:eastAsia="ro-RO"/>
    </w:rPr>
  </w:style>
  <w:style w:type="paragraph" w:customStyle="1" w:styleId="3E7647EE8EA04AF0AEF92192075BD53C">
    <w:name w:val="3E7647EE8EA04AF0AEF92192075BD53C"/>
    <w:rsid w:val="00AE54F4"/>
    <w:rPr>
      <w:lang w:val="ro-RO" w:eastAsia="ro-RO"/>
    </w:rPr>
  </w:style>
  <w:style w:type="paragraph" w:customStyle="1" w:styleId="E3E52338C78E4AF99FAF1EF9D9854E9C">
    <w:name w:val="E3E52338C78E4AF99FAF1EF9D9854E9C"/>
    <w:rsid w:val="00AE54F4"/>
    <w:rPr>
      <w:lang w:val="ro-RO" w:eastAsia="ro-RO"/>
    </w:rPr>
  </w:style>
  <w:style w:type="paragraph" w:customStyle="1" w:styleId="6BD83FC4961746D8BAA8EEB99A859648">
    <w:name w:val="6BD83FC4961746D8BAA8EEB99A859648"/>
    <w:rsid w:val="00AE54F4"/>
    <w:rPr>
      <w:lang w:val="ro-RO" w:eastAsia="ro-RO"/>
    </w:rPr>
  </w:style>
  <w:style w:type="paragraph" w:customStyle="1" w:styleId="42677039FC3A47DF961A27D14AD92F56">
    <w:name w:val="42677039FC3A47DF961A27D14AD92F56"/>
    <w:rsid w:val="00AE54F4"/>
    <w:rPr>
      <w:lang w:val="ro-RO" w:eastAsia="ro-RO"/>
    </w:rPr>
  </w:style>
  <w:style w:type="paragraph" w:customStyle="1" w:styleId="564C9C11166D401A8833ACA144CD15ED">
    <w:name w:val="564C9C11166D401A8833ACA144CD15ED"/>
    <w:rsid w:val="00AE54F4"/>
    <w:rPr>
      <w:lang w:val="ro-RO" w:eastAsia="ro-RO"/>
    </w:rPr>
  </w:style>
  <w:style w:type="paragraph" w:customStyle="1" w:styleId="17EF6425B43A4A2496B2624E37D67F85">
    <w:name w:val="17EF6425B43A4A2496B2624E37D67F85"/>
    <w:rsid w:val="00AE54F4"/>
    <w:rPr>
      <w:lang w:val="ro-RO" w:eastAsia="ro-RO"/>
    </w:rPr>
  </w:style>
  <w:style w:type="paragraph" w:customStyle="1" w:styleId="75837715178F4831A69ADD777B388AA5">
    <w:name w:val="75837715178F4831A69ADD777B388AA5"/>
    <w:rsid w:val="00AE54F4"/>
    <w:rPr>
      <w:lang w:val="ro-RO" w:eastAsia="ro-RO"/>
    </w:rPr>
  </w:style>
  <w:style w:type="paragraph" w:customStyle="1" w:styleId="0A8CBDA7A01F4BEFB35636E29AD3D5A3">
    <w:name w:val="0A8CBDA7A01F4BEFB35636E29AD3D5A3"/>
    <w:rsid w:val="00AE54F4"/>
    <w:rPr>
      <w:lang w:val="ro-RO" w:eastAsia="ro-RO"/>
    </w:rPr>
  </w:style>
  <w:style w:type="paragraph" w:customStyle="1" w:styleId="63B4724840014C29949F9C2518D3E0C3">
    <w:name w:val="63B4724840014C29949F9C2518D3E0C3"/>
    <w:rsid w:val="00AE54F4"/>
    <w:rPr>
      <w:lang w:val="ro-RO" w:eastAsia="ro-RO"/>
    </w:rPr>
  </w:style>
  <w:style w:type="paragraph" w:customStyle="1" w:styleId="3D2B7EADE14E48B4B63127A529901807">
    <w:name w:val="3D2B7EADE14E48B4B63127A529901807"/>
    <w:rsid w:val="00AE54F4"/>
    <w:rPr>
      <w:lang w:val="ro-RO" w:eastAsia="ro-RO"/>
    </w:rPr>
  </w:style>
  <w:style w:type="paragraph" w:customStyle="1" w:styleId="5B7B830E38CC4F648794D4B28A935E7C">
    <w:name w:val="5B7B830E38CC4F648794D4B28A935E7C"/>
    <w:rsid w:val="00AE54F4"/>
    <w:rPr>
      <w:lang w:val="ro-RO" w:eastAsia="ro-RO"/>
    </w:rPr>
  </w:style>
  <w:style w:type="paragraph" w:customStyle="1" w:styleId="051FCFEB5A944A828FAEE754C6677755">
    <w:name w:val="051FCFEB5A944A828FAEE754C6677755"/>
    <w:rsid w:val="00AE54F4"/>
    <w:rPr>
      <w:lang w:val="ro-RO" w:eastAsia="ro-RO"/>
    </w:rPr>
  </w:style>
  <w:style w:type="paragraph" w:customStyle="1" w:styleId="C70B7C8EAA3740D4864722D7E8793AA4">
    <w:name w:val="C70B7C8EAA3740D4864722D7E8793AA4"/>
    <w:rsid w:val="00AE54F4"/>
    <w:rPr>
      <w:lang w:val="ro-RO" w:eastAsia="ro-RO"/>
    </w:rPr>
  </w:style>
  <w:style w:type="paragraph" w:customStyle="1" w:styleId="A21B22A2AAAE4354BDED747F4D45DE9A">
    <w:name w:val="A21B22A2AAAE4354BDED747F4D45DE9A"/>
    <w:rsid w:val="00AE54F4"/>
    <w:rPr>
      <w:lang w:val="ro-RO" w:eastAsia="ro-RO"/>
    </w:rPr>
  </w:style>
  <w:style w:type="paragraph" w:customStyle="1" w:styleId="F705F105B0874638A1AB05AC5A49D54F">
    <w:name w:val="F705F105B0874638A1AB05AC5A49D54F"/>
    <w:rsid w:val="0030409E"/>
    <w:rPr>
      <w:lang w:val="ro-RO" w:eastAsia="ro-RO"/>
    </w:rPr>
  </w:style>
  <w:style w:type="paragraph" w:customStyle="1" w:styleId="F103ED0D13D34C44AB9086972B01C385">
    <w:name w:val="F103ED0D13D34C44AB9086972B01C385"/>
    <w:rsid w:val="0030409E"/>
    <w:rPr>
      <w:lang w:val="ro-RO" w:eastAsia="ro-RO"/>
    </w:rPr>
  </w:style>
  <w:style w:type="paragraph" w:customStyle="1" w:styleId="892F2DEB213647C7B2B12447CCE6EF47">
    <w:name w:val="892F2DEB213647C7B2B12447CCE6EF47"/>
    <w:rsid w:val="0030409E"/>
    <w:rPr>
      <w:lang w:val="ro-RO" w:eastAsia="ro-RO"/>
    </w:rPr>
  </w:style>
  <w:style w:type="paragraph" w:customStyle="1" w:styleId="90EB157B92C3475CA2440347DDA95787">
    <w:name w:val="90EB157B92C3475CA2440347DDA95787"/>
    <w:rsid w:val="0030409E"/>
    <w:rPr>
      <w:lang w:val="ro-RO" w:eastAsia="ro-RO"/>
    </w:rPr>
  </w:style>
  <w:style w:type="paragraph" w:customStyle="1" w:styleId="C2A3F704142849FC8C294C7624ACF39E">
    <w:name w:val="C2A3F704142849FC8C294C7624ACF39E"/>
    <w:rsid w:val="0030409E"/>
    <w:rPr>
      <w:lang w:val="ro-RO" w:eastAsia="ro-RO"/>
    </w:rPr>
  </w:style>
  <w:style w:type="paragraph" w:customStyle="1" w:styleId="FAFACD165FC64A6F97D46A55E9A0F435">
    <w:name w:val="FAFACD165FC64A6F97D46A55E9A0F435"/>
    <w:rsid w:val="0030409E"/>
    <w:rPr>
      <w:lang w:val="ro-RO" w:eastAsia="ro-RO"/>
    </w:rPr>
  </w:style>
  <w:style w:type="paragraph" w:customStyle="1" w:styleId="9D3A1FAFED8A49F6A3F4EEA03DA93EE8">
    <w:name w:val="9D3A1FAFED8A49F6A3F4EEA03DA93EE8"/>
    <w:rsid w:val="0030409E"/>
    <w:rPr>
      <w:lang w:val="ro-RO" w:eastAsia="ro-RO"/>
    </w:rPr>
  </w:style>
  <w:style w:type="paragraph" w:customStyle="1" w:styleId="AB6D4F425DA0477387E2A87D7D1661AF">
    <w:name w:val="AB6D4F425DA0477387E2A87D7D1661AF"/>
    <w:rsid w:val="0030409E"/>
    <w:rPr>
      <w:lang w:val="ro-RO" w:eastAsia="ro-RO"/>
    </w:rPr>
  </w:style>
  <w:style w:type="paragraph" w:customStyle="1" w:styleId="CD84A5BDCC8149CCB95D2E4E35BF5080">
    <w:name w:val="CD84A5BDCC8149CCB95D2E4E35BF5080"/>
    <w:rsid w:val="0030409E"/>
    <w:rPr>
      <w:lang w:val="ro-RO" w:eastAsia="ro-RO"/>
    </w:rPr>
  </w:style>
  <w:style w:type="paragraph" w:customStyle="1" w:styleId="0A94C452CC794A809B7DE671C06B7760">
    <w:name w:val="0A94C452CC794A809B7DE671C06B7760"/>
    <w:rsid w:val="0030409E"/>
    <w:rPr>
      <w:lang w:val="ro-RO" w:eastAsia="ro-RO"/>
    </w:rPr>
  </w:style>
  <w:style w:type="paragraph" w:customStyle="1" w:styleId="6AF391DC33C549D2AF1159B70EDD25F9">
    <w:name w:val="6AF391DC33C549D2AF1159B70EDD25F9"/>
    <w:rsid w:val="0030409E"/>
    <w:rPr>
      <w:lang w:val="ro-RO" w:eastAsia="ro-RO"/>
    </w:rPr>
  </w:style>
  <w:style w:type="paragraph" w:customStyle="1" w:styleId="A54CDB3E761440FCA3E4302B6430AC50">
    <w:name w:val="A54CDB3E761440FCA3E4302B6430AC50"/>
    <w:rsid w:val="0030409E"/>
    <w:rPr>
      <w:lang w:val="ro-RO" w:eastAsia="ro-RO"/>
    </w:rPr>
  </w:style>
  <w:style w:type="paragraph" w:customStyle="1" w:styleId="25CD4DFFB35A4A5C810CFCCC354D58BD">
    <w:name w:val="25CD4DFFB35A4A5C810CFCCC354D58BD"/>
    <w:rsid w:val="0030409E"/>
    <w:rPr>
      <w:lang w:val="ro-RO" w:eastAsia="ro-RO"/>
    </w:rPr>
  </w:style>
  <w:style w:type="paragraph" w:customStyle="1" w:styleId="4DEEB382CD074296B1DEBACC10B059BE">
    <w:name w:val="4DEEB382CD074296B1DEBACC10B059BE"/>
    <w:rsid w:val="0030409E"/>
    <w:rPr>
      <w:lang w:val="ro-RO" w:eastAsia="ro-RO"/>
    </w:rPr>
  </w:style>
  <w:style w:type="paragraph" w:customStyle="1" w:styleId="5719C5B82E204047AEF0C30C0863253F">
    <w:name w:val="5719C5B82E204047AEF0C30C0863253F"/>
    <w:rsid w:val="0030409E"/>
    <w:rPr>
      <w:lang w:val="ro-RO" w:eastAsia="ro-RO"/>
    </w:rPr>
  </w:style>
  <w:style w:type="paragraph" w:customStyle="1" w:styleId="C1F43D747FB04089907118BA42732E95">
    <w:name w:val="C1F43D747FB04089907118BA42732E95"/>
    <w:rsid w:val="0030409E"/>
    <w:rPr>
      <w:lang w:val="ro-RO" w:eastAsia="ro-RO"/>
    </w:rPr>
  </w:style>
  <w:style w:type="paragraph" w:customStyle="1" w:styleId="913E24A2689F43DB9178ECA76C946562">
    <w:name w:val="913E24A2689F43DB9178ECA76C946562"/>
    <w:rsid w:val="0030409E"/>
    <w:rPr>
      <w:lang w:val="ro-RO" w:eastAsia="ro-RO"/>
    </w:rPr>
  </w:style>
  <w:style w:type="paragraph" w:customStyle="1" w:styleId="4FB820D27EF34482B23C8C63E828085F">
    <w:name w:val="4FB820D27EF34482B23C8C63E828085F"/>
    <w:rsid w:val="0030409E"/>
    <w:rPr>
      <w:lang w:val="ro-RO" w:eastAsia="ro-RO"/>
    </w:rPr>
  </w:style>
  <w:style w:type="paragraph" w:customStyle="1" w:styleId="BC7D69876AFA477797FA368E4577666F">
    <w:name w:val="BC7D69876AFA477797FA368E4577666F"/>
    <w:rsid w:val="0030409E"/>
    <w:rPr>
      <w:lang w:val="ro-RO" w:eastAsia="ro-RO"/>
    </w:rPr>
  </w:style>
  <w:style w:type="paragraph" w:customStyle="1" w:styleId="5F9E8A91104D49B0A1279807DA6B10C4">
    <w:name w:val="5F9E8A91104D49B0A1279807DA6B10C4"/>
    <w:rsid w:val="0030409E"/>
    <w:rPr>
      <w:lang w:val="ro-RO" w:eastAsia="ro-RO"/>
    </w:rPr>
  </w:style>
  <w:style w:type="paragraph" w:customStyle="1" w:styleId="E8C76901AC5D4BA395C663567B0A096B">
    <w:name w:val="E8C76901AC5D4BA395C663567B0A096B"/>
    <w:rsid w:val="0030409E"/>
    <w:rPr>
      <w:lang w:val="ro-RO" w:eastAsia="ro-RO"/>
    </w:rPr>
  </w:style>
  <w:style w:type="paragraph" w:customStyle="1" w:styleId="E4E163A1E513406D8F6FF7071E2A8B91">
    <w:name w:val="E4E163A1E513406D8F6FF7071E2A8B91"/>
    <w:rsid w:val="0030409E"/>
    <w:rPr>
      <w:lang w:val="ro-RO" w:eastAsia="ro-RO"/>
    </w:rPr>
  </w:style>
  <w:style w:type="paragraph" w:customStyle="1" w:styleId="0800972D1FAF45E39152B54ABB24C9E5">
    <w:name w:val="0800972D1FAF45E39152B54ABB24C9E5"/>
    <w:rsid w:val="0030409E"/>
    <w:rPr>
      <w:lang w:val="ro-RO" w:eastAsia="ro-RO"/>
    </w:rPr>
  </w:style>
  <w:style w:type="paragraph" w:customStyle="1" w:styleId="AFB9181341BA407DB70D650594F2BCCC">
    <w:name w:val="AFB9181341BA407DB70D650594F2BCCC"/>
    <w:rsid w:val="0030409E"/>
    <w:rPr>
      <w:lang w:val="ro-RO" w:eastAsia="ro-RO"/>
    </w:rPr>
  </w:style>
  <w:style w:type="paragraph" w:customStyle="1" w:styleId="AB8DBAD58F0C46DE921A28A58BD2E240">
    <w:name w:val="AB8DBAD58F0C46DE921A28A58BD2E240"/>
    <w:rsid w:val="0030409E"/>
    <w:rPr>
      <w:lang w:val="ro-RO" w:eastAsia="ro-RO"/>
    </w:rPr>
  </w:style>
  <w:style w:type="paragraph" w:customStyle="1" w:styleId="19762B4812DE421F9CEFC3CC6DF35108">
    <w:name w:val="19762B4812DE421F9CEFC3CC6DF35108"/>
    <w:rsid w:val="0030409E"/>
    <w:rPr>
      <w:lang w:val="ro-RO" w:eastAsia="ro-RO"/>
    </w:rPr>
  </w:style>
  <w:style w:type="paragraph" w:customStyle="1" w:styleId="5059F2FC107F46E081C2C1719992BAF9">
    <w:name w:val="5059F2FC107F46E081C2C1719992BAF9"/>
    <w:rsid w:val="0030409E"/>
    <w:rPr>
      <w:lang w:val="ro-RO" w:eastAsia="ro-RO"/>
    </w:rPr>
  </w:style>
  <w:style w:type="paragraph" w:customStyle="1" w:styleId="20651B0D0817465793F4B2F357218F67">
    <w:name w:val="20651B0D0817465793F4B2F357218F67"/>
    <w:rsid w:val="0030409E"/>
    <w:rPr>
      <w:lang w:val="ro-RO" w:eastAsia="ro-RO"/>
    </w:rPr>
  </w:style>
  <w:style w:type="paragraph" w:customStyle="1" w:styleId="37C912668FB7428E9F6ADABA94D830DA">
    <w:name w:val="37C912668FB7428E9F6ADABA94D830DA"/>
    <w:rsid w:val="009F42D9"/>
    <w:rPr>
      <w:lang w:val="ro-RO" w:eastAsia="ro-RO"/>
    </w:rPr>
  </w:style>
  <w:style w:type="paragraph" w:customStyle="1" w:styleId="75BB1B57DF2B47B49EA9E8B089D4AB29">
    <w:name w:val="75BB1B57DF2B47B49EA9E8B089D4AB29"/>
    <w:rsid w:val="009F42D9"/>
    <w:rPr>
      <w:lang w:val="ro-RO" w:eastAsia="ro-RO"/>
    </w:rPr>
  </w:style>
  <w:style w:type="paragraph" w:customStyle="1" w:styleId="241CB4C7CC974A0F88A7C24D25CD59B2">
    <w:name w:val="241CB4C7CC974A0F88A7C24D25CD59B2"/>
    <w:rsid w:val="009F42D9"/>
    <w:rPr>
      <w:lang w:val="ro-RO" w:eastAsia="ro-RO"/>
    </w:rPr>
  </w:style>
  <w:style w:type="paragraph" w:customStyle="1" w:styleId="6F4BD3052F1248429A7FF718237964FA">
    <w:name w:val="6F4BD3052F1248429A7FF718237964FA"/>
    <w:rsid w:val="009F42D9"/>
    <w:rPr>
      <w:lang w:val="ro-RO" w:eastAsia="ro-RO"/>
    </w:rPr>
  </w:style>
  <w:style w:type="paragraph" w:customStyle="1" w:styleId="3C3B5BA4398C48EFBE04C71555DCAF52">
    <w:name w:val="3C3B5BA4398C48EFBE04C71555DCAF52"/>
    <w:rsid w:val="009F42D9"/>
    <w:rPr>
      <w:lang w:val="ro-RO" w:eastAsia="ro-RO"/>
    </w:rPr>
  </w:style>
  <w:style w:type="paragraph" w:customStyle="1" w:styleId="70777A3DC632498BA812AEFF062EBD91">
    <w:name w:val="70777A3DC632498BA812AEFF062EBD91"/>
    <w:rsid w:val="009F42D9"/>
    <w:rPr>
      <w:lang w:val="ro-RO" w:eastAsia="ro-RO"/>
    </w:rPr>
  </w:style>
  <w:style w:type="paragraph" w:customStyle="1" w:styleId="7F64587564C749A3A870E13BA6EF2990">
    <w:name w:val="7F64587564C749A3A870E13BA6EF2990"/>
    <w:rsid w:val="009F42D9"/>
    <w:rPr>
      <w:lang w:val="ro-RO" w:eastAsia="ro-RO"/>
    </w:rPr>
  </w:style>
  <w:style w:type="paragraph" w:customStyle="1" w:styleId="411D554D9B0149B5A27702C9539F1449">
    <w:name w:val="411D554D9B0149B5A27702C9539F1449"/>
    <w:rsid w:val="009F42D9"/>
    <w:rPr>
      <w:lang w:val="ro-RO" w:eastAsia="ro-RO"/>
    </w:rPr>
  </w:style>
  <w:style w:type="paragraph" w:customStyle="1" w:styleId="CE583300D3584709B2CAF074534812C8">
    <w:name w:val="CE583300D3584709B2CAF074534812C8"/>
    <w:rsid w:val="009F42D9"/>
    <w:rPr>
      <w:lang w:val="ro-RO" w:eastAsia="ro-RO"/>
    </w:rPr>
  </w:style>
  <w:style w:type="paragraph" w:customStyle="1" w:styleId="F2744A86D3F945E0BEB7C9B08AACE23C">
    <w:name w:val="F2744A86D3F945E0BEB7C9B08AACE23C"/>
    <w:rsid w:val="009F42D9"/>
    <w:rPr>
      <w:lang w:val="ro-RO" w:eastAsia="ro-RO"/>
    </w:rPr>
  </w:style>
  <w:style w:type="paragraph" w:customStyle="1" w:styleId="B9C6B74D656347AE84557A79FD000836">
    <w:name w:val="B9C6B74D656347AE84557A79FD000836"/>
    <w:rsid w:val="009F42D9"/>
    <w:rPr>
      <w:lang w:val="ro-RO" w:eastAsia="ro-RO"/>
    </w:rPr>
  </w:style>
  <w:style w:type="paragraph" w:customStyle="1" w:styleId="99B5D81B75A74E819B313345E0B601E3">
    <w:name w:val="99B5D81B75A74E819B313345E0B601E3"/>
    <w:rsid w:val="009F42D9"/>
    <w:rPr>
      <w:lang w:val="ro-RO" w:eastAsia="ro-RO"/>
    </w:rPr>
  </w:style>
  <w:style w:type="paragraph" w:customStyle="1" w:styleId="65E21136928943B8B771AFEDF7C22ED4">
    <w:name w:val="65E21136928943B8B771AFEDF7C22ED4"/>
    <w:rsid w:val="009F42D9"/>
    <w:rPr>
      <w:lang w:val="ro-RO" w:eastAsia="ro-RO"/>
    </w:rPr>
  </w:style>
  <w:style w:type="paragraph" w:customStyle="1" w:styleId="8B8A41F28F3F4BFE88E88E6C5999A71F">
    <w:name w:val="8B8A41F28F3F4BFE88E88E6C5999A71F"/>
    <w:rsid w:val="009F42D9"/>
    <w:rPr>
      <w:lang w:val="ro-RO" w:eastAsia="ro-RO"/>
    </w:rPr>
  </w:style>
  <w:style w:type="paragraph" w:customStyle="1" w:styleId="0B19B13D01874F35A1C8E08F063DFCFA">
    <w:name w:val="0B19B13D01874F35A1C8E08F063DFCFA"/>
    <w:rsid w:val="009F42D9"/>
    <w:rPr>
      <w:lang w:val="ro-RO" w:eastAsia="ro-RO"/>
    </w:rPr>
  </w:style>
  <w:style w:type="paragraph" w:customStyle="1" w:styleId="2BED4B8654874C5CBB019976AF5AB475">
    <w:name w:val="2BED4B8654874C5CBB019976AF5AB475"/>
    <w:rsid w:val="009F42D9"/>
    <w:rPr>
      <w:lang w:val="ro-RO" w:eastAsia="ro-RO"/>
    </w:rPr>
  </w:style>
  <w:style w:type="paragraph" w:customStyle="1" w:styleId="2B6134AC373A49CA98EA94C55DF8A1A0">
    <w:name w:val="2B6134AC373A49CA98EA94C55DF8A1A0"/>
    <w:rsid w:val="00571A71"/>
    <w:rPr>
      <w:lang w:val="ro-RO" w:eastAsia="ro-RO"/>
    </w:rPr>
  </w:style>
  <w:style w:type="paragraph" w:customStyle="1" w:styleId="A941F4ABEBBA41A596C3AB31067F22F8">
    <w:name w:val="A941F4ABEBBA41A596C3AB31067F22F8"/>
    <w:rsid w:val="00571A71"/>
    <w:rPr>
      <w:lang w:val="ro-RO" w:eastAsia="ro-RO"/>
    </w:rPr>
  </w:style>
  <w:style w:type="paragraph" w:customStyle="1" w:styleId="33AB6DD0046847E3ADB6F8673FC9A982">
    <w:name w:val="33AB6DD0046847E3ADB6F8673FC9A982"/>
    <w:rsid w:val="00571A71"/>
    <w:rPr>
      <w:lang w:val="ro-RO" w:eastAsia="ro-RO"/>
    </w:rPr>
  </w:style>
  <w:style w:type="paragraph" w:customStyle="1" w:styleId="B82C899AF62D441489B8E2812C90D01E">
    <w:name w:val="B82C899AF62D441489B8E2812C90D01E"/>
    <w:rsid w:val="00571A71"/>
    <w:rPr>
      <w:lang w:val="ro-RO" w:eastAsia="ro-RO"/>
    </w:rPr>
  </w:style>
  <w:style w:type="paragraph" w:customStyle="1" w:styleId="038DD26A2A5A4CE3AF5B1D1E2EC20F26">
    <w:name w:val="038DD26A2A5A4CE3AF5B1D1E2EC20F26"/>
    <w:rsid w:val="00571A71"/>
    <w:rPr>
      <w:lang w:val="ro-RO" w:eastAsia="ro-RO"/>
    </w:rPr>
  </w:style>
  <w:style w:type="paragraph" w:customStyle="1" w:styleId="9C337F2BDDF2476F9C7064800934322B">
    <w:name w:val="9C337F2BDDF2476F9C7064800934322B"/>
    <w:rsid w:val="00571A71"/>
    <w:rPr>
      <w:lang w:val="ro-RO" w:eastAsia="ro-RO"/>
    </w:rPr>
  </w:style>
  <w:style w:type="paragraph" w:customStyle="1" w:styleId="87CD87F3ABC847ABA6728EFD550D1378">
    <w:name w:val="87CD87F3ABC847ABA6728EFD550D1378"/>
    <w:rsid w:val="00571A71"/>
    <w:rPr>
      <w:lang w:val="ro-RO" w:eastAsia="ro-RO"/>
    </w:rPr>
  </w:style>
  <w:style w:type="paragraph" w:customStyle="1" w:styleId="C9DA1E5D53864DD0BB6F818D690D6966">
    <w:name w:val="C9DA1E5D53864DD0BB6F818D690D6966"/>
    <w:rsid w:val="00571A71"/>
    <w:rPr>
      <w:lang w:val="ro-RO" w:eastAsia="ro-RO"/>
    </w:rPr>
  </w:style>
  <w:style w:type="paragraph" w:customStyle="1" w:styleId="8097C6D5225A4CCD9BA378F7461E0667">
    <w:name w:val="8097C6D5225A4CCD9BA378F7461E0667"/>
    <w:rsid w:val="00571A71"/>
    <w:rPr>
      <w:lang w:val="ro-RO" w:eastAsia="ro-RO"/>
    </w:rPr>
  </w:style>
  <w:style w:type="paragraph" w:customStyle="1" w:styleId="5F9AC4A149914346BD117734E8040183">
    <w:name w:val="5F9AC4A149914346BD117734E8040183"/>
    <w:rsid w:val="00571A71"/>
    <w:rPr>
      <w:lang w:val="ro-RO" w:eastAsia="ro-RO"/>
    </w:rPr>
  </w:style>
  <w:style w:type="paragraph" w:customStyle="1" w:styleId="00F4AA72658C4B2E86B265A4D334B8C6">
    <w:name w:val="00F4AA72658C4B2E86B265A4D334B8C6"/>
    <w:rsid w:val="00571A71"/>
    <w:rPr>
      <w:lang w:val="ro-RO" w:eastAsia="ro-RO"/>
    </w:rPr>
  </w:style>
  <w:style w:type="paragraph" w:customStyle="1" w:styleId="7F50C3218C4D477597A23204BC245083">
    <w:name w:val="7F50C3218C4D477597A23204BC245083"/>
    <w:rsid w:val="00571A71"/>
    <w:rPr>
      <w:lang w:val="ro-RO" w:eastAsia="ro-RO"/>
    </w:rPr>
  </w:style>
  <w:style w:type="paragraph" w:customStyle="1" w:styleId="E6A4137FCE874937BC0ABFDD5D88948B">
    <w:name w:val="E6A4137FCE874937BC0ABFDD5D88948B"/>
    <w:rsid w:val="00571A71"/>
    <w:rPr>
      <w:lang w:val="ro-RO" w:eastAsia="ro-RO"/>
    </w:rPr>
  </w:style>
  <w:style w:type="paragraph" w:customStyle="1" w:styleId="F733E567F66D4A3286BD9AAD5750DFD3">
    <w:name w:val="F733E567F66D4A3286BD9AAD5750DFD3"/>
    <w:rsid w:val="00571A71"/>
    <w:rPr>
      <w:lang w:val="ro-RO" w:eastAsia="ro-RO"/>
    </w:rPr>
  </w:style>
  <w:style w:type="paragraph" w:customStyle="1" w:styleId="D765D240234A4BB98612C1E315748C89">
    <w:name w:val="D765D240234A4BB98612C1E315748C89"/>
    <w:rsid w:val="00571A71"/>
    <w:rPr>
      <w:lang w:val="ro-RO" w:eastAsia="ro-RO"/>
    </w:rPr>
  </w:style>
  <w:style w:type="paragraph" w:customStyle="1" w:styleId="0997E9CD565B44978C39A1DBC13B14D8">
    <w:name w:val="0997E9CD565B44978C39A1DBC13B14D8"/>
    <w:rsid w:val="00571A71"/>
    <w:rPr>
      <w:lang w:val="ro-RO" w:eastAsia="ro-RO"/>
    </w:rPr>
  </w:style>
  <w:style w:type="paragraph" w:customStyle="1" w:styleId="8A1B367C6BF943F2A259EE9E892D4C82">
    <w:name w:val="8A1B367C6BF943F2A259EE9E892D4C82"/>
    <w:rsid w:val="00DB0B7C"/>
    <w:rPr>
      <w:lang w:val="ro-RO" w:eastAsia="ro-RO"/>
    </w:rPr>
  </w:style>
  <w:style w:type="paragraph" w:customStyle="1" w:styleId="E6ADD4A6083745C09B7F92C58810364F">
    <w:name w:val="E6ADD4A6083745C09B7F92C58810364F"/>
    <w:rsid w:val="00DB0B7C"/>
    <w:rPr>
      <w:lang w:val="ro-RO" w:eastAsia="ro-RO"/>
    </w:rPr>
  </w:style>
  <w:style w:type="paragraph" w:customStyle="1" w:styleId="697100CDC7874D9093D055C25A4E58DD">
    <w:name w:val="697100CDC7874D9093D055C25A4E58DD"/>
    <w:rsid w:val="00DB0B7C"/>
    <w:rPr>
      <w:lang w:val="ro-RO" w:eastAsia="ro-RO"/>
    </w:rPr>
  </w:style>
  <w:style w:type="paragraph" w:customStyle="1" w:styleId="4808A816F7324192960CB753BE75DBE0">
    <w:name w:val="4808A816F7324192960CB753BE75DBE0"/>
    <w:rsid w:val="00DB0B7C"/>
    <w:rPr>
      <w:lang w:val="ro-RO" w:eastAsia="ro-RO"/>
    </w:rPr>
  </w:style>
  <w:style w:type="paragraph" w:customStyle="1" w:styleId="6E4CE35B9562440196C51D2E56FD661C">
    <w:name w:val="6E4CE35B9562440196C51D2E56FD661C"/>
    <w:rsid w:val="00DB0B7C"/>
    <w:rPr>
      <w:lang w:val="ro-RO" w:eastAsia="ro-RO"/>
    </w:rPr>
  </w:style>
  <w:style w:type="paragraph" w:customStyle="1" w:styleId="D672E2609F2C406E9EB5D7920079B1DF">
    <w:name w:val="D672E2609F2C406E9EB5D7920079B1DF"/>
    <w:rsid w:val="00DB0B7C"/>
    <w:rPr>
      <w:lang w:val="ro-RO" w:eastAsia="ro-RO"/>
    </w:rPr>
  </w:style>
  <w:style w:type="paragraph" w:customStyle="1" w:styleId="2B90B6697ABA4D438DCC892CDEA6BABE">
    <w:name w:val="2B90B6697ABA4D438DCC892CDEA6BABE"/>
    <w:rsid w:val="00DB0B7C"/>
    <w:rPr>
      <w:lang w:val="ro-RO" w:eastAsia="ro-RO"/>
    </w:rPr>
  </w:style>
  <w:style w:type="paragraph" w:customStyle="1" w:styleId="9B0D658D93A54783AF1330063B013519">
    <w:name w:val="9B0D658D93A54783AF1330063B013519"/>
    <w:rsid w:val="00DB0B7C"/>
    <w:rPr>
      <w:lang w:val="ro-RO" w:eastAsia="ro-RO"/>
    </w:rPr>
  </w:style>
  <w:style w:type="paragraph" w:customStyle="1" w:styleId="85B668441CF747B5A479CE1DF913CAC8">
    <w:name w:val="85B668441CF747B5A479CE1DF913CAC8"/>
    <w:rsid w:val="00DB0B7C"/>
    <w:rPr>
      <w:lang w:val="ro-RO" w:eastAsia="ro-RO"/>
    </w:rPr>
  </w:style>
  <w:style w:type="paragraph" w:customStyle="1" w:styleId="5A83033D77D44B058047AB7BD72D5357">
    <w:name w:val="5A83033D77D44B058047AB7BD72D5357"/>
    <w:rsid w:val="00DB0B7C"/>
    <w:rPr>
      <w:lang w:val="ro-RO" w:eastAsia="ro-RO"/>
    </w:rPr>
  </w:style>
  <w:style w:type="paragraph" w:customStyle="1" w:styleId="67041BF692ED4A4CBC9E4B0080229932">
    <w:name w:val="67041BF692ED4A4CBC9E4B0080229932"/>
    <w:rsid w:val="00DB0B7C"/>
    <w:rPr>
      <w:lang w:val="ro-RO" w:eastAsia="ro-RO"/>
    </w:rPr>
  </w:style>
  <w:style w:type="paragraph" w:customStyle="1" w:styleId="A9091CEAA54D48D4A4EF5F3E62B94238">
    <w:name w:val="A9091CEAA54D48D4A4EF5F3E62B94238"/>
    <w:rsid w:val="00DB0B7C"/>
    <w:rPr>
      <w:lang w:val="ro-RO" w:eastAsia="ro-RO"/>
    </w:rPr>
  </w:style>
  <w:style w:type="paragraph" w:customStyle="1" w:styleId="A6F679224BF447BEBFE9838BC3E42493">
    <w:name w:val="A6F679224BF447BEBFE9838BC3E42493"/>
    <w:rsid w:val="00DB0B7C"/>
    <w:rPr>
      <w:lang w:val="ro-RO" w:eastAsia="ro-RO"/>
    </w:rPr>
  </w:style>
  <w:style w:type="paragraph" w:customStyle="1" w:styleId="ED712B306BE54645BE309E2759554BFD">
    <w:name w:val="ED712B306BE54645BE309E2759554BFD"/>
    <w:rsid w:val="00DB0B7C"/>
    <w:rPr>
      <w:lang w:val="ro-RO" w:eastAsia="ro-RO"/>
    </w:rPr>
  </w:style>
  <w:style w:type="paragraph" w:customStyle="1" w:styleId="8AADC0C2E28147D78C7DE1DE7DFF56E8">
    <w:name w:val="8AADC0C2E28147D78C7DE1DE7DFF56E8"/>
    <w:rsid w:val="00DB0B7C"/>
    <w:rPr>
      <w:lang w:val="ro-RO" w:eastAsia="ro-RO"/>
    </w:rPr>
  </w:style>
  <w:style w:type="paragraph" w:customStyle="1" w:styleId="049CA69E0AC742E9BB623C1BD4591724">
    <w:name w:val="049CA69E0AC742E9BB623C1BD4591724"/>
    <w:rsid w:val="00DB0B7C"/>
    <w:rPr>
      <w:lang w:val="ro-RO" w:eastAsia="ro-RO"/>
    </w:rPr>
  </w:style>
  <w:style w:type="paragraph" w:customStyle="1" w:styleId="CA103EB539E54F1397900EF8EC29BAEB">
    <w:name w:val="CA103EB539E54F1397900EF8EC29BAEB"/>
    <w:rsid w:val="00390CA4"/>
    <w:rPr>
      <w:lang w:val="ro-RO" w:eastAsia="ro-RO"/>
    </w:rPr>
  </w:style>
  <w:style w:type="paragraph" w:customStyle="1" w:styleId="9EC6D2D0EE9E464EA967F597E7F77AB3">
    <w:name w:val="9EC6D2D0EE9E464EA967F597E7F77AB3"/>
    <w:rsid w:val="00390CA4"/>
    <w:rPr>
      <w:lang w:val="ro-RO" w:eastAsia="ro-RO"/>
    </w:rPr>
  </w:style>
  <w:style w:type="paragraph" w:customStyle="1" w:styleId="17A3C79787654B81B0F98041E340B899">
    <w:name w:val="17A3C79787654B81B0F98041E340B899"/>
    <w:rsid w:val="00390CA4"/>
    <w:rPr>
      <w:lang w:val="ro-RO" w:eastAsia="ro-RO"/>
    </w:rPr>
  </w:style>
  <w:style w:type="paragraph" w:customStyle="1" w:styleId="9F037DB1204A4FE0A46413A0061F0A4F">
    <w:name w:val="9F037DB1204A4FE0A46413A0061F0A4F"/>
    <w:rsid w:val="00390CA4"/>
    <w:rPr>
      <w:lang w:val="ro-RO" w:eastAsia="ro-RO"/>
    </w:rPr>
  </w:style>
  <w:style w:type="paragraph" w:customStyle="1" w:styleId="16C3B35AFBF64055A6F2E76B78B8AA38">
    <w:name w:val="16C3B35AFBF64055A6F2E76B78B8AA38"/>
    <w:rsid w:val="00390CA4"/>
    <w:rPr>
      <w:lang w:val="ro-RO" w:eastAsia="ro-RO"/>
    </w:rPr>
  </w:style>
  <w:style w:type="paragraph" w:customStyle="1" w:styleId="C561CC225D204F30972CD03C5FFD06E0">
    <w:name w:val="C561CC225D204F30972CD03C5FFD06E0"/>
    <w:rsid w:val="00390CA4"/>
    <w:rPr>
      <w:lang w:val="ro-RO" w:eastAsia="ro-RO"/>
    </w:rPr>
  </w:style>
  <w:style w:type="paragraph" w:customStyle="1" w:styleId="98501654D21642A3916376860D4888F6">
    <w:name w:val="98501654D21642A3916376860D4888F6"/>
    <w:rsid w:val="009D318A"/>
    <w:rPr>
      <w:lang w:val="ro-RO" w:eastAsia="ro-RO"/>
    </w:rPr>
  </w:style>
  <w:style w:type="paragraph" w:customStyle="1" w:styleId="16F1E29093014613B331033B3D36F6B6">
    <w:name w:val="16F1E29093014613B331033B3D36F6B6"/>
    <w:rsid w:val="009D318A"/>
    <w:rPr>
      <w:lang w:val="ro-RO" w:eastAsia="ro-RO"/>
    </w:rPr>
  </w:style>
  <w:style w:type="paragraph" w:customStyle="1" w:styleId="D86F3C99D7BD4F0C8719954992ADF051">
    <w:name w:val="D86F3C99D7BD4F0C8719954992ADF051"/>
    <w:rsid w:val="009D318A"/>
    <w:rPr>
      <w:lang w:val="ro-RO" w:eastAsia="ro-RO"/>
    </w:rPr>
  </w:style>
  <w:style w:type="paragraph" w:customStyle="1" w:styleId="AA34F0897D56420986B2EA2A5AC585E8">
    <w:name w:val="AA34F0897D56420986B2EA2A5AC585E8"/>
    <w:rsid w:val="009D318A"/>
    <w:rPr>
      <w:lang w:val="ro-RO" w:eastAsia="ro-RO"/>
    </w:rPr>
  </w:style>
  <w:style w:type="paragraph" w:customStyle="1" w:styleId="2B301B81425243739B795073B71C0909">
    <w:name w:val="2B301B81425243739B795073B71C0909"/>
    <w:rsid w:val="009D318A"/>
    <w:rPr>
      <w:lang w:val="ro-RO" w:eastAsia="ro-RO"/>
    </w:rPr>
  </w:style>
  <w:style w:type="paragraph" w:customStyle="1" w:styleId="0F7EA796BBB04F7698363EADF9AB5D75">
    <w:name w:val="0F7EA796BBB04F7698363EADF9AB5D75"/>
    <w:rsid w:val="009D318A"/>
    <w:rPr>
      <w:lang w:val="ro-RO" w:eastAsia="ro-RO"/>
    </w:rPr>
  </w:style>
  <w:style w:type="paragraph" w:customStyle="1" w:styleId="77A4C8A80DF2497C8D5F482E93D01E40">
    <w:name w:val="77A4C8A80DF2497C8D5F482E93D01E40"/>
    <w:rsid w:val="009D318A"/>
    <w:rPr>
      <w:lang w:val="ro-RO" w:eastAsia="ro-RO"/>
    </w:rPr>
  </w:style>
  <w:style w:type="paragraph" w:customStyle="1" w:styleId="581FC7C0103D4E689DE727548C95DC7B">
    <w:name w:val="581FC7C0103D4E689DE727548C95DC7B"/>
    <w:rsid w:val="009D318A"/>
    <w:rPr>
      <w:lang w:val="ro-RO" w:eastAsia="ro-RO"/>
    </w:rPr>
  </w:style>
  <w:style w:type="paragraph" w:customStyle="1" w:styleId="CDA87D6640914EC1B6CA1C2AA7F41415">
    <w:name w:val="CDA87D6640914EC1B6CA1C2AA7F41415"/>
    <w:rsid w:val="009D318A"/>
    <w:rPr>
      <w:lang w:val="ro-RO" w:eastAsia="ro-RO"/>
    </w:rPr>
  </w:style>
  <w:style w:type="paragraph" w:customStyle="1" w:styleId="71B6DB2A576148C98B52DA0E6647EF52">
    <w:name w:val="71B6DB2A576148C98B52DA0E6647EF52"/>
    <w:rsid w:val="009D318A"/>
    <w:rPr>
      <w:lang w:val="ro-RO" w:eastAsia="ro-RO"/>
    </w:rPr>
  </w:style>
  <w:style w:type="paragraph" w:customStyle="1" w:styleId="AF82A308CFFA4BB2B4514052AD586CEB">
    <w:name w:val="AF82A308CFFA4BB2B4514052AD586CEB"/>
    <w:rsid w:val="009D318A"/>
    <w:rPr>
      <w:lang w:val="ro-RO" w:eastAsia="ro-RO"/>
    </w:rPr>
  </w:style>
  <w:style w:type="paragraph" w:customStyle="1" w:styleId="683B23F7B52B451B9245C7D683DE7146">
    <w:name w:val="683B23F7B52B451B9245C7D683DE7146"/>
    <w:rsid w:val="009D318A"/>
    <w:rPr>
      <w:lang w:val="ro-RO" w:eastAsia="ro-RO"/>
    </w:rPr>
  </w:style>
  <w:style w:type="paragraph" w:customStyle="1" w:styleId="67BA3CEB131046F58D20819780E66C57">
    <w:name w:val="67BA3CEB131046F58D20819780E66C57"/>
    <w:rsid w:val="009D318A"/>
    <w:rPr>
      <w:lang w:val="ro-RO" w:eastAsia="ro-RO"/>
    </w:rPr>
  </w:style>
  <w:style w:type="paragraph" w:customStyle="1" w:styleId="8C232155A8FF42AEA661F0932B5995BA">
    <w:name w:val="8C232155A8FF42AEA661F0932B5995BA"/>
    <w:rsid w:val="009D318A"/>
    <w:rPr>
      <w:lang w:val="ro-RO" w:eastAsia="ro-RO"/>
    </w:rPr>
  </w:style>
  <w:style w:type="paragraph" w:customStyle="1" w:styleId="16512225259A4B49885F2161F916FD5E">
    <w:name w:val="16512225259A4B49885F2161F916FD5E"/>
    <w:rsid w:val="009D318A"/>
    <w:rPr>
      <w:lang w:val="ro-RO" w:eastAsia="ro-RO"/>
    </w:rPr>
  </w:style>
  <w:style w:type="paragraph" w:customStyle="1" w:styleId="20341A72003C46B3AD1E72EE1850177A">
    <w:name w:val="20341A72003C46B3AD1E72EE1850177A"/>
    <w:rsid w:val="009D318A"/>
    <w:rPr>
      <w:lang w:val="ro-RO" w:eastAsia="ro-RO"/>
    </w:rPr>
  </w:style>
  <w:style w:type="paragraph" w:customStyle="1" w:styleId="7F400185C0FC41849B011B6274E45579">
    <w:name w:val="7F400185C0FC41849B011B6274E45579"/>
    <w:rsid w:val="009D318A"/>
    <w:rPr>
      <w:lang w:val="ro-RO" w:eastAsia="ro-RO"/>
    </w:rPr>
  </w:style>
  <w:style w:type="paragraph" w:customStyle="1" w:styleId="C1E8DB91F42042D29002C040D5E707C8">
    <w:name w:val="C1E8DB91F42042D29002C040D5E707C8"/>
    <w:rsid w:val="009D318A"/>
    <w:rPr>
      <w:lang w:val="ro-RO" w:eastAsia="ro-RO"/>
    </w:rPr>
  </w:style>
  <w:style w:type="paragraph" w:customStyle="1" w:styleId="46138BC9426E4B0C8A5B1C65F6998D24">
    <w:name w:val="46138BC9426E4B0C8A5B1C65F6998D24"/>
    <w:rsid w:val="009D318A"/>
    <w:rPr>
      <w:lang w:val="ro-RO" w:eastAsia="ro-RO"/>
    </w:rPr>
  </w:style>
  <w:style w:type="paragraph" w:customStyle="1" w:styleId="C6DB287258C744378F902B6E8F528E04">
    <w:name w:val="C6DB287258C744378F902B6E8F528E04"/>
    <w:rsid w:val="00223EBB"/>
    <w:rPr>
      <w:lang w:val="ro-RO" w:eastAsia="ro-RO"/>
    </w:rPr>
  </w:style>
  <w:style w:type="paragraph" w:customStyle="1" w:styleId="318B10E25E0D48A0B49E09B6845E3835">
    <w:name w:val="318B10E25E0D48A0B49E09B6845E3835"/>
    <w:rsid w:val="00223EBB"/>
    <w:rPr>
      <w:lang w:val="ro-RO" w:eastAsia="ro-RO"/>
    </w:rPr>
  </w:style>
  <w:style w:type="paragraph" w:customStyle="1" w:styleId="D700937EDD97422E828D99BE6B50DA8F">
    <w:name w:val="D700937EDD97422E828D99BE6B50DA8F"/>
    <w:rsid w:val="00F8682D"/>
    <w:rPr>
      <w:lang w:val="ro-RO" w:eastAsia="ro-RO"/>
    </w:rPr>
  </w:style>
  <w:style w:type="paragraph" w:customStyle="1" w:styleId="24F51DB7B18C428CA4D5EAE459B6DD03">
    <w:name w:val="24F51DB7B18C428CA4D5EAE459B6DD03"/>
    <w:rsid w:val="00F8682D"/>
    <w:rPr>
      <w:lang w:val="ro-RO" w:eastAsia="ro-RO"/>
    </w:rPr>
  </w:style>
  <w:style w:type="paragraph" w:customStyle="1" w:styleId="47ED8DB0197A4450880543C9D34A386B">
    <w:name w:val="47ED8DB0197A4450880543C9D34A386B"/>
    <w:rsid w:val="00F8682D"/>
    <w:rPr>
      <w:lang w:val="ro-RO" w:eastAsia="ro-RO"/>
    </w:rPr>
  </w:style>
  <w:style w:type="paragraph" w:customStyle="1" w:styleId="8CEA4866E265407CBF77A16BDEB62115">
    <w:name w:val="8CEA4866E265407CBF77A16BDEB62115"/>
    <w:rsid w:val="00F8682D"/>
    <w:rPr>
      <w:lang w:val="ro-RO" w:eastAsia="ro-RO"/>
    </w:rPr>
  </w:style>
  <w:style w:type="paragraph" w:customStyle="1" w:styleId="4E3BB1474F984F12940F23983AE202D0">
    <w:name w:val="4E3BB1474F984F12940F23983AE202D0"/>
    <w:rsid w:val="00F8682D"/>
    <w:rPr>
      <w:lang w:val="ro-RO" w:eastAsia="ro-RO"/>
    </w:rPr>
  </w:style>
  <w:style w:type="paragraph" w:customStyle="1" w:styleId="5D5D9036C711448887D60B959EFE2DBC">
    <w:name w:val="5D5D9036C711448887D60B959EFE2DBC"/>
    <w:rsid w:val="00F8682D"/>
    <w:rPr>
      <w:lang w:val="ro-RO" w:eastAsia="ro-RO"/>
    </w:rPr>
  </w:style>
  <w:style w:type="paragraph" w:customStyle="1" w:styleId="60902444AEC24841B4B7992A6BCB71D4">
    <w:name w:val="60902444AEC24841B4B7992A6BCB71D4"/>
    <w:rsid w:val="00E30539"/>
    <w:rPr>
      <w:lang w:val="ro-RO" w:eastAsia="ro-RO"/>
    </w:rPr>
  </w:style>
  <w:style w:type="paragraph" w:customStyle="1" w:styleId="79958813BC674B1AB947EF4EEF313F31">
    <w:name w:val="79958813BC674B1AB947EF4EEF313F31"/>
    <w:rsid w:val="00E30539"/>
    <w:rPr>
      <w:lang w:val="ro-RO" w:eastAsia="ro-RO"/>
    </w:rPr>
  </w:style>
  <w:style w:type="paragraph" w:customStyle="1" w:styleId="2E145F69D58442689A0BBACC6168AC56">
    <w:name w:val="2E145F69D58442689A0BBACC6168AC56"/>
    <w:rsid w:val="00E30539"/>
    <w:rPr>
      <w:lang w:val="ro-RO" w:eastAsia="ro-RO"/>
    </w:rPr>
  </w:style>
  <w:style w:type="paragraph" w:customStyle="1" w:styleId="B89279F2A20545BC8DB1E9829BAB25F0">
    <w:name w:val="B89279F2A20545BC8DB1E9829BAB25F0"/>
    <w:rsid w:val="00E30539"/>
    <w:rPr>
      <w:lang w:val="ro-RO" w:eastAsia="ro-RO"/>
    </w:rPr>
  </w:style>
  <w:style w:type="paragraph" w:customStyle="1" w:styleId="B135995D852B485785DBD327739695D7">
    <w:name w:val="B135995D852B485785DBD327739695D7"/>
    <w:rsid w:val="00E30539"/>
    <w:rPr>
      <w:lang w:val="ro-RO" w:eastAsia="ro-RO"/>
    </w:rPr>
  </w:style>
  <w:style w:type="paragraph" w:customStyle="1" w:styleId="5D7562AC92BB489C9A5837C440509CC5">
    <w:name w:val="5D7562AC92BB489C9A5837C440509CC5"/>
    <w:rsid w:val="00E30539"/>
    <w:rPr>
      <w:lang w:val="ro-RO" w:eastAsia="ro-RO"/>
    </w:rPr>
  </w:style>
  <w:style w:type="paragraph" w:customStyle="1" w:styleId="46765147341F4669B92DD5F84DDDA824">
    <w:name w:val="46765147341F4669B92DD5F84DDDA824"/>
    <w:rsid w:val="00E30539"/>
    <w:rPr>
      <w:lang w:val="ro-RO" w:eastAsia="ro-RO"/>
    </w:rPr>
  </w:style>
  <w:style w:type="paragraph" w:customStyle="1" w:styleId="DB736209F2274F8AB547504552AACD4D">
    <w:name w:val="DB736209F2274F8AB547504552AACD4D"/>
    <w:rsid w:val="00E30539"/>
    <w:rPr>
      <w:lang w:val="ro-RO" w:eastAsia="ro-RO"/>
    </w:rPr>
  </w:style>
  <w:style w:type="paragraph" w:customStyle="1" w:styleId="88495F9B92894A139A70B0D0233EE9CC">
    <w:name w:val="88495F9B92894A139A70B0D0233EE9CC"/>
    <w:rsid w:val="00E30539"/>
    <w:rPr>
      <w:lang w:val="ro-RO" w:eastAsia="ro-RO"/>
    </w:rPr>
  </w:style>
  <w:style w:type="paragraph" w:customStyle="1" w:styleId="05EF1E9716BA4333A013ECE241C73EFF">
    <w:name w:val="05EF1E9716BA4333A013ECE241C73EFF"/>
    <w:rsid w:val="00E30539"/>
    <w:rPr>
      <w:lang w:val="ro-RO" w:eastAsia="ro-RO"/>
    </w:rPr>
  </w:style>
  <w:style w:type="paragraph" w:customStyle="1" w:styleId="E47D062270A54C93B717509DDAF50347">
    <w:name w:val="E47D062270A54C93B717509DDAF50347"/>
    <w:rsid w:val="00E30539"/>
    <w:rPr>
      <w:lang w:val="ro-RO" w:eastAsia="ro-RO"/>
    </w:rPr>
  </w:style>
  <w:style w:type="paragraph" w:customStyle="1" w:styleId="204F117DC130465AA9E509A27987E8BC">
    <w:name w:val="204F117DC130465AA9E509A27987E8BC"/>
    <w:rsid w:val="00E30539"/>
    <w:rPr>
      <w:lang w:val="ro-RO" w:eastAsia="ro-RO"/>
    </w:rPr>
  </w:style>
  <w:style w:type="paragraph" w:customStyle="1" w:styleId="B254E6A2990A48D28A0F216B2ACCCB44">
    <w:name w:val="B254E6A2990A48D28A0F216B2ACCCB44"/>
    <w:rsid w:val="00E30539"/>
    <w:rPr>
      <w:lang w:val="ro-RO" w:eastAsia="ro-RO"/>
    </w:rPr>
  </w:style>
  <w:style w:type="paragraph" w:customStyle="1" w:styleId="C6211020771D487CA1A93C24206D1B95">
    <w:name w:val="C6211020771D487CA1A93C24206D1B95"/>
    <w:rsid w:val="00E30539"/>
    <w:rPr>
      <w:lang w:val="ro-RO" w:eastAsia="ro-RO"/>
    </w:rPr>
  </w:style>
  <w:style w:type="paragraph" w:customStyle="1" w:styleId="A52AB1DD7C7744ADBCD344E7E668FB21">
    <w:name w:val="A52AB1DD7C7744ADBCD344E7E668FB21"/>
    <w:rsid w:val="008D18A2"/>
    <w:rPr>
      <w:lang w:val="ro-RO" w:eastAsia="ro-RO"/>
    </w:rPr>
  </w:style>
  <w:style w:type="paragraph" w:customStyle="1" w:styleId="50496ED23D904CD0A1557B1B243B5B03">
    <w:name w:val="50496ED23D904CD0A1557B1B243B5B03"/>
    <w:rsid w:val="008D18A2"/>
    <w:rPr>
      <w:lang w:val="ro-RO" w:eastAsia="ro-RO"/>
    </w:rPr>
  </w:style>
  <w:style w:type="paragraph" w:customStyle="1" w:styleId="3291B59743D5496284F4E3689BBA32DB">
    <w:name w:val="3291B59743D5496284F4E3689BBA32DB"/>
    <w:rsid w:val="008D18A2"/>
    <w:rPr>
      <w:lang w:val="ro-RO" w:eastAsia="ro-RO"/>
    </w:rPr>
  </w:style>
  <w:style w:type="paragraph" w:customStyle="1" w:styleId="2E805BFBBAD5485EABE4ABE644ECED2B">
    <w:name w:val="2E805BFBBAD5485EABE4ABE644ECED2B"/>
    <w:rsid w:val="008D18A2"/>
    <w:rPr>
      <w:lang w:val="ro-RO" w:eastAsia="ro-RO"/>
    </w:rPr>
  </w:style>
  <w:style w:type="paragraph" w:customStyle="1" w:styleId="38169C1F1F164DA8A774B601D4A6A8B9">
    <w:name w:val="38169C1F1F164DA8A774B601D4A6A8B9"/>
    <w:rsid w:val="008D18A2"/>
    <w:rPr>
      <w:lang w:val="ro-RO" w:eastAsia="ro-RO"/>
    </w:rPr>
  </w:style>
  <w:style w:type="paragraph" w:customStyle="1" w:styleId="F3F0C8142FD64BAABC318BA5A8C2DF31">
    <w:name w:val="F3F0C8142FD64BAABC318BA5A8C2DF31"/>
    <w:rsid w:val="008D18A2"/>
    <w:rPr>
      <w:lang w:val="ro-RO" w:eastAsia="ro-RO"/>
    </w:rPr>
  </w:style>
  <w:style w:type="paragraph" w:customStyle="1" w:styleId="2976060ACA5043949DAA00D22BAAAAD7">
    <w:name w:val="2976060ACA5043949DAA00D22BAAAAD7"/>
    <w:rsid w:val="008D18A2"/>
    <w:rPr>
      <w:lang w:val="ro-RO" w:eastAsia="ro-RO"/>
    </w:rPr>
  </w:style>
  <w:style w:type="paragraph" w:customStyle="1" w:styleId="CD91E877356F494384871C19A6AD2D5A">
    <w:name w:val="CD91E877356F494384871C19A6AD2D5A"/>
    <w:rsid w:val="008D18A2"/>
    <w:rPr>
      <w:lang w:val="ro-RO" w:eastAsia="ro-RO"/>
    </w:rPr>
  </w:style>
  <w:style w:type="paragraph" w:customStyle="1" w:styleId="43931088FCE448EF95CCCADC83FBFE5D">
    <w:name w:val="43931088FCE448EF95CCCADC83FBFE5D"/>
    <w:rsid w:val="008D18A2"/>
    <w:rPr>
      <w:lang w:val="ro-RO" w:eastAsia="ro-RO"/>
    </w:rPr>
  </w:style>
  <w:style w:type="paragraph" w:customStyle="1" w:styleId="85FCF59F8F614E10B62BC4C987BFE201">
    <w:name w:val="85FCF59F8F614E10B62BC4C987BFE201"/>
    <w:rsid w:val="00957BC0"/>
    <w:rPr>
      <w:lang w:val="ro-RO" w:eastAsia="ro-RO"/>
    </w:rPr>
  </w:style>
  <w:style w:type="paragraph" w:customStyle="1" w:styleId="55AD4CA9016941CDB6E7284181259E5C">
    <w:name w:val="55AD4CA9016941CDB6E7284181259E5C"/>
    <w:rsid w:val="00957BC0"/>
    <w:rPr>
      <w:lang w:val="ro-RO" w:eastAsia="ro-RO"/>
    </w:rPr>
  </w:style>
  <w:style w:type="paragraph" w:customStyle="1" w:styleId="D8FB515710F74F20A6261EA61EB2FA37">
    <w:name w:val="D8FB515710F74F20A6261EA61EB2FA37"/>
    <w:rsid w:val="00957BC0"/>
    <w:rPr>
      <w:lang w:val="ro-RO" w:eastAsia="ro-RO"/>
    </w:rPr>
  </w:style>
  <w:style w:type="paragraph" w:customStyle="1" w:styleId="E6C1759B4FBF478B8021974BEBA29581">
    <w:name w:val="E6C1759B4FBF478B8021974BEBA29581"/>
    <w:rsid w:val="00957BC0"/>
    <w:rPr>
      <w:lang w:val="ro-RO" w:eastAsia="ro-RO"/>
    </w:rPr>
  </w:style>
  <w:style w:type="paragraph" w:customStyle="1" w:styleId="738C49E1DEA047929230CD1897896B78">
    <w:name w:val="738C49E1DEA047929230CD1897896B78"/>
    <w:rsid w:val="00957BC0"/>
    <w:rPr>
      <w:lang w:val="ro-RO" w:eastAsia="ro-RO"/>
    </w:rPr>
  </w:style>
  <w:style w:type="paragraph" w:customStyle="1" w:styleId="8BF58023BE5D407A8507196927A9C6B7">
    <w:name w:val="8BF58023BE5D407A8507196927A9C6B7"/>
    <w:rsid w:val="00957BC0"/>
    <w:rPr>
      <w:lang w:val="ro-RO" w:eastAsia="ro-RO"/>
    </w:rPr>
  </w:style>
  <w:style w:type="paragraph" w:customStyle="1" w:styleId="391EB19B80C441E095145017C65A74B8">
    <w:name w:val="391EB19B80C441E095145017C65A74B8"/>
    <w:rsid w:val="00957BC0"/>
    <w:rPr>
      <w:lang w:val="ro-RO" w:eastAsia="ro-RO"/>
    </w:rPr>
  </w:style>
  <w:style w:type="paragraph" w:customStyle="1" w:styleId="B8D1EAA527A14AADA5F129C453EBB4B2">
    <w:name w:val="B8D1EAA527A14AADA5F129C453EBB4B2"/>
    <w:rsid w:val="00957BC0"/>
    <w:rPr>
      <w:lang w:val="ro-RO" w:eastAsia="ro-RO"/>
    </w:rPr>
  </w:style>
  <w:style w:type="paragraph" w:customStyle="1" w:styleId="3916FB2A65B2434DA2E84BC1F81007E4">
    <w:name w:val="3916FB2A65B2434DA2E84BC1F81007E4"/>
    <w:rsid w:val="00957BC0"/>
    <w:rPr>
      <w:lang w:val="ro-RO" w:eastAsia="ro-RO"/>
    </w:rPr>
  </w:style>
  <w:style w:type="paragraph" w:customStyle="1" w:styleId="C82BBD104E7B49EA99D13E1E74E06D0D">
    <w:name w:val="C82BBD104E7B49EA99D13E1E74E06D0D"/>
    <w:rsid w:val="00957BC0"/>
    <w:rPr>
      <w:lang w:val="ro-RO" w:eastAsia="ro-RO"/>
    </w:rPr>
  </w:style>
  <w:style w:type="paragraph" w:customStyle="1" w:styleId="73770A7A58A84661A809DAC1B908FD0B">
    <w:name w:val="73770A7A58A84661A809DAC1B908FD0B"/>
    <w:rsid w:val="00957BC0"/>
    <w:rPr>
      <w:lang w:val="ro-RO" w:eastAsia="ro-RO"/>
    </w:rPr>
  </w:style>
  <w:style w:type="paragraph" w:customStyle="1" w:styleId="A57190539D2F40B291F759E29EEC01A5">
    <w:name w:val="A57190539D2F40B291F759E29EEC01A5"/>
    <w:rsid w:val="00957BC0"/>
    <w:rPr>
      <w:lang w:val="ro-RO" w:eastAsia="ro-RO"/>
    </w:rPr>
  </w:style>
  <w:style w:type="paragraph" w:customStyle="1" w:styleId="98FFA62C58C24637A9679178F3763A66">
    <w:name w:val="98FFA62C58C24637A9679178F3763A66"/>
    <w:rsid w:val="00957BC0"/>
    <w:rPr>
      <w:lang w:val="ro-RO" w:eastAsia="ro-RO"/>
    </w:rPr>
  </w:style>
  <w:style w:type="paragraph" w:customStyle="1" w:styleId="7A7A481BEA4A486EB290444FF6F1C99A">
    <w:name w:val="7A7A481BEA4A486EB290444FF6F1C99A"/>
    <w:rsid w:val="00957BC0"/>
    <w:rPr>
      <w:lang w:val="ro-RO" w:eastAsia="ro-RO"/>
    </w:rPr>
  </w:style>
  <w:style w:type="paragraph" w:customStyle="1" w:styleId="09FCE23478D54CF8AA6BACE45C8F6EBB">
    <w:name w:val="09FCE23478D54CF8AA6BACE45C8F6EBB"/>
    <w:rsid w:val="00957BC0"/>
    <w:rPr>
      <w:lang w:val="ro-RO" w:eastAsia="ro-RO"/>
    </w:rPr>
  </w:style>
  <w:style w:type="paragraph" w:customStyle="1" w:styleId="CDD6A44FEFB84FE0A37CD9166958665B">
    <w:name w:val="CDD6A44FEFB84FE0A37CD9166958665B"/>
    <w:rsid w:val="00957BC0"/>
    <w:rPr>
      <w:lang w:val="ro-RO" w:eastAsia="ro-RO"/>
    </w:rPr>
  </w:style>
  <w:style w:type="paragraph" w:customStyle="1" w:styleId="03493ADE83284F218A70DE8AB87C4ABF">
    <w:name w:val="03493ADE83284F218A70DE8AB87C4ABF"/>
    <w:rsid w:val="00957BC0"/>
    <w:rPr>
      <w:lang w:val="ro-RO" w:eastAsia="ro-RO"/>
    </w:rPr>
  </w:style>
  <w:style w:type="paragraph" w:customStyle="1" w:styleId="0B5BF9F7567D4890B5042FF368D611F3">
    <w:name w:val="0B5BF9F7567D4890B5042FF368D611F3"/>
    <w:rsid w:val="00957BC0"/>
    <w:rPr>
      <w:lang w:val="ro-RO" w:eastAsia="ro-RO"/>
    </w:rPr>
  </w:style>
  <w:style w:type="paragraph" w:customStyle="1" w:styleId="9DBB9AB8F16C4FE292085A9236D96E48">
    <w:name w:val="9DBB9AB8F16C4FE292085A9236D96E48"/>
    <w:rsid w:val="00957BC0"/>
    <w:rPr>
      <w:lang w:val="ro-RO" w:eastAsia="ro-RO"/>
    </w:rPr>
  </w:style>
  <w:style w:type="paragraph" w:customStyle="1" w:styleId="61C7BF5838A240109E048D1719EF56BA">
    <w:name w:val="61C7BF5838A240109E048D1719EF56BA"/>
    <w:rsid w:val="00957BC0"/>
    <w:rPr>
      <w:lang w:val="ro-RO" w:eastAsia="ro-RO"/>
    </w:rPr>
  </w:style>
  <w:style w:type="paragraph" w:customStyle="1" w:styleId="1CCFA65176154B13B7E737083E4B7110">
    <w:name w:val="1CCFA65176154B13B7E737083E4B7110"/>
    <w:rsid w:val="004F6738"/>
    <w:rPr>
      <w:lang w:val="ro-RO" w:eastAsia="ro-RO"/>
    </w:rPr>
  </w:style>
  <w:style w:type="paragraph" w:customStyle="1" w:styleId="047D626DF20449EC874F954834320FB1">
    <w:name w:val="047D626DF20449EC874F954834320FB1"/>
    <w:rsid w:val="004F6738"/>
    <w:rPr>
      <w:lang w:val="ro-RO" w:eastAsia="ro-RO"/>
    </w:rPr>
  </w:style>
  <w:style w:type="paragraph" w:customStyle="1" w:styleId="E07A1E18A66640B2A47C2B5CCDFA3CFA">
    <w:name w:val="E07A1E18A66640B2A47C2B5CCDFA3CFA"/>
    <w:rsid w:val="004F6738"/>
    <w:rPr>
      <w:lang w:val="ro-RO" w:eastAsia="ro-RO"/>
    </w:rPr>
  </w:style>
  <w:style w:type="paragraph" w:customStyle="1" w:styleId="EC94FF2FF2364F20B19B7DF4410D8B81">
    <w:name w:val="EC94FF2FF2364F20B19B7DF4410D8B81"/>
    <w:rsid w:val="004F6738"/>
    <w:rPr>
      <w:lang w:val="ro-RO" w:eastAsia="ro-RO"/>
    </w:rPr>
  </w:style>
  <w:style w:type="paragraph" w:customStyle="1" w:styleId="380DEEFC8BC247BFA0EC44294DC7DD33">
    <w:name w:val="380DEEFC8BC247BFA0EC44294DC7DD33"/>
    <w:rsid w:val="00096A7C"/>
    <w:rPr>
      <w:lang w:val="ro-RO" w:eastAsia="ro-RO"/>
    </w:rPr>
  </w:style>
  <w:style w:type="paragraph" w:customStyle="1" w:styleId="8CB041EC151745EFA5611D729CEA2AE8">
    <w:name w:val="8CB041EC151745EFA5611D729CEA2AE8"/>
    <w:rsid w:val="00096A7C"/>
    <w:rPr>
      <w:lang w:val="ro-RO" w:eastAsia="ro-RO"/>
    </w:rPr>
  </w:style>
  <w:style w:type="paragraph" w:customStyle="1" w:styleId="6FA0E8B6366B4A73A87045FEA899D5CF">
    <w:name w:val="6FA0E8B6366B4A73A87045FEA899D5CF"/>
    <w:rsid w:val="00096A7C"/>
    <w:rPr>
      <w:lang w:val="ro-RO" w:eastAsia="ro-RO"/>
    </w:rPr>
  </w:style>
  <w:style w:type="paragraph" w:customStyle="1" w:styleId="FE132C2CAE654A1BB2B77232D5B37D1B">
    <w:name w:val="FE132C2CAE654A1BB2B77232D5B37D1B"/>
    <w:rsid w:val="00096A7C"/>
    <w:rPr>
      <w:lang w:val="ro-RO" w:eastAsia="ro-RO"/>
    </w:rPr>
  </w:style>
  <w:style w:type="paragraph" w:customStyle="1" w:styleId="83026E03C1BC4C1CA4FBBA612618E5DE">
    <w:name w:val="83026E03C1BC4C1CA4FBBA612618E5DE"/>
    <w:rsid w:val="00096A7C"/>
    <w:rPr>
      <w:lang w:val="ro-RO" w:eastAsia="ro-RO"/>
    </w:rPr>
  </w:style>
  <w:style w:type="paragraph" w:customStyle="1" w:styleId="F1925AC8C3274FD6B58CEDA8ADCC01E0">
    <w:name w:val="F1925AC8C3274FD6B58CEDA8ADCC01E0"/>
    <w:rsid w:val="00096A7C"/>
    <w:rPr>
      <w:lang w:val="ro-RO" w:eastAsia="ro-RO"/>
    </w:rPr>
  </w:style>
  <w:style w:type="paragraph" w:customStyle="1" w:styleId="5803B11924A94595B06C1947279033E0">
    <w:name w:val="5803B11924A94595B06C1947279033E0"/>
    <w:rsid w:val="00096A7C"/>
    <w:rPr>
      <w:lang w:val="ro-RO" w:eastAsia="ro-RO"/>
    </w:rPr>
  </w:style>
  <w:style w:type="paragraph" w:customStyle="1" w:styleId="12F1B6AC54674F9491BBD7CDB4A81FEF">
    <w:name w:val="12F1B6AC54674F9491BBD7CDB4A81FEF"/>
    <w:rsid w:val="00096A7C"/>
    <w:rPr>
      <w:lang w:val="ro-RO" w:eastAsia="ro-RO"/>
    </w:rPr>
  </w:style>
  <w:style w:type="paragraph" w:customStyle="1" w:styleId="2630AF12E0044B329401FBB7F65E12BD">
    <w:name w:val="2630AF12E0044B329401FBB7F65E12BD"/>
    <w:rsid w:val="00096A7C"/>
    <w:rPr>
      <w:lang w:val="ro-RO" w:eastAsia="ro-RO"/>
    </w:rPr>
  </w:style>
  <w:style w:type="paragraph" w:customStyle="1" w:styleId="6C5C88DDAB784B6C84EC0B1C30FC71D0">
    <w:name w:val="6C5C88DDAB784B6C84EC0B1C30FC71D0"/>
    <w:rsid w:val="00096A7C"/>
    <w:rPr>
      <w:lang w:val="ro-RO" w:eastAsia="ro-RO"/>
    </w:rPr>
  </w:style>
  <w:style w:type="paragraph" w:customStyle="1" w:styleId="90C0E8D9EC574ADF805848A6510F72D5">
    <w:name w:val="90C0E8D9EC574ADF805848A6510F72D5"/>
    <w:rsid w:val="00096A7C"/>
    <w:rPr>
      <w:lang w:val="ro-RO" w:eastAsia="ro-RO"/>
    </w:rPr>
  </w:style>
  <w:style w:type="paragraph" w:customStyle="1" w:styleId="A438E340A52940859E83EFD1ADD8381C">
    <w:name w:val="A438E340A52940859E83EFD1ADD8381C"/>
    <w:rsid w:val="00096A7C"/>
    <w:rPr>
      <w:lang w:val="ro-RO" w:eastAsia="ro-RO"/>
    </w:rPr>
  </w:style>
  <w:style w:type="paragraph" w:customStyle="1" w:styleId="CB4ACCE758564209ACF7A81C61A6C985">
    <w:name w:val="CB4ACCE758564209ACF7A81C61A6C985"/>
    <w:rsid w:val="00096A7C"/>
    <w:rPr>
      <w:lang w:val="ro-RO" w:eastAsia="ro-RO"/>
    </w:rPr>
  </w:style>
  <w:style w:type="paragraph" w:customStyle="1" w:styleId="1C048069F0BA420AB818462816EC82F2">
    <w:name w:val="1C048069F0BA420AB818462816EC82F2"/>
    <w:rsid w:val="00584BDC"/>
    <w:rPr>
      <w:lang w:val="ro-RO" w:eastAsia="ro-RO"/>
    </w:rPr>
  </w:style>
  <w:style w:type="paragraph" w:customStyle="1" w:styleId="2A858FC8178A4FB4BFC8D4CE432550DF">
    <w:name w:val="2A858FC8178A4FB4BFC8D4CE432550DF"/>
    <w:rsid w:val="00584BDC"/>
    <w:rPr>
      <w:lang w:val="ro-RO" w:eastAsia="ro-RO"/>
    </w:rPr>
  </w:style>
  <w:style w:type="paragraph" w:customStyle="1" w:styleId="E7809593859F40348DE7AA994CBBB3B1">
    <w:name w:val="E7809593859F40348DE7AA994CBBB3B1"/>
    <w:rsid w:val="00584BDC"/>
    <w:rPr>
      <w:lang w:val="ro-RO" w:eastAsia="ro-RO"/>
    </w:rPr>
  </w:style>
  <w:style w:type="paragraph" w:customStyle="1" w:styleId="EE101A0E8C2A41088D9B0B2E25C46E6A">
    <w:name w:val="EE101A0E8C2A41088D9B0B2E25C46E6A"/>
    <w:rsid w:val="00584BDC"/>
    <w:rPr>
      <w:lang w:val="ro-RO" w:eastAsia="ro-RO"/>
    </w:rPr>
  </w:style>
  <w:style w:type="paragraph" w:customStyle="1" w:styleId="B6CF6D76B2524CD08AB9FF0C6C078859">
    <w:name w:val="B6CF6D76B2524CD08AB9FF0C6C078859"/>
    <w:rsid w:val="00584BDC"/>
    <w:rPr>
      <w:lang w:val="ro-RO" w:eastAsia="ro-RO"/>
    </w:rPr>
  </w:style>
  <w:style w:type="paragraph" w:customStyle="1" w:styleId="0E3837414CCC4D64AE131647EBEDE6D8">
    <w:name w:val="0E3837414CCC4D64AE131647EBEDE6D8"/>
    <w:rsid w:val="00584BDC"/>
    <w:rPr>
      <w:lang w:val="ro-RO" w:eastAsia="ro-RO"/>
    </w:rPr>
  </w:style>
  <w:style w:type="paragraph" w:customStyle="1" w:styleId="FE4991B528694A8E913516AF1577D840">
    <w:name w:val="FE4991B528694A8E913516AF1577D840"/>
    <w:rsid w:val="00584BDC"/>
    <w:rPr>
      <w:lang w:val="ro-RO" w:eastAsia="ro-RO"/>
    </w:rPr>
  </w:style>
  <w:style w:type="paragraph" w:customStyle="1" w:styleId="3624E7D58A7A4B4D8AE3DE5BD7786934">
    <w:name w:val="3624E7D58A7A4B4D8AE3DE5BD7786934"/>
    <w:rsid w:val="00584BDC"/>
    <w:rPr>
      <w:lang w:val="ro-RO" w:eastAsia="ro-RO"/>
    </w:rPr>
  </w:style>
  <w:style w:type="paragraph" w:customStyle="1" w:styleId="02FA23727D184277B1F116A06CF5B787">
    <w:name w:val="02FA23727D184277B1F116A06CF5B787"/>
    <w:rsid w:val="00584BDC"/>
    <w:rPr>
      <w:lang w:val="ro-RO" w:eastAsia="ro-RO"/>
    </w:rPr>
  </w:style>
  <w:style w:type="paragraph" w:customStyle="1" w:styleId="A5C5D37B03DD4E2083CA5E91EF6942FE">
    <w:name w:val="A5C5D37B03DD4E2083CA5E91EF6942FE"/>
    <w:rsid w:val="00584BDC"/>
    <w:rPr>
      <w:lang w:val="ro-RO" w:eastAsia="ro-RO"/>
    </w:rPr>
  </w:style>
  <w:style w:type="paragraph" w:customStyle="1" w:styleId="54DC8AE523A043C8BAA9D77A0FE54761">
    <w:name w:val="54DC8AE523A043C8BAA9D77A0FE54761"/>
    <w:rsid w:val="00584BDC"/>
    <w:rPr>
      <w:lang w:val="ro-RO" w:eastAsia="ro-RO"/>
    </w:rPr>
  </w:style>
  <w:style w:type="paragraph" w:customStyle="1" w:styleId="2579EA02F9544911A532BED046771B4A">
    <w:name w:val="2579EA02F9544911A532BED046771B4A"/>
    <w:rsid w:val="00584BDC"/>
    <w:rPr>
      <w:lang w:val="ro-RO" w:eastAsia="ro-RO"/>
    </w:rPr>
  </w:style>
  <w:style w:type="paragraph" w:customStyle="1" w:styleId="206CFD7FBAB54D878C59B3CC9455C2CA">
    <w:name w:val="206CFD7FBAB54D878C59B3CC9455C2CA"/>
    <w:rsid w:val="00584BDC"/>
    <w:rPr>
      <w:lang w:val="ro-RO" w:eastAsia="ro-RO"/>
    </w:rPr>
  </w:style>
  <w:style w:type="paragraph" w:customStyle="1" w:styleId="8C1B6C609E434EFA9BD3A929827E9A3B">
    <w:name w:val="8C1B6C609E434EFA9BD3A929827E9A3B"/>
    <w:rsid w:val="00584BDC"/>
    <w:rPr>
      <w:lang w:val="ro-RO" w:eastAsia="ro-RO"/>
    </w:rPr>
  </w:style>
  <w:style w:type="paragraph" w:customStyle="1" w:styleId="FFDDEE7290664556AC05BFBCB133D077">
    <w:name w:val="FFDDEE7290664556AC05BFBCB133D077"/>
    <w:rsid w:val="00584BDC"/>
    <w:rPr>
      <w:lang w:val="ro-RO" w:eastAsia="ro-RO"/>
    </w:rPr>
  </w:style>
  <w:style w:type="paragraph" w:customStyle="1" w:styleId="7C8E80AF9C1643388A1B1598EBFF007D">
    <w:name w:val="7C8E80AF9C1643388A1B1598EBFF007D"/>
    <w:rsid w:val="00584BDC"/>
    <w:rPr>
      <w:lang w:val="ro-RO" w:eastAsia="ro-RO"/>
    </w:rPr>
  </w:style>
  <w:style w:type="paragraph" w:customStyle="1" w:styleId="813EC200455C4D67806CDCEC7F76E5AE">
    <w:name w:val="813EC200455C4D67806CDCEC7F76E5AE"/>
    <w:rsid w:val="00584BDC"/>
    <w:rPr>
      <w:lang w:val="ro-RO" w:eastAsia="ro-RO"/>
    </w:rPr>
  </w:style>
  <w:style w:type="paragraph" w:customStyle="1" w:styleId="C35C3FBA7E464B58BAB78ECFE79D3E33">
    <w:name w:val="C35C3FBA7E464B58BAB78ECFE79D3E33"/>
    <w:rsid w:val="00584BDC"/>
    <w:rPr>
      <w:lang w:val="ro-RO" w:eastAsia="ro-RO"/>
    </w:rPr>
  </w:style>
  <w:style w:type="paragraph" w:customStyle="1" w:styleId="7507E78D296247C0860BBE5B28B6EE0D">
    <w:name w:val="7507E78D296247C0860BBE5B28B6EE0D"/>
    <w:rsid w:val="00584BDC"/>
    <w:rPr>
      <w:lang w:val="ro-RO" w:eastAsia="ro-RO"/>
    </w:rPr>
  </w:style>
  <w:style w:type="paragraph" w:customStyle="1" w:styleId="D333F1C196AB430DA7780753C5D8E809">
    <w:name w:val="D333F1C196AB430DA7780753C5D8E809"/>
    <w:rsid w:val="00584BDC"/>
    <w:rPr>
      <w:lang w:val="ro-RO" w:eastAsia="ro-RO"/>
    </w:rPr>
  </w:style>
  <w:style w:type="paragraph" w:customStyle="1" w:styleId="ACCDF30749D84E4090AD97004A1F545D">
    <w:name w:val="ACCDF30749D84E4090AD97004A1F545D"/>
    <w:rsid w:val="00584BDC"/>
    <w:rPr>
      <w:lang w:val="ro-RO" w:eastAsia="ro-RO"/>
    </w:rPr>
  </w:style>
  <w:style w:type="paragraph" w:customStyle="1" w:styleId="C1E4BC7B59C3458BB0F172F6E241FDC8">
    <w:name w:val="C1E4BC7B59C3458BB0F172F6E241FDC8"/>
    <w:rsid w:val="00584BDC"/>
    <w:rPr>
      <w:lang w:val="ro-RO" w:eastAsia="ro-RO"/>
    </w:rPr>
  </w:style>
  <w:style w:type="paragraph" w:customStyle="1" w:styleId="11F501AE20B341B5B03FBCB78E762FF1">
    <w:name w:val="11F501AE20B341B5B03FBCB78E762FF1"/>
    <w:rsid w:val="00976E6A"/>
    <w:rPr>
      <w:lang w:val="ro-RO" w:eastAsia="ro-RO"/>
    </w:rPr>
  </w:style>
  <w:style w:type="paragraph" w:customStyle="1" w:styleId="DD4B9DFFA8FC4B3E8BF4A8DC377A2D95">
    <w:name w:val="DD4B9DFFA8FC4B3E8BF4A8DC377A2D95"/>
    <w:rsid w:val="00976E6A"/>
    <w:rPr>
      <w:lang w:val="ro-RO" w:eastAsia="ro-RO"/>
    </w:rPr>
  </w:style>
  <w:style w:type="paragraph" w:customStyle="1" w:styleId="A367CA4A5F51482BBD94A0A663156B0F">
    <w:name w:val="A367CA4A5F51482BBD94A0A663156B0F"/>
    <w:rsid w:val="00976E6A"/>
    <w:rPr>
      <w:lang w:val="ro-RO" w:eastAsia="ro-RO"/>
    </w:rPr>
  </w:style>
  <w:style w:type="paragraph" w:customStyle="1" w:styleId="F78BB33F4EBA4E01B1FBCBC270558E81">
    <w:name w:val="F78BB33F4EBA4E01B1FBCBC270558E81"/>
    <w:rsid w:val="00976E6A"/>
    <w:rPr>
      <w:lang w:val="ro-RO" w:eastAsia="ro-RO"/>
    </w:rPr>
  </w:style>
  <w:style w:type="paragraph" w:customStyle="1" w:styleId="506D2076AD764522B8CBC56705BC020F">
    <w:name w:val="506D2076AD764522B8CBC56705BC020F"/>
    <w:rsid w:val="00976E6A"/>
    <w:rPr>
      <w:lang w:val="ro-RO" w:eastAsia="ro-RO"/>
    </w:rPr>
  </w:style>
  <w:style w:type="paragraph" w:customStyle="1" w:styleId="BBE99B2B7A344EF4A34331899675AB7A">
    <w:name w:val="BBE99B2B7A344EF4A34331899675AB7A"/>
    <w:rsid w:val="00976E6A"/>
    <w:rPr>
      <w:lang w:val="ro-RO" w:eastAsia="ro-RO"/>
    </w:rPr>
  </w:style>
  <w:style w:type="paragraph" w:customStyle="1" w:styleId="B1287F6D7C264B6C820CFA88F0155439">
    <w:name w:val="B1287F6D7C264B6C820CFA88F0155439"/>
    <w:rsid w:val="00976E6A"/>
    <w:rPr>
      <w:lang w:val="ro-RO" w:eastAsia="ro-RO"/>
    </w:rPr>
  </w:style>
  <w:style w:type="paragraph" w:customStyle="1" w:styleId="D0F0A92F6AAA4791B8DA9DEB94462D43">
    <w:name w:val="D0F0A92F6AAA4791B8DA9DEB94462D43"/>
    <w:rsid w:val="00976E6A"/>
    <w:rPr>
      <w:lang w:val="ro-RO" w:eastAsia="ro-RO"/>
    </w:rPr>
  </w:style>
  <w:style w:type="paragraph" w:customStyle="1" w:styleId="D3E44B37D701464F8DBC0794E5475B20">
    <w:name w:val="D3E44B37D701464F8DBC0794E5475B20"/>
    <w:rsid w:val="00976E6A"/>
    <w:rPr>
      <w:lang w:val="ro-RO" w:eastAsia="ro-RO"/>
    </w:rPr>
  </w:style>
  <w:style w:type="paragraph" w:customStyle="1" w:styleId="026C955B863348E584035CC568AEE638">
    <w:name w:val="026C955B863348E584035CC568AEE638"/>
    <w:rsid w:val="00976E6A"/>
    <w:rPr>
      <w:lang w:val="ro-RO" w:eastAsia="ro-RO"/>
    </w:rPr>
  </w:style>
  <w:style w:type="paragraph" w:customStyle="1" w:styleId="441E73ACCA27425C9384F7868D63B72E">
    <w:name w:val="441E73ACCA27425C9384F7868D63B72E"/>
    <w:rsid w:val="00976E6A"/>
    <w:rPr>
      <w:lang w:val="ro-RO" w:eastAsia="ro-RO"/>
    </w:rPr>
  </w:style>
  <w:style w:type="paragraph" w:customStyle="1" w:styleId="A97A0539AACF4C509677FC51108E7568">
    <w:name w:val="A97A0539AACF4C509677FC51108E7568"/>
    <w:rsid w:val="00976E6A"/>
    <w:rPr>
      <w:lang w:val="ro-RO" w:eastAsia="ro-RO"/>
    </w:rPr>
  </w:style>
  <w:style w:type="paragraph" w:customStyle="1" w:styleId="8E6BDDC5595644D9B9CCB8444CAFCDF1">
    <w:name w:val="8E6BDDC5595644D9B9CCB8444CAFCDF1"/>
    <w:rsid w:val="00976E6A"/>
    <w:rPr>
      <w:lang w:val="ro-RO" w:eastAsia="ro-RO"/>
    </w:rPr>
  </w:style>
  <w:style w:type="paragraph" w:customStyle="1" w:styleId="9ED2830F887F4776BB65C176A27CC060">
    <w:name w:val="9ED2830F887F4776BB65C176A27CC060"/>
    <w:rsid w:val="00976E6A"/>
    <w:rPr>
      <w:lang w:val="ro-RO" w:eastAsia="ro-RO"/>
    </w:rPr>
  </w:style>
  <w:style w:type="paragraph" w:customStyle="1" w:styleId="84D9859FE1CF44FF8E1CC0FD6D76BEA0">
    <w:name w:val="84D9859FE1CF44FF8E1CC0FD6D76BEA0"/>
    <w:rsid w:val="00976E6A"/>
    <w:rPr>
      <w:lang w:val="ro-RO" w:eastAsia="ro-RO"/>
    </w:rPr>
  </w:style>
  <w:style w:type="paragraph" w:customStyle="1" w:styleId="C635F4292BFA400D9B1035D8B080E6F6">
    <w:name w:val="C635F4292BFA400D9B1035D8B080E6F6"/>
    <w:rsid w:val="00976E6A"/>
    <w:rPr>
      <w:lang w:val="ro-RO" w:eastAsia="ro-RO"/>
    </w:rPr>
  </w:style>
  <w:style w:type="paragraph" w:customStyle="1" w:styleId="CAD31A4874CA42A8A654C91D5F64CF44">
    <w:name w:val="CAD31A4874CA42A8A654C91D5F64CF44"/>
    <w:rsid w:val="00976E6A"/>
    <w:rPr>
      <w:lang w:val="ro-RO" w:eastAsia="ro-RO"/>
    </w:rPr>
  </w:style>
  <w:style w:type="paragraph" w:customStyle="1" w:styleId="A102FE3CA0A8446C85CE7E917ACB9201">
    <w:name w:val="A102FE3CA0A8446C85CE7E917ACB9201"/>
    <w:rsid w:val="00976E6A"/>
    <w:rPr>
      <w:lang w:val="ro-RO" w:eastAsia="ro-RO"/>
    </w:rPr>
  </w:style>
  <w:style w:type="paragraph" w:customStyle="1" w:styleId="C41FD318118D4B28B04C453EE0316ABA">
    <w:name w:val="C41FD318118D4B28B04C453EE0316ABA"/>
    <w:rsid w:val="00976E6A"/>
    <w:rPr>
      <w:lang w:val="ro-RO" w:eastAsia="ro-RO"/>
    </w:rPr>
  </w:style>
  <w:style w:type="paragraph" w:customStyle="1" w:styleId="4887F40CD8E04C4181BF9640A2EBDCDE">
    <w:name w:val="4887F40CD8E04C4181BF9640A2EBDCDE"/>
    <w:rsid w:val="00976E6A"/>
    <w:rPr>
      <w:lang w:val="ro-RO" w:eastAsia="ro-RO"/>
    </w:rPr>
  </w:style>
  <w:style w:type="paragraph" w:customStyle="1" w:styleId="0BEA2C96CFA4428EAA8694A39A31C513">
    <w:name w:val="0BEA2C96CFA4428EAA8694A39A31C513"/>
    <w:rsid w:val="00976E6A"/>
    <w:rPr>
      <w:lang w:val="ro-RO" w:eastAsia="ro-RO"/>
    </w:rPr>
  </w:style>
  <w:style w:type="paragraph" w:customStyle="1" w:styleId="B8F12DA942774D2DBA8E2B93AD491511">
    <w:name w:val="B8F12DA942774D2DBA8E2B93AD491511"/>
    <w:rsid w:val="00976E6A"/>
    <w:rPr>
      <w:lang w:val="ro-RO" w:eastAsia="ro-RO"/>
    </w:rPr>
  </w:style>
  <w:style w:type="paragraph" w:customStyle="1" w:styleId="0FF60177B13D499383BA507277409E62">
    <w:name w:val="0FF60177B13D499383BA507277409E62"/>
    <w:rsid w:val="00976E6A"/>
    <w:rPr>
      <w:lang w:val="ro-RO" w:eastAsia="ro-RO"/>
    </w:rPr>
  </w:style>
  <w:style w:type="paragraph" w:customStyle="1" w:styleId="79950210D93244308A64AF409CDAE309">
    <w:name w:val="79950210D93244308A64AF409CDAE309"/>
    <w:rsid w:val="00976E6A"/>
    <w:rPr>
      <w:lang w:val="ro-RO" w:eastAsia="ro-RO"/>
    </w:rPr>
  </w:style>
  <w:style w:type="paragraph" w:customStyle="1" w:styleId="72E9A4D67D97487E950EF24A4FD68642">
    <w:name w:val="72E9A4D67D97487E950EF24A4FD68642"/>
    <w:rsid w:val="00976E6A"/>
    <w:rPr>
      <w:lang w:val="ro-RO" w:eastAsia="ro-RO"/>
    </w:rPr>
  </w:style>
  <w:style w:type="paragraph" w:customStyle="1" w:styleId="10BCFE559ABA4EA5A1A578A7FB7D39CA">
    <w:name w:val="10BCFE559ABA4EA5A1A578A7FB7D39CA"/>
    <w:rsid w:val="00976E6A"/>
    <w:rPr>
      <w:lang w:val="ro-RO" w:eastAsia="ro-RO"/>
    </w:rPr>
  </w:style>
  <w:style w:type="paragraph" w:customStyle="1" w:styleId="5419D8297D3C44799E60F30ADFD6EFDC">
    <w:name w:val="5419D8297D3C44799E60F30ADFD6EFDC"/>
    <w:rsid w:val="00976E6A"/>
    <w:rPr>
      <w:lang w:val="ro-RO" w:eastAsia="ro-RO"/>
    </w:rPr>
  </w:style>
  <w:style w:type="paragraph" w:customStyle="1" w:styleId="8499731F5C5A463DA28FBDF13D12878D">
    <w:name w:val="8499731F5C5A463DA28FBDF13D12878D"/>
    <w:rsid w:val="00976E6A"/>
    <w:rPr>
      <w:lang w:val="ro-RO" w:eastAsia="ro-RO"/>
    </w:rPr>
  </w:style>
  <w:style w:type="paragraph" w:customStyle="1" w:styleId="15CF463A5DC140829803B4B4F41199D5">
    <w:name w:val="15CF463A5DC140829803B4B4F41199D5"/>
    <w:rsid w:val="00976E6A"/>
    <w:rPr>
      <w:lang w:val="ro-RO" w:eastAsia="ro-RO"/>
    </w:rPr>
  </w:style>
  <w:style w:type="paragraph" w:customStyle="1" w:styleId="085F42C81D024B13A535D3203DC64AB3">
    <w:name w:val="085F42C81D024B13A535D3203DC64AB3"/>
    <w:rsid w:val="00976E6A"/>
    <w:rPr>
      <w:lang w:val="ro-RO" w:eastAsia="ro-RO"/>
    </w:rPr>
  </w:style>
  <w:style w:type="paragraph" w:customStyle="1" w:styleId="BF8BA5E1B0EE4AF4BE53F076BD08F7FF">
    <w:name w:val="BF8BA5E1B0EE4AF4BE53F076BD08F7FF"/>
    <w:rsid w:val="00976E6A"/>
    <w:rPr>
      <w:lang w:val="ro-RO" w:eastAsia="ro-RO"/>
    </w:rPr>
  </w:style>
  <w:style w:type="paragraph" w:customStyle="1" w:styleId="ACD735DD4A424263837A822AE06F6CF9">
    <w:name w:val="ACD735DD4A424263837A822AE06F6CF9"/>
    <w:rsid w:val="00976E6A"/>
    <w:rPr>
      <w:lang w:val="ro-RO" w:eastAsia="ro-RO"/>
    </w:rPr>
  </w:style>
  <w:style w:type="paragraph" w:customStyle="1" w:styleId="DD0FB333259748C08E4012F9668F0773">
    <w:name w:val="DD0FB333259748C08E4012F9668F0773"/>
    <w:rsid w:val="00976E6A"/>
    <w:rPr>
      <w:lang w:val="ro-RO" w:eastAsia="ro-RO"/>
    </w:rPr>
  </w:style>
  <w:style w:type="paragraph" w:customStyle="1" w:styleId="C9F60BC8598340D9BD67F78E0BDFDE70">
    <w:name w:val="C9F60BC8598340D9BD67F78E0BDFDE70"/>
    <w:rsid w:val="00976E6A"/>
    <w:rPr>
      <w:lang w:val="ro-RO" w:eastAsia="ro-RO"/>
    </w:rPr>
  </w:style>
  <w:style w:type="paragraph" w:customStyle="1" w:styleId="8FB8421E55844E708A9BD8457F745E6D">
    <w:name w:val="8FB8421E55844E708A9BD8457F745E6D"/>
    <w:rsid w:val="00976E6A"/>
    <w:rPr>
      <w:lang w:val="ro-RO" w:eastAsia="ro-RO"/>
    </w:rPr>
  </w:style>
  <w:style w:type="paragraph" w:customStyle="1" w:styleId="B2E9BFC00CD44A538BED8CD2FB445551">
    <w:name w:val="B2E9BFC00CD44A538BED8CD2FB445551"/>
    <w:rsid w:val="00976E6A"/>
    <w:rPr>
      <w:lang w:val="ro-RO" w:eastAsia="ro-RO"/>
    </w:rPr>
  </w:style>
  <w:style w:type="paragraph" w:customStyle="1" w:styleId="163ADD4CCE02450C898F4ADE96F7FD44">
    <w:name w:val="163ADD4CCE02450C898F4ADE96F7FD44"/>
    <w:rsid w:val="00976E6A"/>
    <w:rPr>
      <w:lang w:val="ro-RO" w:eastAsia="ro-RO"/>
    </w:rPr>
  </w:style>
  <w:style w:type="paragraph" w:customStyle="1" w:styleId="7B941448F43B465BB6D16CD86F23FCBF">
    <w:name w:val="7B941448F43B465BB6D16CD86F23FCBF"/>
    <w:rsid w:val="004E7059"/>
    <w:rPr>
      <w:lang w:val="ro-RO" w:eastAsia="ro-RO"/>
    </w:rPr>
  </w:style>
  <w:style w:type="paragraph" w:customStyle="1" w:styleId="292713329D044D4E8FF5DF0B44C0A396">
    <w:name w:val="292713329D044D4E8FF5DF0B44C0A396"/>
    <w:rsid w:val="00E6651A"/>
    <w:rPr>
      <w:lang w:val="ro-RO" w:eastAsia="ro-RO"/>
    </w:rPr>
  </w:style>
  <w:style w:type="paragraph" w:customStyle="1" w:styleId="09AE10F0FFE244478991AACB2C1C18AE">
    <w:name w:val="09AE10F0FFE244478991AACB2C1C18AE"/>
    <w:rsid w:val="00E6651A"/>
    <w:rPr>
      <w:lang w:val="ro-RO" w:eastAsia="ro-RO"/>
    </w:rPr>
  </w:style>
  <w:style w:type="paragraph" w:customStyle="1" w:styleId="36B831BAD4DC45788582A2E2D772B5D0">
    <w:name w:val="36B831BAD4DC45788582A2E2D772B5D0"/>
    <w:rsid w:val="00E6651A"/>
    <w:rPr>
      <w:lang w:val="ro-RO" w:eastAsia="ro-RO"/>
    </w:rPr>
  </w:style>
  <w:style w:type="paragraph" w:customStyle="1" w:styleId="FE333C468CBE4708824BB877FE391D26">
    <w:name w:val="FE333C468CBE4708824BB877FE391D26"/>
    <w:rsid w:val="00976176"/>
    <w:rPr>
      <w:lang w:val="ro-RO" w:eastAsia="ro-RO"/>
    </w:rPr>
  </w:style>
  <w:style w:type="paragraph" w:customStyle="1" w:styleId="86CF74966E3B4F66BD0A0D5B59730198">
    <w:name w:val="86CF74966E3B4F66BD0A0D5B59730198"/>
    <w:rsid w:val="00DA4530"/>
    <w:rPr>
      <w:lang w:val="ro-RO" w:eastAsia="ro-RO"/>
    </w:rPr>
  </w:style>
  <w:style w:type="paragraph" w:customStyle="1" w:styleId="2EE7022D905E459D84F45F6D26312706">
    <w:name w:val="2EE7022D905E459D84F45F6D26312706"/>
    <w:rsid w:val="00DA4530"/>
    <w:rPr>
      <w:lang w:val="ro-RO" w:eastAsia="ro-RO"/>
    </w:rPr>
  </w:style>
  <w:style w:type="paragraph" w:customStyle="1" w:styleId="2FFC4E0632C74720B1D6D71B4F70B963">
    <w:name w:val="2FFC4E0632C74720B1D6D71B4F70B963"/>
    <w:rsid w:val="00A41074"/>
    <w:rPr>
      <w:lang w:val="ro-RO" w:eastAsia="ro-RO"/>
    </w:rPr>
  </w:style>
  <w:style w:type="paragraph" w:customStyle="1" w:styleId="52573411E933493B97E92D22232EEA0B">
    <w:name w:val="52573411E933493B97E92D22232EEA0B"/>
    <w:rsid w:val="00A41074"/>
    <w:rPr>
      <w:lang w:val="ro-RO" w:eastAsia="ro-RO"/>
    </w:rPr>
  </w:style>
  <w:style w:type="paragraph" w:customStyle="1" w:styleId="7BF39AEACA334281BA4B58815C0EABF4">
    <w:name w:val="7BF39AEACA334281BA4B58815C0EABF4"/>
    <w:rsid w:val="00A41074"/>
    <w:rPr>
      <w:lang w:val="ro-RO" w:eastAsia="ro-RO"/>
    </w:rPr>
  </w:style>
  <w:style w:type="paragraph" w:customStyle="1" w:styleId="99F83F9EFCB14F77BF22503C74014A6E">
    <w:name w:val="99F83F9EFCB14F77BF22503C74014A6E"/>
    <w:rsid w:val="00A41074"/>
    <w:rPr>
      <w:lang w:val="ro-RO" w:eastAsia="ro-RO"/>
    </w:rPr>
  </w:style>
  <w:style w:type="paragraph" w:customStyle="1" w:styleId="B0F0D0C31F5D497E9685FCA29D64644F">
    <w:name w:val="B0F0D0C31F5D497E9685FCA29D64644F"/>
    <w:rsid w:val="00AC35F8"/>
    <w:rPr>
      <w:lang w:val="ro-RO" w:eastAsia="ro-RO"/>
    </w:rPr>
  </w:style>
  <w:style w:type="paragraph" w:customStyle="1" w:styleId="E5850235963645169A6EF13FF03C0F7F">
    <w:name w:val="E5850235963645169A6EF13FF03C0F7F"/>
    <w:rsid w:val="00AC35F8"/>
    <w:rPr>
      <w:lang w:val="ro-RO" w:eastAsia="ro-RO"/>
    </w:rPr>
  </w:style>
  <w:style w:type="paragraph" w:customStyle="1" w:styleId="7123EF3B6C20490FB5721F5D97232313">
    <w:name w:val="7123EF3B6C20490FB5721F5D97232313"/>
    <w:rsid w:val="00AC35F8"/>
    <w:rPr>
      <w:lang w:val="ro-RO" w:eastAsia="ro-RO"/>
    </w:rPr>
  </w:style>
  <w:style w:type="paragraph" w:customStyle="1" w:styleId="4C578CB1AFF14345AE13144B80C88DDE">
    <w:name w:val="4C578CB1AFF14345AE13144B80C88DDE"/>
    <w:rsid w:val="00AC35F8"/>
    <w:rPr>
      <w:lang w:val="ro-RO" w:eastAsia="ro-RO"/>
    </w:rPr>
  </w:style>
  <w:style w:type="paragraph" w:customStyle="1" w:styleId="5A967C3B7A9746E1A524903ACF51F678">
    <w:name w:val="5A967C3B7A9746E1A524903ACF51F678"/>
    <w:rsid w:val="00AC35F8"/>
    <w:rPr>
      <w:lang w:val="ro-RO" w:eastAsia="ro-RO"/>
    </w:rPr>
  </w:style>
  <w:style w:type="paragraph" w:customStyle="1" w:styleId="C85FBD3BB6DE48189FF72596EE6984BF">
    <w:name w:val="C85FBD3BB6DE48189FF72596EE6984BF"/>
    <w:rsid w:val="00AC35F8"/>
    <w:rPr>
      <w:lang w:val="ro-RO" w:eastAsia="ro-RO"/>
    </w:rPr>
  </w:style>
  <w:style w:type="paragraph" w:customStyle="1" w:styleId="1BF4C51A26B34A3CA5BF57133B5BDF29">
    <w:name w:val="1BF4C51A26B34A3CA5BF57133B5BDF29"/>
    <w:rsid w:val="00AC35F8"/>
    <w:rPr>
      <w:lang w:val="ro-RO" w:eastAsia="ro-RO"/>
    </w:rPr>
  </w:style>
  <w:style w:type="paragraph" w:customStyle="1" w:styleId="770A219DF4B74F43BC52E5E743F00216">
    <w:name w:val="770A219DF4B74F43BC52E5E743F00216"/>
    <w:rsid w:val="00AC35F8"/>
    <w:rPr>
      <w:lang w:val="ro-RO" w:eastAsia="ro-RO"/>
    </w:rPr>
  </w:style>
  <w:style w:type="paragraph" w:customStyle="1" w:styleId="354FB267C2F54517BBBBEEF4F0F51E13">
    <w:name w:val="354FB267C2F54517BBBBEEF4F0F51E13"/>
    <w:rsid w:val="00AC35F8"/>
    <w:rPr>
      <w:lang w:val="ro-RO" w:eastAsia="ro-RO"/>
    </w:rPr>
  </w:style>
  <w:style w:type="paragraph" w:customStyle="1" w:styleId="AAAD2A1CE5334FA5B3F1F0093F04873C">
    <w:name w:val="AAAD2A1CE5334FA5B3F1F0093F04873C"/>
    <w:rsid w:val="00AC35F8"/>
    <w:rPr>
      <w:lang w:val="ro-RO" w:eastAsia="ro-RO"/>
    </w:rPr>
  </w:style>
  <w:style w:type="paragraph" w:customStyle="1" w:styleId="30BAC40186F348AE81DC6AA596733D2B">
    <w:name w:val="30BAC40186F348AE81DC6AA596733D2B"/>
    <w:rsid w:val="00AC35F8"/>
    <w:rPr>
      <w:lang w:val="ro-RO" w:eastAsia="ro-RO"/>
    </w:rPr>
  </w:style>
  <w:style w:type="paragraph" w:customStyle="1" w:styleId="9EF159298D34493EA8A50CC97BFF2A00">
    <w:name w:val="9EF159298D34493EA8A50CC97BFF2A00"/>
    <w:rsid w:val="00AC35F8"/>
    <w:rPr>
      <w:lang w:val="ro-RO" w:eastAsia="ro-RO"/>
    </w:rPr>
  </w:style>
  <w:style w:type="paragraph" w:customStyle="1" w:styleId="D98AB56257D24653AB79A60F3ACC1C5B">
    <w:name w:val="D98AB56257D24653AB79A60F3ACC1C5B"/>
    <w:rsid w:val="00AC35F8"/>
    <w:rPr>
      <w:lang w:val="ro-RO" w:eastAsia="ro-RO"/>
    </w:rPr>
  </w:style>
  <w:style w:type="paragraph" w:customStyle="1" w:styleId="AEDB3CC3913A4FCAAC521B5E57C2E2DD">
    <w:name w:val="AEDB3CC3913A4FCAAC521B5E57C2E2DD"/>
    <w:rsid w:val="00C97F5C"/>
    <w:rPr>
      <w:lang w:val="ro-RO" w:eastAsia="ro-RO"/>
    </w:rPr>
  </w:style>
  <w:style w:type="paragraph" w:customStyle="1" w:styleId="FCD16ADB0FF244E282DA4506DDD6C8F0">
    <w:name w:val="FCD16ADB0FF244E282DA4506DDD6C8F0"/>
    <w:rsid w:val="00C97F5C"/>
    <w:rPr>
      <w:lang w:val="ro-RO" w:eastAsia="ro-RO"/>
    </w:rPr>
  </w:style>
  <w:style w:type="paragraph" w:customStyle="1" w:styleId="683ACCB2F9B441A9BCFCC0E61959EB14">
    <w:name w:val="683ACCB2F9B441A9BCFCC0E61959EB14"/>
    <w:rsid w:val="00C97F5C"/>
    <w:rPr>
      <w:lang w:val="ro-RO" w:eastAsia="ro-RO"/>
    </w:rPr>
  </w:style>
  <w:style w:type="paragraph" w:customStyle="1" w:styleId="143941C4C84B423B883147066095B49D">
    <w:name w:val="143941C4C84B423B883147066095B49D"/>
    <w:rsid w:val="00C97F5C"/>
    <w:rPr>
      <w:lang w:val="ro-RO" w:eastAsia="ro-RO"/>
    </w:rPr>
  </w:style>
  <w:style w:type="paragraph" w:customStyle="1" w:styleId="98F73D5CDA5141EF88A58340F9BC4974">
    <w:name w:val="98F73D5CDA5141EF88A58340F9BC4974"/>
    <w:rsid w:val="00C97F5C"/>
    <w:rPr>
      <w:lang w:val="ro-RO" w:eastAsia="ro-RO"/>
    </w:rPr>
  </w:style>
  <w:style w:type="paragraph" w:customStyle="1" w:styleId="C073B3B71B974DB9AD46335EB31BCE31">
    <w:name w:val="C073B3B71B974DB9AD46335EB31BCE31"/>
    <w:rsid w:val="00C97F5C"/>
    <w:rPr>
      <w:lang w:val="ro-RO" w:eastAsia="ro-RO"/>
    </w:rPr>
  </w:style>
  <w:style w:type="paragraph" w:customStyle="1" w:styleId="5F9862D2969C4A3486C0E68CACCFDDF0">
    <w:name w:val="5F9862D2969C4A3486C0E68CACCFDDF0"/>
    <w:rsid w:val="00C97F5C"/>
    <w:rPr>
      <w:lang w:val="ro-RO" w:eastAsia="ro-RO"/>
    </w:rPr>
  </w:style>
  <w:style w:type="paragraph" w:customStyle="1" w:styleId="9E9D9DB60CB74936A09CF685B10EE07F">
    <w:name w:val="9E9D9DB60CB74936A09CF685B10EE07F"/>
    <w:rsid w:val="00C97F5C"/>
    <w:rPr>
      <w:lang w:val="ro-RO" w:eastAsia="ro-RO"/>
    </w:rPr>
  </w:style>
  <w:style w:type="paragraph" w:customStyle="1" w:styleId="FDFFFCD6139642378D551E59557D2092">
    <w:name w:val="FDFFFCD6139642378D551E59557D2092"/>
    <w:rsid w:val="00C97F5C"/>
    <w:rPr>
      <w:lang w:val="ro-RO" w:eastAsia="ro-RO"/>
    </w:rPr>
  </w:style>
  <w:style w:type="paragraph" w:customStyle="1" w:styleId="CCFD147E6CD347EAB3F834D5DAC71CCB">
    <w:name w:val="CCFD147E6CD347EAB3F834D5DAC71CCB"/>
    <w:rsid w:val="00C97F5C"/>
    <w:rPr>
      <w:lang w:val="ro-RO" w:eastAsia="ro-RO"/>
    </w:rPr>
  </w:style>
  <w:style w:type="paragraph" w:customStyle="1" w:styleId="53C91A14CBE84413A7453942D6F2C7CD">
    <w:name w:val="53C91A14CBE84413A7453942D6F2C7CD"/>
    <w:rsid w:val="00C97F5C"/>
    <w:rPr>
      <w:lang w:val="ro-RO" w:eastAsia="ro-RO"/>
    </w:rPr>
  </w:style>
  <w:style w:type="paragraph" w:customStyle="1" w:styleId="C64E24F3BB5E4EA8BCA73DDED376ED9B">
    <w:name w:val="C64E24F3BB5E4EA8BCA73DDED376ED9B"/>
    <w:rsid w:val="00C97F5C"/>
    <w:rPr>
      <w:lang w:val="ro-RO" w:eastAsia="ro-RO"/>
    </w:rPr>
  </w:style>
  <w:style w:type="paragraph" w:customStyle="1" w:styleId="E0528F7809BF48E2940E38D83F0BFFB2">
    <w:name w:val="E0528F7809BF48E2940E38D83F0BFFB2"/>
    <w:rsid w:val="00C97F5C"/>
    <w:rPr>
      <w:lang w:val="ro-RO" w:eastAsia="ro-RO"/>
    </w:rPr>
  </w:style>
  <w:style w:type="paragraph" w:customStyle="1" w:styleId="70046813600D4F70BB2591D8D0B4AE67">
    <w:name w:val="70046813600D4F70BB2591D8D0B4AE67"/>
    <w:rsid w:val="00C97F5C"/>
    <w:rPr>
      <w:lang w:val="ro-RO" w:eastAsia="ro-RO"/>
    </w:rPr>
  </w:style>
  <w:style w:type="paragraph" w:customStyle="1" w:styleId="DAB27C7EDCC34882B9760452DD367DCE">
    <w:name w:val="DAB27C7EDCC34882B9760452DD367DCE"/>
    <w:rsid w:val="00C97F5C"/>
    <w:rPr>
      <w:lang w:val="ro-RO" w:eastAsia="ro-RO"/>
    </w:rPr>
  </w:style>
  <w:style w:type="paragraph" w:customStyle="1" w:styleId="3750EC8893F34DC6B3223AAA1D9F2882">
    <w:name w:val="3750EC8893F34DC6B3223AAA1D9F2882"/>
    <w:rsid w:val="00C97F5C"/>
    <w:rPr>
      <w:lang w:val="ro-RO" w:eastAsia="ro-RO"/>
    </w:rPr>
  </w:style>
  <w:style w:type="paragraph" w:customStyle="1" w:styleId="778ECD12FA254533878E8413119B2A41">
    <w:name w:val="778ECD12FA254533878E8413119B2A41"/>
    <w:rsid w:val="00C97F5C"/>
    <w:rPr>
      <w:lang w:val="ro-RO" w:eastAsia="ro-RO"/>
    </w:rPr>
  </w:style>
  <w:style w:type="paragraph" w:customStyle="1" w:styleId="0793D34719804C59927E4C18DF5A9A63">
    <w:name w:val="0793D34719804C59927E4C18DF5A9A63"/>
    <w:rsid w:val="00C97F5C"/>
    <w:rPr>
      <w:lang w:val="ro-RO" w:eastAsia="ro-RO"/>
    </w:rPr>
  </w:style>
  <w:style w:type="paragraph" w:customStyle="1" w:styleId="E397D03C6FCC4103B9531F488E4D30B3">
    <w:name w:val="E397D03C6FCC4103B9531F488E4D30B3"/>
    <w:rsid w:val="00C97F5C"/>
    <w:rPr>
      <w:lang w:val="ro-RO" w:eastAsia="ro-RO"/>
    </w:rPr>
  </w:style>
  <w:style w:type="paragraph" w:customStyle="1" w:styleId="4D82754CC6AA4E3B8AE10003C7567051">
    <w:name w:val="4D82754CC6AA4E3B8AE10003C7567051"/>
    <w:rsid w:val="00C97F5C"/>
    <w:rPr>
      <w:lang w:val="ro-RO" w:eastAsia="ro-RO"/>
    </w:rPr>
  </w:style>
  <w:style w:type="paragraph" w:customStyle="1" w:styleId="8F3AAB796F764AEEA2AEB51A6710D6CD">
    <w:name w:val="8F3AAB796F764AEEA2AEB51A6710D6CD"/>
    <w:rsid w:val="00C97F5C"/>
    <w:rPr>
      <w:lang w:val="ro-RO" w:eastAsia="ro-RO"/>
    </w:rPr>
  </w:style>
  <w:style w:type="paragraph" w:customStyle="1" w:styleId="02FA3E0A5D94452A9C2C7610D78C38CA">
    <w:name w:val="02FA3E0A5D94452A9C2C7610D78C38CA"/>
    <w:rsid w:val="00C97F5C"/>
    <w:rPr>
      <w:lang w:val="ro-RO" w:eastAsia="ro-RO"/>
    </w:rPr>
  </w:style>
  <w:style w:type="paragraph" w:customStyle="1" w:styleId="C5384BABB835444CB475634A2B29CAFF">
    <w:name w:val="C5384BABB835444CB475634A2B29CAFF"/>
    <w:rsid w:val="00C97F5C"/>
    <w:rPr>
      <w:lang w:val="ro-RO" w:eastAsia="ro-RO"/>
    </w:rPr>
  </w:style>
  <w:style w:type="paragraph" w:customStyle="1" w:styleId="D9E351EBD05148EC9C238C8C8147CBEC">
    <w:name w:val="D9E351EBD05148EC9C238C8C8147CBEC"/>
    <w:rsid w:val="00C97F5C"/>
    <w:rPr>
      <w:lang w:val="ro-RO" w:eastAsia="ro-RO"/>
    </w:rPr>
  </w:style>
  <w:style w:type="paragraph" w:customStyle="1" w:styleId="A2C4FE0453A444CF96C1A6C1AFB10F00">
    <w:name w:val="A2C4FE0453A444CF96C1A6C1AFB10F00"/>
    <w:rsid w:val="00C97F5C"/>
    <w:rPr>
      <w:lang w:val="ro-RO" w:eastAsia="ro-RO"/>
    </w:rPr>
  </w:style>
  <w:style w:type="paragraph" w:customStyle="1" w:styleId="E746E3B66DAD4B78A62030D525BDF77A">
    <w:name w:val="E746E3B66DAD4B78A62030D525BDF77A"/>
    <w:rsid w:val="00C97F5C"/>
    <w:rPr>
      <w:lang w:val="ro-RO" w:eastAsia="ro-RO"/>
    </w:rPr>
  </w:style>
  <w:style w:type="paragraph" w:customStyle="1" w:styleId="FAAB7B9D3E614381B63C1826A809C41D">
    <w:name w:val="FAAB7B9D3E614381B63C1826A809C41D"/>
    <w:rsid w:val="00C97F5C"/>
    <w:rPr>
      <w:lang w:val="ro-RO" w:eastAsia="ro-RO"/>
    </w:rPr>
  </w:style>
  <w:style w:type="paragraph" w:customStyle="1" w:styleId="A94D86E269174FA4B3A55F7E2C16F355">
    <w:name w:val="A94D86E269174FA4B3A55F7E2C16F355"/>
    <w:rsid w:val="00C97F5C"/>
    <w:rPr>
      <w:lang w:val="ro-RO" w:eastAsia="ro-RO"/>
    </w:rPr>
  </w:style>
  <w:style w:type="paragraph" w:customStyle="1" w:styleId="130CE04E9FD04995B431DB5E3ABE73D0">
    <w:name w:val="130CE04E9FD04995B431DB5E3ABE73D0"/>
    <w:rsid w:val="00C97F5C"/>
    <w:rPr>
      <w:lang w:val="ro-RO" w:eastAsia="ro-RO"/>
    </w:rPr>
  </w:style>
  <w:style w:type="paragraph" w:customStyle="1" w:styleId="17DFF76B53B0426F9A05234574172689">
    <w:name w:val="17DFF76B53B0426F9A05234574172689"/>
    <w:rsid w:val="00C97F5C"/>
    <w:rPr>
      <w:lang w:val="ro-RO" w:eastAsia="ro-RO"/>
    </w:rPr>
  </w:style>
  <w:style w:type="paragraph" w:customStyle="1" w:styleId="90E0F4B56D5D4AA28BFFAD8DF301F325">
    <w:name w:val="90E0F4B56D5D4AA28BFFAD8DF301F325"/>
    <w:rsid w:val="00C97F5C"/>
    <w:rPr>
      <w:lang w:val="ro-RO" w:eastAsia="ro-RO"/>
    </w:rPr>
  </w:style>
  <w:style w:type="paragraph" w:customStyle="1" w:styleId="FA49B2F87E38406C8B8DE87F5E6D477D">
    <w:name w:val="FA49B2F87E38406C8B8DE87F5E6D477D"/>
    <w:rsid w:val="00C97F5C"/>
    <w:rPr>
      <w:lang w:val="ro-RO" w:eastAsia="ro-RO"/>
    </w:rPr>
  </w:style>
  <w:style w:type="paragraph" w:customStyle="1" w:styleId="38D4D06E15FF44A7A426F72B24C5C917">
    <w:name w:val="38D4D06E15FF44A7A426F72B24C5C917"/>
    <w:rsid w:val="00C97F5C"/>
    <w:rPr>
      <w:lang w:val="ro-RO" w:eastAsia="ro-RO"/>
    </w:rPr>
  </w:style>
  <w:style w:type="paragraph" w:customStyle="1" w:styleId="12B01EBEC7D94BA2A61BDC260B59E58B">
    <w:name w:val="12B01EBEC7D94BA2A61BDC260B59E58B"/>
    <w:rsid w:val="00C97F5C"/>
    <w:rPr>
      <w:lang w:val="ro-RO" w:eastAsia="ro-RO"/>
    </w:rPr>
  </w:style>
  <w:style w:type="paragraph" w:customStyle="1" w:styleId="02B29AB91F254107A3D3A5FD86D083F4">
    <w:name w:val="02B29AB91F254107A3D3A5FD86D083F4"/>
    <w:rsid w:val="00C97F5C"/>
    <w:rPr>
      <w:lang w:val="ro-RO" w:eastAsia="ro-RO"/>
    </w:rPr>
  </w:style>
  <w:style w:type="paragraph" w:customStyle="1" w:styleId="7A4048F71BDA40F186D89A93CB61D1ED">
    <w:name w:val="7A4048F71BDA40F186D89A93CB61D1ED"/>
    <w:rsid w:val="00C97F5C"/>
    <w:rPr>
      <w:lang w:val="ro-RO" w:eastAsia="ro-RO"/>
    </w:rPr>
  </w:style>
  <w:style w:type="paragraph" w:customStyle="1" w:styleId="AD312CFA717D41188BF4ABBF8D39C206">
    <w:name w:val="AD312CFA717D41188BF4ABBF8D39C206"/>
    <w:rsid w:val="00A5130A"/>
    <w:rPr>
      <w:lang w:val="ro-RO" w:eastAsia="ro-RO"/>
    </w:rPr>
  </w:style>
  <w:style w:type="paragraph" w:customStyle="1" w:styleId="337077D8CD1347D4A295C2DE8237A294">
    <w:name w:val="337077D8CD1347D4A295C2DE8237A294"/>
    <w:rsid w:val="00A5130A"/>
    <w:rPr>
      <w:lang w:val="ro-RO" w:eastAsia="ro-RO"/>
    </w:rPr>
  </w:style>
  <w:style w:type="paragraph" w:customStyle="1" w:styleId="31FE1D6679644199AC587B488B12A7F2">
    <w:name w:val="31FE1D6679644199AC587B488B12A7F2"/>
    <w:rsid w:val="00A5130A"/>
    <w:rPr>
      <w:lang w:val="ro-RO" w:eastAsia="ro-RO"/>
    </w:rPr>
  </w:style>
  <w:style w:type="paragraph" w:customStyle="1" w:styleId="D549B9B7559F495FBE47BA8733263C9E">
    <w:name w:val="D549B9B7559F495FBE47BA8733263C9E"/>
    <w:rsid w:val="00A5130A"/>
    <w:rPr>
      <w:lang w:val="ro-RO" w:eastAsia="ro-RO"/>
    </w:rPr>
  </w:style>
  <w:style w:type="paragraph" w:customStyle="1" w:styleId="04F67E9F89724FAF834F98333271E50B">
    <w:name w:val="04F67E9F89724FAF834F98333271E50B"/>
    <w:rsid w:val="000D4B90"/>
    <w:rPr>
      <w:lang w:val="ro-RO" w:eastAsia="ro-RO"/>
    </w:rPr>
  </w:style>
  <w:style w:type="paragraph" w:customStyle="1" w:styleId="1AFC40E3390F4332BF4520538FE8DC25">
    <w:name w:val="1AFC40E3390F4332BF4520538FE8DC25"/>
    <w:rsid w:val="000D4B90"/>
    <w:rPr>
      <w:lang w:val="ro-RO" w:eastAsia="ro-RO"/>
    </w:rPr>
  </w:style>
  <w:style w:type="paragraph" w:customStyle="1" w:styleId="DB9DF4DE133344CD9B0E1C1B094129CC">
    <w:name w:val="DB9DF4DE133344CD9B0E1C1B094129CC"/>
    <w:rsid w:val="000D4B90"/>
    <w:rPr>
      <w:lang w:val="ro-RO" w:eastAsia="ro-RO"/>
    </w:rPr>
  </w:style>
  <w:style w:type="paragraph" w:customStyle="1" w:styleId="BB0CBE611D8148518F59E624677C6239">
    <w:name w:val="BB0CBE611D8148518F59E624677C6239"/>
    <w:rsid w:val="000D4B90"/>
    <w:rPr>
      <w:lang w:val="ro-RO" w:eastAsia="ro-RO"/>
    </w:rPr>
  </w:style>
  <w:style w:type="paragraph" w:customStyle="1" w:styleId="7692606D0159487A8787B91CC3B3C06A">
    <w:name w:val="7692606D0159487A8787B91CC3B3C06A"/>
    <w:rsid w:val="000D4B90"/>
    <w:rPr>
      <w:lang w:val="ro-RO" w:eastAsia="ro-RO"/>
    </w:rPr>
  </w:style>
  <w:style w:type="paragraph" w:customStyle="1" w:styleId="1C0253A031A042F98FC7416F8D051B81">
    <w:name w:val="1C0253A031A042F98FC7416F8D051B81"/>
    <w:rsid w:val="000D4B90"/>
    <w:rPr>
      <w:lang w:val="ro-RO" w:eastAsia="ro-RO"/>
    </w:rPr>
  </w:style>
  <w:style w:type="paragraph" w:customStyle="1" w:styleId="F0B4315FA9CB44FDBE9DF4586DDCD858">
    <w:name w:val="F0B4315FA9CB44FDBE9DF4586DDCD858"/>
    <w:rsid w:val="000D4B90"/>
    <w:rPr>
      <w:lang w:val="ro-RO" w:eastAsia="ro-RO"/>
    </w:rPr>
  </w:style>
  <w:style w:type="paragraph" w:customStyle="1" w:styleId="7BC23E0A66454C01AEA860674BC0AE8C">
    <w:name w:val="7BC23E0A66454C01AEA860674BC0AE8C"/>
    <w:rsid w:val="007E6020"/>
    <w:rPr>
      <w:lang w:val="ro-RO" w:eastAsia="ro-RO"/>
    </w:rPr>
  </w:style>
  <w:style w:type="paragraph" w:customStyle="1" w:styleId="358B2A9E89404EC9830B6B4ABFCDC87B">
    <w:name w:val="358B2A9E89404EC9830B6B4ABFCDC87B"/>
    <w:rsid w:val="007E6020"/>
    <w:rPr>
      <w:lang w:val="ro-RO" w:eastAsia="ro-RO"/>
    </w:rPr>
  </w:style>
  <w:style w:type="paragraph" w:customStyle="1" w:styleId="4C981D05B1D6405BA66624D33D7C259D">
    <w:name w:val="4C981D05B1D6405BA66624D33D7C259D"/>
    <w:rsid w:val="007E6020"/>
    <w:rPr>
      <w:lang w:val="ro-RO" w:eastAsia="ro-RO"/>
    </w:rPr>
  </w:style>
  <w:style w:type="paragraph" w:customStyle="1" w:styleId="48D66F68D6C04B109B58911B7640F5F1">
    <w:name w:val="48D66F68D6C04B109B58911B7640F5F1"/>
    <w:rsid w:val="007E6020"/>
    <w:rPr>
      <w:lang w:val="ro-RO" w:eastAsia="ro-RO"/>
    </w:rPr>
  </w:style>
  <w:style w:type="paragraph" w:customStyle="1" w:styleId="12A01DB1209744708A208E6628F0E027">
    <w:name w:val="12A01DB1209744708A208E6628F0E027"/>
    <w:rsid w:val="007E6020"/>
    <w:rPr>
      <w:lang w:val="ro-RO" w:eastAsia="ro-RO"/>
    </w:rPr>
  </w:style>
  <w:style w:type="paragraph" w:customStyle="1" w:styleId="A0709444483241979BF67F7216DD4711">
    <w:name w:val="A0709444483241979BF67F7216DD4711"/>
    <w:rsid w:val="007E6020"/>
    <w:rPr>
      <w:lang w:val="ro-RO" w:eastAsia="ro-RO"/>
    </w:rPr>
  </w:style>
  <w:style w:type="paragraph" w:customStyle="1" w:styleId="8AB2EDF53892496580D46AB92DF089CA">
    <w:name w:val="8AB2EDF53892496580D46AB92DF089CA"/>
    <w:rsid w:val="007E6020"/>
    <w:rPr>
      <w:lang w:val="ro-RO" w:eastAsia="ro-RO"/>
    </w:rPr>
  </w:style>
  <w:style w:type="paragraph" w:customStyle="1" w:styleId="9947CF275FB04CAB8824B09D4B7E121A">
    <w:name w:val="9947CF275FB04CAB8824B09D4B7E121A"/>
    <w:rsid w:val="007E6020"/>
    <w:rPr>
      <w:lang w:val="ro-RO" w:eastAsia="ro-RO"/>
    </w:rPr>
  </w:style>
  <w:style w:type="paragraph" w:customStyle="1" w:styleId="23DF5581E1EE4416A1923D0A55A84C2C">
    <w:name w:val="23DF5581E1EE4416A1923D0A55A84C2C"/>
    <w:rsid w:val="007E6020"/>
    <w:rPr>
      <w:lang w:val="ro-RO" w:eastAsia="ro-RO"/>
    </w:rPr>
  </w:style>
  <w:style w:type="paragraph" w:customStyle="1" w:styleId="45435F86CA2B426D9FA1ECA4C58BFC40">
    <w:name w:val="45435F86CA2B426D9FA1ECA4C58BFC40"/>
    <w:rsid w:val="007E6020"/>
    <w:rPr>
      <w:lang w:val="ro-RO" w:eastAsia="ro-RO"/>
    </w:rPr>
  </w:style>
  <w:style w:type="paragraph" w:customStyle="1" w:styleId="346B6E7621154B40BA7D8CB1581687B0">
    <w:name w:val="346B6E7621154B40BA7D8CB1581687B0"/>
    <w:rsid w:val="007E6020"/>
    <w:rPr>
      <w:lang w:val="ro-RO" w:eastAsia="ro-RO"/>
    </w:rPr>
  </w:style>
  <w:style w:type="paragraph" w:customStyle="1" w:styleId="456F80B528E1408C97BE3FC6FD13DB36">
    <w:name w:val="456F80B528E1408C97BE3FC6FD13DB36"/>
    <w:rsid w:val="007E6020"/>
    <w:rPr>
      <w:lang w:val="ro-RO" w:eastAsia="ro-RO"/>
    </w:rPr>
  </w:style>
  <w:style w:type="paragraph" w:customStyle="1" w:styleId="6224BEBBC482413DA62D9038D67E5B26">
    <w:name w:val="6224BEBBC482413DA62D9038D67E5B26"/>
    <w:rsid w:val="007E6020"/>
    <w:rPr>
      <w:lang w:val="ro-RO" w:eastAsia="ro-RO"/>
    </w:rPr>
  </w:style>
  <w:style w:type="paragraph" w:customStyle="1" w:styleId="4065E1D3B5114B519B83A4220AD9ED87">
    <w:name w:val="4065E1D3B5114B519B83A4220AD9ED87"/>
    <w:rsid w:val="007E6020"/>
    <w:rPr>
      <w:lang w:val="ro-RO" w:eastAsia="ro-RO"/>
    </w:rPr>
  </w:style>
  <w:style w:type="paragraph" w:customStyle="1" w:styleId="BBE4A3E2AD894B75A01293287EF87F4C">
    <w:name w:val="BBE4A3E2AD894B75A01293287EF87F4C"/>
    <w:rsid w:val="007E6020"/>
    <w:rPr>
      <w:lang w:val="ro-RO" w:eastAsia="ro-RO"/>
    </w:rPr>
  </w:style>
  <w:style w:type="paragraph" w:customStyle="1" w:styleId="81E9A2C9CC184573B332EECA1A0D2DE6">
    <w:name w:val="81E9A2C9CC184573B332EECA1A0D2DE6"/>
    <w:rsid w:val="007E6020"/>
    <w:rPr>
      <w:lang w:val="ro-RO" w:eastAsia="ro-RO"/>
    </w:rPr>
  </w:style>
  <w:style w:type="paragraph" w:customStyle="1" w:styleId="64C63BC970B84BB1A17F7EF5994F2BC3">
    <w:name w:val="64C63BC970B84BB1A17F7EF5994F2BC3"/>
    <w:rsid w:val="007E6020"/>
    <w:rPr>
      <w:lang w:val="ro-RO" w:eastAsia="ro-RO"/>
    </w:rPr>
  </w:style>
  <w:style w:type="paragraph" w:customStyle="1" w:styleId="E949B699A58B4492BF1A01B595ADD3AC">
    <w:name w:val="E949B699A58B4492BF1A01B595ADD3AC"/>
    <w:rsid w:val="007E6020"/>
    <w:rPr>
      <w:lang w:val="ro-RO" w:eastAsia="ro-RO"/>
    </w:rPr>
  </w:style>
  <w:style w:type="paragraph" w:customStyle="1" w:styleId="A2090073925A48729246184F246D1AD5">
    <w:name w:val="A2090073925A48729246184F246D1AD5"/>
    <w:rsid w:val="007E6020"/>
    <w:rPr>
      <w:lang w:val="ro-RO" w:eastAsia="ro-RO"/>
    </w:rPr>
  </w:style>
  <w:style w:type="paragraph" w:customStyle="1" w:styleId="8B208BEB383D4340BDAC5ACB32CB8022">
    <w:name w:val="8B208BEB383D4340BDAC5ACB32CB8022"/>
    <w:rsid w:val="007E6020"/>
    <w:rPr>
      <w:lang w:val="ro-RO" w:eastAsia="ro-RO"/>
    </w:rPr>
  </w:style>
  <w:style w:type="paragraph" w:customStyle="1" w:styleId="34CE4007768447C0BC286C44A81B0410">
    <w:name w:val="34CE4007768447C0BC286C44A81B0410"/>
    <w:rsid w:val="007E6020"/>
    <w:rPr>
      <w:lang w:val="ro-RO" w:eastAsia="ro-RO"/>
    </w:rPr>
  </w:style>
  <w:style w:type="paragraph" w:customStyle="1" w:styleId="BE4D100569B24748B48F2E2C4B24C584">
    <w:name w:val="BE4D100569B24748B48F2E2C4B24C584"/>
    <w:rsid w:val="007E6020"/>
    <w:rPr>
      <w:lang w:val="ro-RO" w:eastAsia="ro-RO"/>
    </w:rPr>
  </w:style>
  <w:style w:type="paragraph" w:customStyle="1" w:styleId="4077981542D045E4A8203E756F28E4FA">
    <w:name w:val="4077981542D045E4A8203E756F28E4FA"/>
    <w:rsid w:val="007E6020"/>
    <w:rPr>
      <w:lang w:val="ro-RO" w:eastAsia="ro-RO"/>
    </w:rPr>
  </w:style>
  <w:style w:type="paragraph" w:customStyle="1" w:styleId="37A37147B77545B682A96147D0C445F3">
    <w:name w:val="37A37147B77545B682A96147D0C445F3"/>
    <w:rsid w:val="007E6020"/>
    <w:rPr>
      <w:lang w:val="ro-RO" w:eastAsia="ro-RO"/>
    </w:rPr>
  </w:style>
  <w:style w:type="paragraph" w:customStyle="1" w:styleId="9889A614F4C44F09BBE55210D0C18B73">
    <w:name w:val="9889A614F4C44F09BBE55210D0C18B73"/>
    <w:rsid w:val="007E6020"/>
    <w:rPr>
      <w:lang w:val="ro-RO" w:eastAsia="ro-RO"/>
    </w:rPr>
  </w:style>
  <w:style w:type="paragraph" w:customStyle="1" w:styleId="47F8AA6001A041A6B6F16E9922BA4583">
    <w:name w:val="47F8AA6001A041A6B6F16E9922BA4583"/>
    <w:rsid w:val="007E6020"/>
    <w:rPr>
      <w:lang w:val="ro-RO" w:eastAsia="ro-RO"/>
    </w:rPr>
  </w:style>
  <w:style w:type="paragraph" w:customStyle="1" w:styleId="1B09AE12100D43EC908C7A0DD3BC8858">
    <w:name w:val="1B09AE12100D43EC908C7A0DD3BC8858"/>
    <w:rsid w:val="007E6020"/>
    <w:rPr>
      <w:lang w:val="ro-RO" w:eastAsia="ro-RO"/>
    </w:rPr>
  </w:style>
  <w:style w:type="paragraph" w:customStyle="1" w:styleId="99171B74B2F34D98A055C48927B1232A">
    <w:name w:val="99171B74B2F34D98A055C48927B1232A"/>
    <w:rsid w:val="007E6020"/>
    <w:rPr>
      <w:lang w:val="ro-RO" w:eastAsia="ro-RO"/>
    </w:rPr>
  </w:style>
  <w:style w:type="paragraph" w:customStyle="1" w:styleId="8BC6B9B590864C3FBF43EC66143C5F90">
    <w:name w:val="8BC6B9B590864C3FBF43EC66143C5F90"/>
    <w:rsid w:val="007E6020"/>
    <w:rPr>
      <w:lang w:val="ro-RO" w:eastAsia="ro-RO"/>
    </w:rPr>
  </w:style>
  <w:style w:type="paragraph" w:customStyle="1" w:styleId="12992E5911F14A2CBA90662EAB8E2ED6">
    <w:name w:val="12992E5911F14A2CBA90662EAB8E2ED6"/>
    <w:rsid w:val="007E6020"/>
    <w:rPr>
      <w:lang w:val="ro-RO" w:eastAsia="ro-RO"/>
    </w:rPr>
  </w:style>
  <w:style w:type="paragraph" w:customStyle="1" w:styleId="C2C1968C0C4049F4BC9733913303D39A">
    <w:name w:val="C2C1968C0C4049F4BC9733913303D39A"/>
    <w:rsid w:val="007E6020"/>
    <w:rPr>
      <w:lang w:val="ro-RO" w:eastAsia="ro-RO"/>
    </w:rPr>
  </w:style>
  <w:style w:type="paragraph" w:customStyle="1" w:styleId="87B0F83E69F14D8B990031A28052ADE5">
    <w:name w:val="87B0F83E69F14D8B990031A28052ADE5"/>
    <w:rsid w:val="007E6020"/>
    <w:rPr>
      <w:lang w:val="ro-RO" w:eastAsia="ro-RO"/>
    </w:rPr>
  </w:style>
  <w:style w:type="paragraph" w:customStyle="1" w:styleId="5CC7B78A4FE543EB889E67E6EE1A7BF5">
    <w:name w:val="5CC7B78A4FE543EB889E67E6EE1A7BF5"/>
    <w:rsid w:val="007E6020"/>
    <w:rPr>
      <w:lang w:val="ro-RO" w:eastAsia="ro-RO"/>
    </w:rPr>
  </w:style>
  <w:style w:type="paragraph" w:customStyle="1" w:styleId="19D4ECC038B34C45851217A7D98EA1E5">
    <w:name w:val="19D4ECC038B34C45851217A7D98EA1E5"/>
    <w:rsid w:val="007E6020"/>
    <w:rPr>
      <w:lang w:val="ro-RO" w:eastAsia="ro-RO"/>
    </w:rPr>
  </w:style>
  <w:style w:type="paragraph" w:customStyle="1" w:styleId="9BE9E435A21E49C0B8A278C668DDBE9D">
    <w:name w:val="9BE9E435A21E49C0B8A278C668DDBE9D"/>
    <w:rsid w:val="007E6020"/>
    <w:rPr>
      <w:lang w:val="ro-RO" w:eastAsia="ro-RO"/>
    </w:rPr>
  </w:style>
  <w:style w:type="paragraph" w:customStyle="1" w:styleId="D84EAFE6F1524F75A653AAC92BB25EF6">
    <w:name w:val="D84EAFE6F1524F75A653AAC92BB25EF6"/>
    <w:rsid w:val="00F52B3C"/>
    <w:rPr>
      <w:lang w:val="ro-RO" w:eastAsia="ro-RO"/>
    </w:rPr>
  </w:style>
  <w:style w:type="paragraph" w:customStyle="1" w:styleId="49968629D9B04ADBAC3252470B6BDBCA">
    <w:name w:val="49968629D9B04ADBAC3252470B6BDBCA"/>
    <w:rsid w:val="00F52B3C"/>
    <w:rPr>
      <w:lang w:val="ro-RO" w:eastAsia="ro-RO"/>
    </w:rPr>
  </w:style>
  <w:style w:type="paragraph" w:customStyle="1" w:styleId="F9B8D706E03544FCB9C783AFF6645C43">
    <w:name w:val="F9B8D706E03544FCB9C783AFF6645C43"/>
    <w:rsid w:val="00F52B3C"/>
    <w:rPr>
      <w:lang w:val="ro-RO" w:eastAsia="ro-RO"/>
    </w:rPr>
  </w:style>
  <w:style w:type="paragraph" w:customStyle="1" w:styleId="6F4ECF2C7B78416C9222DAB0F294EEF6">
    <w:name w:val="6F4ECF2C7B78416C9222DAB0F294EEF6"/>
    <w:rsid w:val="00F52B3C"/>
    <w:rPr>
      <w:lang w:val="ro-RO" w:eastAsia="ro-RO"/>
    </w:rPr>
  </w:style>
  <w:style w:type="paragraph" w:customStyle="1" w:styleId="21E607E8E0794A4AAAE1068ADC3FFDD5">
    <w:name w:val="21E607E8E0794A4AAAE1068ADC3FFDD5"/>
    <w:rsid w:val="00F52B3C"/>
    <w:rPr>
      <w:lang w:val="ro-RO" w:eastAsia="ro-RO"/>
    </w:rPr>
  </w:style>
  <w:style w:type="paragraph" w:customStyle="1" w:styleId="DB09E86768634DC798601649600E9C9F">
    <w:name w:val="DB09E86768634DC798601649600E9C9F"/>
    <w:rsid w:val="007972DE"/>
    <w:rPr>
      <w:lang w:val="ro-RO" w:eastAsia="ro-RO"/>
    </w:rPr>
  </w:style>
  <w:style w:type="paragraph" w:customStyle="1" w:styleId="04123101CC41478AAC9478BDC4563B57">
    <w:name w:val="04123101CC41478AAC9478BDC4563B57"/>
    <w:rsid w:val="007972DE"/>
    <w:rPr>
      <w:lang w:val="ro-RO" w:eastAsia="ro-RO"/>
    </w:rPr>
  </w:style>
  <w:style w:type="paragraph" w:customStyle="1" w:styleId="DFF0AB9E04774E85B5BDC40AC142F3FD">
    <w:name w:val="DFF0AB9E04774E85B5BDC40AC142F3FD"/>
    <w:rsid w:val="007972DE"/>
    <w:rPr>
      <w:lang w:val="ro-RO" w:eastAsia="ro-RO"/>
    </w:rPr>
  </w:style>
  <w:style w:type="paragraph" w:customStyle="1" w:styleId="2A9341B6F8FF46FEB7C5CE255F47D763">
    <w:name w:val="2A9341B6F8FF46FEB7C5CE255F47D763"/>
    <w:rsid w:val="007972DE"/>
    <w:rPr>
      <w:lang w:val="ro-RO" w:eastAsia="ro-RO"/>
    </w:rPr>
  </w:style>
  <w:style w:type="paragraph" w:customStyle="1" w:styleId="1FD540BF59674810ACEA0F7E221517CF">
    <w:name w:val="1FD540BF59674810ACEA0F7E221517CF"/>
    <w:rsid w:val="007972DE"/>
    <w:rPr>
      <w:lang w:val="ro-RO" w:eastAsia="ro-RO"/>
    </w:rPr>
  </w:style>
  <w:style w:type="paragraph" w:customStyle="1" w:styleId="C163F4744AB54ED68A427703F275080F">
    <w:name w:val="C163F4744AB54ED68A427703F275080F"/>
    <w:rsid w:val="007972DE"/>
    <w:rPr>
      <w:lang w:val="ro-RO" w:eastAsia="ro-RO"/>
    </w:rPr>
  </w:style>
  <w:style w:type="paragraph" w:customStyle="1" w:styleId="8CA152D459D349F2A11ABDCF6F0EFE9B">
    <w:name w:val="8CA152D459D349F2A11ABDCF6F0EFE9B"/>
    <w:rsid w:val="007972DE"/>
    <w:rPr>
      <w:lang w:val="ro-RO" w:eastAsia="ro-RO"/>
    </w:rPr>
  </w:style>
  <w:style w:type="paragraph" w:customStyle="1" w:styleId="4FE5841DC8A04023A44BEF7E5D57C959">
    <w:name w:val="4FE5841DC8A04023A44BEF7E5D57C959"/>
    <w:rsid w:val="007972DE"/>
    <w:rPr>
      <w:lang w:val="ro-RO" w:eastAsia="ro-RO"/>
    </w:rPr>
  </w:style>
  <w:style w:type="paragraph" w:customStyle="1" w:styleId="EF865C00A57A479993B066CC01B2AD1C">
    <w:name w:val="EF865C00A57A479993B066CC01B2AD1C"/>
    <w:rsid w:val="007972DE"/>
    <w:rPr>
      <w:lang w:val="ro-RO" w:eastAsia="ro-RO"/>
    </w:rPr>
  </w:style>
  <w:style w:type="paragraph" w:customStyle="1" w:styleId="DD576D33C923461492F516A07632B879">
    <w:name w:val="DD576D33C923461492F516A07632B879"/>
    <w:rsid w:val="007972DE"/>
    <w:rPr>
      <w:lang w:val="ro-RO" w:eastAsia="ro-RO"/>
    </w:rPr>
  </w:style>
  <w:style w:type="paragraph" w:customStyle="1" w:styleId="A038C87F064B4DD78EBEB3123B6129F1">
    <w:name w:val="A038C87F064B4DD78EBEB3123B6129F1"/>
    <w:rsid w:val="007972DE"/>
    <w:rPr>
      <w:lang w:val="ro-RO" w:eastAsia="ro-RO"/>
    </w:rPr>
  </w:style>
  <w:style w:type="paragraph" w:customStyle="1" w:styleId="0BE35FC115CE4C26B32FA6472058C5BE">
    <w:name w:val="0BE35FC115CE4C26B32FA6472058C5BE"/>
    <w:rsid w:val="007972DE"/>
    <w:rPr>
      <w:lang w:val="ro-RO" w:eastAsia="ro-RO"/>
    </w:rPr>
  </w:style>
  <w:style w:type="paragraph" w:customStyle="1" w:styleId="464FCE423F154C54963107CB7E102237">
    <w:name w:val="464FCE423F154C54963107CB7E102237"/>
    <w:rsid w:val="007972DE"/>
    <w:rPr>
      <w:lang w:val="ro-RO" w:eastAsia="ro-RO"/>
    </w:rPr>
  </w:style>
  <w:style w:type="paragraph" w:customStyle="1" w:styleId="34A309521A3A4FAD941DD7E5A55AE7BB">
    <w:name w:val="34A309521A3A4FAD941DD7E5A55AE7BB"/>
    <w:rsid w:val="007972DE"/>
    <w:rPr>
      <w:lang w:val="ro-RO" w:eastAsia="ro-RO"/>
    </w:rPr>
  </w:style>
  <w:style w:type="paragraph" w:customStyle="1" w:styleId="DAB9E49F80E84CE6ACE56CA177DCA9BE">
    <w:name w:val="DAB9E49F80E84CE6ACE56CA177DCA9BE"/>
    <w:rsid w:val="007972DE"/>
    <w:rPr>
      <w:lang w:val="ro-RO" w:eastAsia="ro-RO"/>
    </w:rPr>
  </w:style>
  <w:style w:type="paragraph" w:customStyle="1" w:styleId="7063A8DF8E93492F82916066253F22F3">
    <w:name w:val="7063A8DF8E93492F82916066253F22F3"/>
    <w:rsid w:val="006219B7"/>
    <w:rPr>
      <w:lang w:val="ro-RO" w:eastAsia="ro-RO"/>
    </w:rPr>
  </w:style>
  <w:style w:type="paragraph" w:customStyle="1" w:styleId="CD352F16C0CA42E289E1F047E3475845">
    <w:name w:val="CD352F16C0CA42E289E1F047E3475845"/>
    <w:rsid w:val="006219B7"/>
    <w:rPr>
      <w:lang w:val="ro-RO" w:eastAsia="ro-RO"/>
    </w:rPr>
  </w:style>
  <w:style w:type="paragraph" w:customStyle="1" w:styleId="EEAF70425D9C494BB78C72C80B5E0747">
    <w:name w:val="EEAF70425D9C494BB78C72C80B5E0747"/>
    <w:rsid w:val="006219B7"/>
    <w:rPr>
      <w:lang w:val="ro-RO" w:eastAsia="ro-RO"/>
    </w:rPr>
  </w:style>
  <w:style w:type="paragraph" w:customStyle="1" w:styleId="944F0FF5D23E4AD599B242971D38F24F">
    <w:name w:val="944F0FF5D23E4AD599B242971D38F24F"/>
    <w:rsid w:val="006219B7"/>
    <w:rPr>
      <w:lang w:val="ro-RO" w:eastAsia="ro-RO"/>
    </w:rPr>
  </w:style>
  <w:style w:type="paragraph" w:customStyle="1" w:styleId="18DF991BEA8542269F5A303CB9146868">
    <w:name w:val="18DF991BEA8542269F5A303CB9146868"/>
    <w:rsid w:val="006219B7"/>
    <w:rPr>
      <w:lang w:val="ro-RO" w:eastAsia="ro-RO"/>
    </w:rPr>
  </w:style>
  <w:style w:type="paragraph" w:customStyle="1" w:styleId="A13CE74B883149BDB9929A8454B95412">
    <w:name w:val="A13CE74B883149BDB9929A8454B95412"/>
    <w:rsid w:val="006219B7"/>
    <w:rPr>
      <w:lang w:val="ro-RO" w:eastAsia="ro-RO"/>
    </w:rPr>
  </w:style>
  <w:style w:type="paragraph" w:customStyle="1" w:styleId="B2A4F82990BA48D0AC42DC4E4EC3F28A">
    <w:name w:val="B2A4F82990BA48D0AC42DC4E4EC3F28A"/>
    <w:rsid w:val="006219B7"/>
    <w:rPr>
      <w:lang w:val="ro-RO" w:eastAsia="ro-RO"/>
    </w:rPr>
  </w:style>
  <w:style w:type="paragraph" w:customStyle="1" w:styleId="AEA719BB73A04CD1A5AA22459B32CF2A">
    <w:name w:val="AEA719BB73A04CD1A5AA22459B32CF2A"/>
    <w:rsid w:val="006219B7"/>
    <w:rPr>
      <w:lang w:val="ro-RO" w:eastAsia="ro-RO"/>
    </w:rPr>
  </w:style>
  <w:style w:type="paragraph" w:customStyle="1" w:styleId="73956C2533CD46FB9F8C41FD2506FB48">
    <w:name w:val="73956C2533CD46FB9F8C41FD2506FB48"/>
    <w:rsid w:val="006219B7"/>
    <w:rPr>
      <w:lang w:val="ro-RO" w:eastAsia="ro-RO"/>
    </w:rPr>
  </w:style>
  <w:style w:type="paragraph" w:customStyle="1" w:styleId="EC14D814B4584051BE11AD4D2FBEAE31">
    <w:name w:val="EC14D814B4584051BE11AD4D2FBEAE31"/>
    <w:rsid w:val="006219B7"/>
    <w:rPr>
      <w:lang w:val="ro-RO" w:eastAsia="ro-RO"/>
    </w:rPr>
  </w:style>
  <w:style w:type="paragraph" w:customStyle="1" w:styleId="F43C33C31A854644A410B5A8C3FFC47B">
    <w:name w:val="F43C33C31A854644A410B5A8C3FFC47B"/>
    <w:rsid w:val="006219B7"/>
    <w:rPr>
      <w:lang w:val="ro-RO" w:eastAsia="ro-RO"/>
    </w:rPr>
  </w:style>
  <w:style w:type="paragraph" w:customStyle="1" w:styleId="801665C3B3B64E6B8B492D1F94E1DD4C">
    <w:name w:val="801665C3B3B64E6B8B492D1F94E1DD4C"/>
    <w:rsid w:val="006219B7"/>
    <w:rPr>
      <w:lang w:val="ro-RO" w:eastAsia="ro-RO"/>
    </w:rPr>
  </w:style>
  <w:style w:type="paragraph" w:customStyle="1" w:styleId="FC6E5EBF71E941C2A3547B5793B6A1FB">
    <w:name w:val="FC6E5EBF71E941C2A3547B5793B6A1FB"/>
    <w:rsid w:val="006219B7"/>
    <w:rPr>
      <w:lang w:val="ro-RO" w:eastAsia="ro-RO"/>
    </w:rPr>
  </w:style>
  <w:style w:type="paragraph" w:customStyle="1" w:styleId="326633B3AF7542B5840BF82581586016">
    <w:name w:val="326633B3AF7542B5840BF82581586016"/>
    <w:rsid w:val="006219B7"/>
    <w:rPr>
      <w:lang w:val="ro-RO" w:eastAsia="ro-RO"/>
    </w:rPr>
  </w:style>
  <w:style w:type="paragraph" w:customStyle="1" w:styleId="4EB8554E33F14A81B9B777B7A7E957B0">
    <w:name w:val="4EB8554E33F14A81B9B777B7A7E957B0"/>
    <w:rsid w:val="006219B7"/>
    <w:rPr>
      <w:lang w:val="ro-RO" w:eastAsia="ro-RO"/>
    </w:rPr>
  </w:style>
  <w:style w:type="paragraph" w:customStyle="1" w:styleId="00B3BCD6183148CD8DCB67BCE3D90593">
    <w:name w:val="00B3BCD6183148CD8DCB67BCE3D90593"/>
    <w:rsid w:val="006219B7"/>
    <w:rPr>
      <w:lang w:val="ro-RO" w:eastAsia="ro-RO"/>
    </w:rPr>
  </w:style>
  <w:style w:type="paragraph" w:customStyle="1" w:styleId="2D223CEC61D249C3B5FF1E73A34D468C">
    <w:name w:val="2D223CEC61D249C3B5FF1E73A34D468C"/>
    <w:rsid w:val="006219B7"/>
    <w:rPr>
      <w:lang w:val="ro-RO" w:eastAsia="ro-RO"/>
    </w:rPr>
  </w:style>
  <w:style w:type="paragraph" w:customStyle="1" w:styleId="6551DC2AC4B940E195E1E07B104FA273">
    <w:name w:val="6551DC2AC4B940E195E1E07B104FA273"/>
    <w:rsid w:val="006219B7"/>
    <w:rPr>
      <w:lang w:val="ro-RO" w:eastAsia="ro-RO"/>
    </w:rPr>
  </w:style>
  <w:style w:type="paragraph" w:customStyle="1" w:styleId="2F59E46C20C841C895BBBCBDFEB629E2">
    <w:name w:val="2F59E46C20C841C895BBBCBDFEB629E2"/>
    <w:rsid w:val="006219B7"/>
    <w:rPr>
      <w:lang w:val="ro-RO" w:eastAsia="ro-RO"/>
    </w:rPr>
  </w:style>
  <w:style w:type="paragraph" w:customStyle="1" w:styleId="0AD74A7E4BAD42C2B4B93A7A0463C243">
    <w:name w:val="0AD74A7E4BAD42C2B4B93A7A0463C243"/>
    <w:rsid w:val="006219B7"/>
    <w:rPr>
      <w:lang w:val="ro-RO" w:eastAsia="ro-RO"/>
    </w:rPr>
  </w:style>
  <w:style w:type="paragraph" w:customStyle="1" w:styleId="2B09A9A99EE94B2E9116A3F21319266A">
    <w:name w:val="2B09A9A99EE94B2E9116A3F21319266A"/>
    <w:rsid w:val="006219B7"/>
    <w:rPr>
      <w:lang w:val="ro-RO" w:eastAsia="ro-RO"/>
    </w:rPr>
  </w:style>
  <w:style w:type="paragraph" w:customStyle="1" w:styleId="5E0F9ADE0C664731A8F9C335EC107B22">
    <w:name w:val="5E0F9ADE0C664731A8F9C335EC107B22"/>
    <w:rsid w:val="006219B7"/>
    <w:rPr>
      <w:lang w:val="ro-RO" w:eastAsia="ro-RO"/>
    </w:rPr>
  </w:style>
  <w:style w:type="paragraph" w:customStyle="1" w:styleId="A37C2F0629714AD485B5A13B1399B0F7">
    <w:name w:val="A37C2F0629714AD485B5A13B1399B0F7"/>
    <w:rsid w:val="006219B7"/>
    <w:rPr>
      <w:lang w:val="ro-RO" w:eastAsia="ro-RO"/>
    </w:rPr>
  </w:style>
  <w:style w:type="paragraph" w:customStyle="1" w:styleId="6DBC9D864DFA406EB7F4D216B33CBCF0">
    <w:name w:val="6DBC9D864DFA406EB7F4D216B33CBCF0"/>
    <w:rsid w:val="006219B7"/>
    <w:rPr>
      <w:lang w:val="ro-RO" w:eastAsia="ro-RO"/>
    </w:rPr>
  </w:style>
  <w:style w:type="paragraph" w:customStyle="1" w:styleId="27C0E45E1A494D04B71859175A4F0A7F">
    <w:name w:val="27C0E45E1A494D04B71859175A4F0A7F"/>
    <w:rsid w:val="006219B7"/>
    <w:rPr>
      <w:lang w:val="ro-RO" w:eastAsia="ro-RO"/>
    </w:rPr>
  </w:style>
  <w:style w:type="paragraph" w:customStyle="1" w:styleId="A69ED38F5C4A4E4D8AD14B5581E2B7DD">
    <w:name w:val="A69ED38F5C4A4E4D8AD14B5581E2B7DD"/>
    <w:rsid w:val="002D277A"/>
    <w:rPr>
      <w:lang w:val="ro-RO" w:eastAsia="ro-RO"/>
    </w:rPr>
  </w:style>
  <w:style w:type="paragraph" w:customStyle="1" w:styleId="D6854BC54FFF48C8AAAA162F52529BE1">
    <w:name w:val="D6854BC54FFF48C8AAAA162F52529BE1"/>
    <w:rsid w:val="002D277A"/>
    <w:rPr>
      <w:lang w:val="ro-RO" w:eastAsia="ro-RO"/>
    </w:rPr>
  </w:style>
  <w:style w:type="paragraph" w:customStyle="1" w:styleId="3C21AFC8B00745DEA4F1ABA7E90BD333">
    <w:name w:val="3C21AFC8B00745DEA4F1ABA7E90BD333"/>
    <w:rsid w:val="002D277A"/>
    <w:rPr>
      <w:lang w:val="ro-RO" w:eastAsia="ro-RO"/>
    </w:rPr>
  </w:style>
  <w:style w:type="paragraph" w:customStyle="1" w:styleId="A609C42827F64298B600F786DE8FD555">
    <w:name w:val="A609C42827F64298B600F786DE8FD555"/>
    <w:rsid w:val="002D277A"/>
    <w:rPr>
      <w:lang w:val="ro-RO" w:eastAsia="ro-RO"/>
    </w:rPr>
  </w:style>
  <w:style w:type="paragraph" w:customStyle="1" w:styleId="33428841880340158A783877BE06FD6B">
    <w:name w:val="33428841880340158A783877BE06FD6B"/>
    <w:rsid w:val="002D277A"/>
    <w:rPr>
      <w:lang w:val="ro-RO" w:eastAsia="ro-RO"/>
    </w:rPr>
  </w:style>
  <w:style w:type="paragraph" w:customStyle="1" w:styleId="CC41F4E32DD5439882BAF2BBAC4CAD6A">
    <w:name w:val="CC41F4E32DD5439882BAF2BBAC4CAD6A"/>
    <w:rsid w:val="002D277A"/>
    <w:rPr>
      <w:lang w:val="ro-RO" w:eastAsia="ro-RO"/>
    </w:rPr>
  </w:style>
  <w:style w:type="paragraph" w:customStyle="1" w:styleId="BFCA6727477142818F2A20D718F9CE40">
    <w:name w:val="BFCA6727477142818F2A20D718F9CE40"/>
    <w:rsid w:val="0051556A"/>
    <w:rPr>
      <w:lang w:val="ro-RO" w:eastAsia="ro-RO"/>
    </w:rPr>
  </w:style>
  <w:style w:type="paragraph" w:customStyle="1" w:styleId="6EC02983288242599853A70F730FA1B2">
    <w:name w:val="6EC02983288242599853A70F730FA1B2"/>
    <w:rsid w:val="0051556A"/>
    <w:rPr>
      <w:lang w:val="ro-RO" w:eastAsia="ro-RO"/>
    </w:rPr>
  </w:style>
  <w:style w:type="paragraph" w:customStyle="1" w:styleId="374AC6D293F8449C9BCE90501471F106">
    <w:name w:val="374AC6D293F8449C9BCE90501471F106"/>
    <w:rsid w:val="0051556A"/>
    <w:rPr>
      <w:lang w:val="ro-RO" w:eastAsia="ro-RO"/>
    </w:rPr>
  </w:style>
  <w:style w:type="paragraph" w:customStyle="1" w:styleId="D1526FC8948A4D679F58BA9E53D75793">
    <w:name w:val="D1526FC8948A4D679F58BA9E53D75793"/>
    <w:rsid w:val="0051556A"/>
    <w:rPr>
      <w:lang w:val="ro-RO" w:eastAsia="ro-RO"/>
    </w:rPr>
  </w:style>
  <w:style w:type="paragraph" w:customStyle="1" w:styleId="9EB3B572771640BA874D261DE6212788">
    <w:name w:val="9EB3B572771640BA874D261DE6212788"/>
    <w:rsid w:val="0051556A"/>
    <w:rPr>
      <w:lang w:val="ro-RO" w:eastAsia="ro-RO"/>
    </w:rPr>
  </w:style>
  <w:style w:type="paragraph" w:customStyle="1" w:styleId="8179272FB7014951BDC5C89DD3339713">
    <w:name w:val="8179272FB7014951BDC5C89DD3339713"/>
    <w:rsid w:val="009D4DEB"/>
    <w:rPr>
      <w:lang w:val="ro-RO" w:eastAsia="ro-RO"/>
    </w:rPr>
  </w:style>
  <w:style w:type="paragraph" w:customStyle="1" w:styleId="CD6F686174B143208D9788A09E2A7D77">
    <w:name w:val="CD6F686174B143208D9788A09E2A7D77"/>
    <w:rsid w:val="009D4DEB"/>
    <w:rPr>
      <w:lang w:val="ro-RO" w:eastAsia="ro-RO"/>
    </w:rPr>
  </w:style>
  <w:style w:type="paragraph" w:customStyle="1" w:styleId="1209DB293BB64A238341CE445500A2F1">
    <w:name w:val="1209DB293BB64A238341CE445500A2F1"/>
    <w:rsid w:val="009D4DEB"/>
    <w:rPr>
      <w:lang w:val="ro-RO" w:eastAsia="ro-RO"/>
    </w:rPr>
  </w:style>
  <w:style w:type="paragraph" w:customStyle="1" w:styleId="D9DA4A87DB9B4024934BADFE3214417E">
    <w:name w:val="D9DA4A87DB9B4024934BADFE3214417E"/>
    <w:rsid w:val="009D4DEB"/>
    <w:rPr>
      <w:lang w:val="ro-RO" w:eastAsia="ro-RO"/>
    </w:rPr>
  </w:style>
  <w:style w:type="paragraph" w:customStyle="1" w:styleId="0BA2228EDBCB4A77A69322E37AD41F6C">
    <w:name w:val="0BA2228EDBCB4A77A69322E37AD41F6C"/>
    <w:rsid w:val="009D4DEB"/>
    <w:rPr>
      <w:lang w:val="ro-RO" w:eastAsia="ro-RO"/>
    </w:rPr>
  </w:style>
  <w:style w:type="paragraph" w:customStyle="1" w:styleId="A49DCFFF31EC41C4A6F0DA78BA450D1A">
    <w:name w:val="A49DCFFF31EC41C4A6F0DA78BA450D1A"/>
    <w:rsid w:val="009D4DEB"/>
    <w:rPr>
      <w:lang w:val="ro-RO" w:eastAsia="ro-RO"/>
    </w:rPr>
  </w:style>
  <w:style w:type="paragraph" w:customStyle="1" w:styleId="6DF5CB5D80A24A7AA497AA43B1FFC197">
    <w:name w:val="6DF5CB5D80A24A7AA497AA43B1FFC197"/>
    <w:rsid w:val="009D4DEB"/>
    <w:rPr>
      <w:lang w:val="ro-RO" w:eastAsia="ro-RO"/>
    </w:rPr>
  </w:style>
  <w:style w:type="paragraph" w:customStyle="1" w:styleId="4B7B038D7CBF4F408D192BDE99B01CDF">
    <w:name w:val="4B7B038D7CBF4F408D192BDE99B01CDF"/>
    <w:rsid w:val="009D4DEB"/>
    <w:rPr>
      <w:lang w:val="ro-RO" w:eastAsia="ro-RO"/>
    </w:rPr>
  </w:style>
  <w:style w:type="paragraph" w:customStyle="1" w:styleId="69B0FAACDE0B49FBA0C4C702ADA08A9F">
    <w:name w:val="69B0FAACDE0B49FBA0C4C702ADA08A9F"/>
    <w:rsid w:val="009D4DEB"/>
    <w:rPr>
      <w:lang w:val="ro-RO" w:eastAsia="ro-RO"/>
    </w:rPr>
  </w:style>
  <w:style w:type="paragraph" w:customStyle="1" w:styleId="26A26143D538428C81FE3E6185006266">
    <w:name w:val="26A26143D538428C81FE3E6185006266"/>
    <w:rsid w:val="009D4DEB"/>
    <w:rPr>
      <w:lang w:val="ro-RO" w:eastAsia="ro-RO"/>
    </w:rPr>
  </w:style>
  <w:style w:type="paragraph" w:customStyle="1" w:styleId="A6F1AF4BBAC3485E90E3F629A5639F0A">
    <w:name w:val="A6F1AF4BBAC3485E90E3F629A5639F0A"/>
    <w:rsid w:val="009D4DEB"/>
    <w:rPr>
      <w:lang w:val="ro-RO" w:eastAsia="ro-RO"/>
    </w:rPr>
  </w:style>
  <w:style w:type="paragraph" w:customStyle="1" w:styleId="912AED8C8AB94BD2A8090B42A27739E4">
    <w:name w:val="912AED8C8AB94BD2A8090B42A27739E4"/>
    <w:rsid w:val="009D4DEB"/>
    <w:rPr>
      <w:lang w:val="ro-RO" w:eastAsia="ro-RO"/>
    </w:rPr>
  </w:style>
  <w:style w:type="paragraph" w:customStyle="1" w:styleId="EB06C26084C647BEA52428F0C6C4E90B">
    <w:name w:val="EB06C26084C647BEA52428F0C6C4E90B"/>
    <w:rsid w:val="009D4DEB"/>
    <w:rPr>
      <w:lang w:val="ro-RO" w:eastAsia="ro-RO"/>
    </w:rPr>
  </w:style>
  <w:style w:type="paragraph" w:customStyle="1" w:styleId="C320C6BF2C314672BFBBD5DBC11D0889">
    <w:name w:val="C320C6BF2C314672BFBBD5DBC11D0889"/>
    <w:rsid w:val="009D4DEB"/>
    <w:rPr>
      <w:lang w:val="ro-RO" w:eastAsia="ro-RO"/>
    </w:rPr>
  </w:style>
  <w:style w:type="paragraph" w:customStyle="1" w:styleId="9FEB22F750974B5AA4F191EEC94D4637">
    <w:name w:val="9FEB22F750974B5AA4F191EEC94D4637"/>
    <w:rsid w:val="009D4DEB"/>
    <w:rPr>
      <w:lang w:val="ro-RO" w:eastAsia="ro-RO"/>
    </w:rPr>
  </w:style>
  <w:style w:type="paragraph" w:customStyle="1" w:styleId="CE64FA765E9A43448347C98609A93703">
    <w:name w:val="CE64FA765E9A43448347C98609A93703"/>
    <w:rsid w:val="009D4DEB"/>
    <w:rPr>
      <w:lang w:val="ro-RO" w:eastAsia="ro-RO"/>
    </w:rPr>
  </w:style>
  <w:style w:type="paragraph" w:customStyle="1" w:styleId="18F873B12CE04FF2ADDD613F6B1F8CC2">
    <w:name w:val="18F873B12CE04FF2ADDD613F6B1F8CC2"/>
    <w:rsid w:val="009D4DEB"/>
    <w:rPr>
      <w:lang w:val="ro-RO" w:eastAsia="ro-RO"/>
    </w:rPr>
  </w:style>
  <w:style w:type="paragraph" w:customStyle="1" w:styleId="4190A132D2B64B688B87EA689F68F593">
    <w:name w:val="4190A132D2B64B688B87EA689F68F593"/>
    <w:rsid w:val="009D4DEB"/>
    <w:rPr>
      <w:lang w:val="ro-RO" w:eastAsia="ro-RO"/>
    </w:rPr>
  </w:style>
  <w:style w:type="paragraph" w:customStyle="1" w:styleId="7ED6C5500CE6482DA679EA422C05014D">
    <w:name w:val="7ED6C5500CE6482DA679EA422C05014D"/>
    <w:rsid w:val="009D4DEB"/>
    <w:rPr>
      <w:lang w:val="ro-RO" w:eastAsia="ro-RO"/>
    </w:rPr>
  </w:style>
  <w:style w:type="paragraph" w:customStyle="1" w:styleId="2B95AF52DF4540E1AA97B8D04C6F0C24">
    <w:name w:val="2B95AF52DF4540E1AA97B8D04C6F0C24"/>
    <w:rsid w:val="009D4DEB"/>
    <w:rPr>
      <w:lang w:val="ro-RO" w:eastAsia="ro-RO"/>
    </w:rPr>
  </w:style>
  <w:style w:type="paragraph" w:customStyle="1" w:styleId="CEF7707DE1B6425689BA5F9C466053AB">
    <w:name w:val="CEF7707DE1B6425689BA5F9C466053AB"/>
    <w:rsid w:val="009D4DEB"/>
    <w:rPr>
      <w:lang w:val="ro-RO" w:eastAsia="ro-RO"/>
    </w:rPr>
  </w:style>
  <w:style w:type="paragraph" w:customStyle="1" w:styleId="487B8548BEA04ECBB3171DF188018C77">
    <w:name w:val="487B8548BEA04ECBB3171DF188018C77"/>
    <w:rsid w:val="00350033"/>
    <w:rPr>
      <w:lang w:val="ro-RO" w:eastAsia="ro-RO"/>
    </w:rPr>
  </w:style>
  <w:style w:type="paragraph" w:customStyle="1" w:styleId="387CC407B4DD438698F9AA7D25373FA2">
    <w:name w:val="387CC407B4DD438698F9AA7D25373FA2"/>
    <w:rsid w:val="00350033"/>
    <w:rPr>
      <w:lang w:val="ro-RO" w:eastAsia="ro-RO"/>
    </w:rPr>
  </w:style>
  <w:style w:type="paragraph" w:customStyle="1" w:styleId="3B8CA8F532354802AC1DFB5AF365684B">
    <w:name w:val="3B8CA8F532354802AC1DFB5AF365684B"/>
    <w:rsid w:val="00350033"/>
    <w:rPr>
      <w:lang w:val="ro-RO" w:eastAsia="ro-RO"/>
    </w:rPr>
  </w:style>
  <w:style w:type="paragraph" w:customStyle="1" w:styleId="A3899D0F572347FCA7E90EA64527F212">
    <w:name w:val="A3899D0F572347FCA7E90EA64527F212"/>
    <w:rsid w:val="00350033"/>
    <w:rPr>
      <w:lang w:val="ro-RO" w:eastAsia="ro-RO"/>
    </w:rPr>
  </w:style>
  <w:style w:type="paragraph" w:customStyle="1" w:styleId="D849D1C34FE846AFAA23937B8F6F448A">
    <w:name w:val="D849D1C34FE846AFAA23937B8F6F448A"/>
    <w:rsid w:val="00350033"/>
    <w:rPr>
      <w:lang w:val="ro-RO" w:eastAsia="ro-RO"/>
    </w:rPr>
  </w:style>
  <w:style w:type="paragraph" w:customStyle="1" w:styleId="74A8E6DF3D844FADAD3B56D997C7EB46">
    <w:name w:val="74A8E6DF3D844FADAD3B56D997C7EB46"/>
    <w:rsid w:val="00350033"/>
    <w:rPr>
      <w:lang w:val="ro-RO" w:eastAsia="ro-RO"/>
    </w:rPr>
  </w:style>
  <w:style w:type="paragraph" w:customStyle="1" w:styleId="07AD573580BA4046A4AD94B9A6B7588E">
    <w:name w:val="07AD573580BA4046A4AD94B9A6B7588E"/>
    <w:rsid w:val="00350033"/>
    <w:rPr>
      <w:lang w:val="ro-RO" w:eastAsia="ro-RO"/>
    </w:rPr>
  </w:style>
  <w:style w:type="paragraph" w:customStyle="1" w:styleId="6B61045AB2C848CDA0C03FE991F58E77">
    <w:name w:val="6B61045AB2C848CDA0C03FE991F58E77"/>
    <w:rsid w:val="00350033"/>
    <w:rPr>
      <w:lang w:val="ro-RO" w:eastAsia="ro-RO"/>
    </w:rPr>
  </w:style>
  <w:style w:type="paragraph" w:customStyle="1" w:styleId="ED2E392FF223419D8248322055A1428D">
    <w:name w:val="ED2E392FF223419D8248322055A1428D"/>
    <w:rsid w:val="00350033"/>
    <w:rPr>
      <w:lang w:val="ro-RO" w:eastAsia="ro-RO"/>
    </w:rPr>
  </w:style>
  <w:style w:type="paragraph" w:customStyle="1" w:styleId="5555942932F44F55970B1F13F1C90AFB">
    <w:name w:val="5555942932F44F55970B1F13F1C90AFB"/>
    <w:rsid w:val="00350033"/>
    <w:rPr>
      <w:lang w:val="ro-RO" w:eastAsia="ro-RO"/>
    </w:rPr>
  </w:style>
  <w:style w:type="paragraph" w:customStyle="1" w:styleId="22DA49F1DC8D4616975B953A2913CC7D">
    <w:name w:val="22DA49F1DC8D4616975B953A2913CC7D"/>
    <w:rsid w:val="00350033"/>
    <w:rPr>
      <w:lang w:val="ro-RO" w:eastAsia="ro-RO"/>
    </w:rPr>
  </w:style>
  <w:style w:type="paragraph" w:customStyle="1" w:styleId="45F7385C93254A0AA059B0E92C7C2FBB">
    <w:name w:val="45F7385C93254A0AA059B0E92C7C2FBB"/>
    <w:rsid w:val="00350033"/>
    <w:rPr>
      <w:lang w:val="ro-RO" w:eastAsia="ro-RO"/>
    </w:rPr>
  </w:style>
  <w:style w:type="paragraph" w:customStyle="1" w:styleId="7D54F1DB03EC4C15A68794936B22CC88">
    <w:name w:val="7D54F1DB03EC4C15A68794936B22CC88"/>
    <w:rsid w:val="00350033"/>
    <w:rPr>
      <w:lang w:val="ro-RO" w:eastAsia="ro-RO"/>
    </w:rPr>
  </w:style>
  <w:style w:type="paragraph" w:customStyle="1" w:styleId="6D98EA426DFA4608A4FAF6F0672656D5">
    <w:name w:val="6D98EA426DFA4608A4FAF6F0672656D5"/>
    <w:rsid w:val="00350033"/>
    <w:rPr>
      <w:lang w:val="ro-RO" w:eastAsia="ro-RO"/>
    </w:rPr>
  </w:style>
  <w:style w:type="paragraph" w:customStyle="1" w:styleId="EEC980201CCE4CD5BF920DF0092DCE83">
    <w:name w:val="EEC980201CCE4CD5BF920DF0092DCE83"/>
    <w:rsid w:val="00350033"/>
    <w:rPr>
      <w:lang w:val="ro-RO" w:eastAsia="ro-RO"/>
    </w:rPr>
  </w:style>
  <w:style w:type="paragraph" w:customStyle="1" w:styleId="D543CD60ABFB420FB32D00C3D1C4E39D">
    <w:name w:val="D543CD60ABFB420FB32D00C3D1C4E39D"/>
    <w:rsid w:val="00350033"/>
    <w:rPr>
      <w:lang w:val="ro-RO" w:eastAsia="ro-RO"/>
    </w:rPr>
  </w:style>
  <w:style w:type="paragraph" w:customStyle="1" w:styleId="7BD8C8A22D11448BBBFAEA068748655E">
    <w:name w:val="7BD8C8A22D11448BBBFAEA068748655E"/>
    <w:rsid w:val="00350033"/>
    <w:rPr>
      <w:lang w:val="ro-RO" w:eastAsia="ro-RO"/>
    </w:rPr>
  </w:style>
  <w:style w:type="paragraph" w:customStyle="1" w:styleId="40861B80AAE540B5880A14418012B784">
    <w:name w:val="40861B80AAE540B5880A14418012B784"/>
    <w:rsid w:val="00350033"/>
    <w:rPr>
      <w:lang w:val="ro-RO" w:eastAsia="ro-RO"/>
    </w:rPr>
  </w:style>
  <w:style w:type="paragraph" w:customStyle="1" w:styleId="3F913F25E3D9400C845543C91EB04159">
    <w:name w:val="3F913F25E3D9400C845543C91EB04159"/>
    <w:rsid w:val="00350033"/>
    <w:rPr>
      <w:lang w:val="ro-RO" w:eastAsia="ro-RO"/>
    </w:rPr>
  </w:style>
  <w:style w:type="paragraph" w:customStyle="1" w:styleId="9E599A7B074D4256A65DB5955ED4C278">
    <w:name w:val="9E599A7B074D4256A65DB5955ED4C278"/>
    <w:rsid w:val="00350033"/>
    <w:rPr>
      <w:lang w:val="ro-RO" w:eastAsia="ro-RO"/>
    </w:rPr>
  </w:style>
  <w:style w:type="paragraph" w:customStyle="1" w:styleId="E8BCB68640E14223BEB9B85D8050114D">
    <w:name w:val="E8BCB68640E14223BEB9B85D8050114D"/>
    <w:rsid w:val="00350033"/>
    <w:rPr>
      <w:lang w:val="ro-RO" w:eastAsia="ro-RO"/>
    </w:rPr>
  </w:style>
  <w:style w:type="paragraph" w:customStyle="1" w:styleId="A396C1872BAF43F498D4406EFA811A8E">
    <w:name w:val="A396C1872BAF43F498D4406EFA811A8E"/>
    <w:rsid w:val="00350033"/>
    <w:rPr>
      <w:lang w:val="ro-RO" w:eastAsia="ro-RO"/>
    </w:rPr>
  </w:style>
  <w:style w:type="paragraph" w:customStyle="1" w:styleId="6EE988FEB18D4FB498CDCFBA96938597">
    <w:name w:val="6EE988FEB18D4FB498CDCFBA96938597"/>
    <w:rsid w:val="00350033"/>
    <w:rPr>
      <w:lang w:val="ro-RO" w:eastAsia="ro-RO"/>
    </w:rPr>
  </w:style>
  <w:style w:type="paragraph" w:customStyle="1" w:styleId="EE03E85756FD4BA9A5E98372B6E869B6">
    <w:name w:val="EE03E85756FD4BA9A5E98372B6E869B6"/>
    <w:rsid w:val="00350033"/>
    <w:rPr>
      <w:lang w:val="ro-RO" w:eastAsia="ro-RO"/>
    </w:rPr>
  </w:style>
  <w:style w:type="paragraph" w:customStyle="1" w:styleId="84BCF30BC08B4E479AB12D842DEB638E">
    <w:name w:val="84BCF30BC08B4E479AB12D842DEB638E"/>
    <w:rsid w:val="00350033"/>
    <w:rPr>
      <w:lang w:val="ro-RO" w:eastAsia="ro-RO"/>
    </w:rPr>
  </w:style>
  <w:style w:type="paragraph" w:customStyle="1" w:styleId="4EEF35EF6278498BBBAF1456569B8EA4">
    <w:name w:val="4EEF35EF6278498BBBAF1456569B8EA4"/>
    <w:rsid w:val="00350033"/>
    <w:rPr>
      <w:lang w:val="ro-RO" w:eastAsia="ro-RO"/>
    </w:rPr>
  </w:style>
  <w:style w:type="paragraph" w:customStyle="1" w:styleId="AC5E00A0163F49A3877246B1D590C17C">
    <w:name w:val="AC5E00A0163F49A3877246B1D590C17C"/>
    <w:rsid w:val="00350033"/>
    <w:rPr>
      <w:lang w:val="ro-RO" w:eastAsia="ro-RO"/>
    </w:rPr>
  </w:style>
  <w:style w:type="paragraph" w:customStyle="1" w:styleId="0C5B52C9A5E74C2BB28DCC5E2ABD84ED">
    <w:name w:val="0C5B52C9A5E74C2BB28DCC5E2ABD84ED"/>
    <w:rsid w:val="00350033"/>
    <w:rPr>
      <w:lang w:val="ro-RO" w:eastAsia="ro-RO"/>
    </w:rPr>
  </w:style>
  <w:style w:type="paragraph" w:customStyle="1" w:styleId="6C15A6CF164C404AB899D12B4C3526AB">
    <w:name w:val="6C15A6CF164C404AB899D12B4C3526AB"/>
    <w:rsid w:val="00350033"/>
    <w:rPr>
      <w:lang w:val="ro-RO" w:eastAsia="ro-RO"/>
    </w:rPr>
  </w:style>
  <w:style w:type="paragraph" w:customStyle="1" w:styleId="A2B1D5D940F949A1A43B341760B5F8D0">
    <w:name w:val="A2B1D5D940F949A1A43B341760B5F8D0"/>
    <w:rsid w:val="00350033"/>
    <w:rPr>
      <w:lang w:val="ro-RO" w:eastAsia="ro-RO"/>
    </w:rPr>
  </w:style>
  <w:style w:type="paragraph" w:customStyle="1" w:styleId="08377025D08041149DA033344784F521">
    <w:name w:val="08377025D08041149DA033344784F521"/>
    <w:rsid w:val="00350033"/>
    <w:rPr>
      <w:lang w:val="ro-RO" w:eastAsia="ro-RO"/>
    </w:rPr>
  </w:style>
  <w:style w:type="paragraph" w:customStyle="1" w:styleId="D524DB4F807546AEB80690730C99AA62">
    <w:name w:val="D524DB4F807546AEB80690730C99AA62"/>
    <w:rsid w:val="00350033"/>
    <w:rPr>
      <w:lang w:val="ro-RO" w:eastAsia="ro-RO"/>
    </w:rPr>
  </w:style>
  <w:style w:type="paragraph" w:customStyle="1" w:styleId="61BE6939D2A8460492E36A616992A382">
    <w:name w:val="61BE6939D2A8460492E36A616992A382"/>
    <w:rsid w:val="00350033"/>
    <w:rPr>
      <w:lang w:val="ro-RO" w:eastAsia="ro-RO"/>
    </w:rPr>
  </w:style>
  <w:style w:type="paragraph" w:customStyle="1" w:styleId="A1181A35086346D283C4A4FC5E35E910">
    <w:name w:val="A1181A35086346D283C4A4FC5E35E910"/>
    <w:rsid w:val="00350033"/>
    <w:rPr>
      <w:lang w:val="ro-RO" w:eastAsia="ro-RO"/>
    </w:rPr>
  </w:style>
  <w:style w:type="paragraph" w:customStyle="1" w:styleId="92B4AB36BB4C4398BB20330716384840">
    <w:name w:val="92B4AB36BB4C4398BB20330716384840"/>
    <w:rsid w:val="00350033"/>
    <w:rPr>
      <w:lang w:val="ro-RO" w:eastAsia="ro-RO"/>
    </w:rPr>
  </w:style>
  <w:style w:type="paragraph" w:customStyle="1" w:styleId="B5B206921E42496286516322175130A1">
    <w:name w:val="B5B206921E42496286516322175130A1"/>
    <w:rsid w:val="00350033"/>
    <w:rPr>
      <w:lang w:val="ro-RO" w:eastAsia="ro-RO"/>
    </w:rPr>
  </w:style>
  <w:style w:type="paragraph" w:customStyle="1" w:styleId="C97E218917414362BA1EC6494D474CDC">
    <w:name w:val="C97E218917414362BA1EC6494D474CDC"/>
    <w:rsid w:val="00350033"/>
    <w:rPr>
      <w:lang w:val="ro-RO" w:eastAsia="ro-RO"/>
    </w:rPr>
  </w:style>
  <w:style w:type="paragraph" w:customStyle="1" w:styleId="24833A885840412C91008DE9D228104A">
    <w:name w:val="24833A885840412C91008DE9D228104A"/>
    <w:rsid w:val="00350033"/>
    <w:rPr>
      <w:lang w:val="ro-RO" w:eastAsia="ro-RO"/>
    </w:rPr>
  </w:style>
  <w:style w:type="paragraph" w:customStyle="1" w:styleId="1D246E63B18A42B187E0EDF13BADB8D2">
    <w:name w:val="1D246E63B18A42B187E0EDF13BADB8D2"/>
    <w:rsid w:val="00350033"/>
    <w:rPr>
      <w:lang w:val="ro-RO" w:eastAsia="ro-RO"/>
    </w:rPr>
  </w:style>
  <w:style w:type="paragraph" w:customStyle="1" w:styleId="07576AF919E643988528780AA7E22BB2">
    <w:name w:val="07576AF919E643988528780AA7E22BB2"/>
    <w:rsid w:val="00350033"/>
    <w:rPr>
      <w:lang w:val="ro-RO" w:eastAsia="ro-RO"/>
    </w:rPr>
  </w:style>
  <w:style w:type="paragraph" w:customStyle="1" w:styleId="63578FA07816475E9AD6E631E71557DB">
    <w:name w:val="63578FA07816475E9AD6E631E71557DB"/>
    <w:rsid w:val="00350033"/>
    <w:rPr>
      <w:lang w:val="ro-RO" w:eastAsia="ro-RO"/>
    </w:rPr>
  </w:style>
  <w:style w:type="paragraph" w:customStyle="1" w:styleId="D7C4F2A9144447F6A0EEB41341B0E033">
    <w:name w:val="D7C4F2A9144447F6A0EEB41341B0E033"/>
    <w:rsid w:val="008D35B6"/>
    <w:rPr>
      <w:lang w:val="ro-RO" w:eastAsia="ro-RO"/>
    </w:rPr>
  </w:style>
  <w:style w:type="paragraph" w:customStyle="1" w:styleId="22BAE6C2EF2249F785254B2BA5971A7E">
    <w:name w:val="22BAE6C2EF2249F785254B2BA5971A7E"/>
    <w:rsid w:val="008D35B6"/>
    <w:rPr>
      <w:lang w:val="ro-RO" w:eastAsia="ro-RO"/>
    </w:rPr>
  </w:style>
  <w:style w:type="paragraph" w:customStyle="1" w:styleId="E25959A124D947188E853E7761094815">
    <w:name w:val="E25959A124D947188E853E7761094815"/>
    <w:rsid w:val="008D35B6"/>
    <w:rPr>
      <w:lang w:val="ro-RO" w:eastAsia="ro-RO"/>
    </w:rPr>
  </w:style>
  <w:style w:type="paragraph" w:customStyle="1" w:styleId="209FC348903248CBAA3A4A7CB7A575D7">
    <w:name w:val="209FC348903248CBAA3A4A7CB7A575D7"/>
    <w:rsid w:val="008D35B6"/>
    <w:rPr>
      <w:lang w:val="ro-RO" w:eastAsia="ro-RO"/>
    </w:rPr>
  </w:style>
  <w:style w:type="paragraph" w:customStyle="1" w:styleId="902B913590B648B9B59501736420D4AB">
    <w:name w:val="902B913590B648B9B59501736420D4AB"/>
    <w:rsid w:val="008D35B6"/>
    <w:rPr>
      <w:lang w:val="ro-RO" w:eastAsia="ro-RO"/>
    </w:rPr>
  </w:style>
  <w:style w:type="paragraph" w:customStyle="1" w:styleId="408748ADD9464A609790E961677070CA">
    <w:name w:val="408748ADD9464A609790E961677070CA"/>
    <w:rsid w:val="008D35B6"/>
    <w:rPr>
      <w:lang w:val="ro-RO" w:eastAsia="ro-RO"/>
    </w:rPr>
  </w:style>
  <w:style w:type="paragraph" w:customStyle="1" w:styleId="A497EA6FBF1A423EA12BD26C490A0732">
    <w:name w:val="A497EA6FBF1A423EA12BD26C490A0732"/>
    <w:rsid w:val="008D35B6"/>
    <w:rPr>
      <w:lang w:val="ro-RO" w:eastAsia="ro-RO"/>
    </w:rPr>
  </w:style>
  <w:style w:type="paragraph" w:customStyle="1" w:styleId="5E70FD1A1FDD433990823EF668DEACED">
    <w:name w:val="5E70FD1A1FDD433990823EF668DEACED"/>
    <w:rsid w:val="008D35B6"/>
    <w:rPr>
      <w:lang w:val="ro-RO" w:eastAsia="ro-RO"/>
    </w:rPr>
  </w:style>
  <w:style w:type="paragraph" w:customStyle="1" w:styleId="3EA088D9234849E9880BF7789872A65D">
    <w:name w:val="3EA088D9234849E9880BF7789872A65D"/>
    <w:rsid w:val="008D35B6"/>
    <w:rPr>
      <w:lang w:val="ro-RO" w:eastAsia="ro-RO"/>
    </w:rPr>
  </w:style>
  <w:style w:type="paragraph" w:customStyle="1" w:styleId="D3EE0459659343929D360C652B4A0B65">
    <w:name w:val="D3EE0459659343929D360C652B4A0B65"/>
    <w:rsid w:val="008D35B6"/>
    <w:rPr>
      <w:lang w:val="ro-RO" w:eastAsia="ro-RO"/>
    </w:rPr>
  </w:style>
  <w:style w:type="paragraph" w:customStyle="1" w:styleId="2E2B651EB3F74408B4A2ED9A240CA5F8">
    <w:name w:val="2E2B651EB3F74408B4A2ED9A240CA5F8"/>
    <w:rsid w:val="008D35B6"/>
    <w:rPr>
      <w:lang w:val="ro-RO" w:eastAsia="ro-RO"/>
    </w:rPr>
  </w:style>
  <w:style w:type="paragraph" w:customStyle="1" w:styleId="0C3DFFFD7CA342C59AC9334274A0B2D2">
    <w:name w:val="0C3DFFFD7CA342C59AC9334274A0B2D2"/>
    <w:rsid w:val="008D35B6"/>
    <w:rPr>
      <w:lang w:val="ro-RO" w:eastAsia="ro-RO"/>
    </w:rPr>
  </w:style>
  <w:style w:type="paragraph" w:customStyle="1" w:styleId="62C20DAF6F1D4E1F97D2CA6D2924DC53">
    <w:name w:val="62C20DAF6F1D4E1F97D2CA6D2924DC53"/>
    <w:rsid w:val="002F7650"/>
    <w:rPr>
      <w:lang w:val="ro-RO" w:eastAsia="ro-RO"/>
    </w:rPr>
  </w:style>
  <w:style w:type="paragraph" w:customStyle="1" w:styleId="5DFBD27123D34A5583D7CC4D80E2FCF9">
    <w:name w:val="5DFBD27123D34A5583D7CC4D80E2FCF9"/>
    <w:rsid w:val="002F7650"/>
    <w:rPr>
      <w:lang w:val="ro-RO" w:eastAsia="ro-RO"/>
    </w:rPr>
  </w:style>
  <w:style w:type="paragraph" w:customStyle="1" w:styleId="F1A0081F80D8403282EBFE584596D30C">
    <w:name w:val="F1A0081F80D8403282EBFE584596D30C"/>
    <w:rsid w:val="002F7650"/>
    <w:rPr>
      <w:lang w:val="ro-RO" w:eastAsia="ro-RO"/>
    </w:rPr>
  </w:style>
  <w:style w:type="paragraph" w:customStyle="1" w:styleId="081913F85B61462ABE493CC3724FFEBE">
    <w:name w:val="081913F85B61462ABE493CC3724FFEBE"/>
    <w:rsid w:val="002F7650"/>
    <w:rPr>
      <w:lang w:val="ro-RO" w:eastAsia="ro-RO"/>
    </w:rPr>
  </w:style>
  <w:style w:type="paragraph" w:customStyle="1" w:styleId="92712076D3B548078C84D7F71C509812">
    <w:name w:val="92712076D3B548078C84D7F71C509812"/>
    <w:rsid w:val="002F7650"/>
    <w:rPr>
      <w:lang w:val="ro-RO" w:eastAsia="ro-RO"/>
    </w:rPr>
  </w:style>
  <w:style w:type="paragraph" w:customStyle="1" w:styleId="AA1071A924014591AD9606604B4743AE">
    <w:name w:val="AA1071A924014591AD9606604B4743AE"/>
    <w:rsid w:val="002F7650"/>
    <w:rPr>
      <w:lang w:val="ro-RO" w:eastAsia="ro-RO"/>
    </w:rPr>
  </w:style>
  <w:style w:type="paragraph" w:customStyle="1" w:styleId="56930435D29F4E058C8515CF710D609F">
    <w:name w:val="56930435D29F4E058C8515CF710D609F"/>
    <w:rsid w:val="002F7650"/>
    <w:rPr>
      <w:lang w:val="ro-RO" w:eastAsia="ro-RO"/>
    </w:rPr>
  </w:style>
  <w:style w:type="paragraph" w:customStyle="1" w:styleId="B27EE3218F074662A9CF151DCDE4066E">
    <w:name w:val="B27EE3218F074662A9CF151DCDE4066E"/>
    <w:rsid w:val="002F7650"/>
    <w:rPr>
      <w:lang w:val="ro-RO" w:eastAsia="ro-RO"/>
    </w:rPr>
  </w:style>
  <w:style w:type="paragraph" w:customStyle="1" w:styleId="0C45DCCE78B742818D7C6330B6085D01">
    <w:name w:val="0C45DCCE78B742818D7C6330B6085D01"/>
    <w:rsid w:val="002F7650"/>
    <w:rPr>
      <w:lang w:val="ro-RO" w:eastAsia="ro-RO"/>
    </w:rPr>
  </w:style>
  <w:style w:type="paragraph" w:customStyle="1" w:styleId="3408B2241D434CC781104108CC156DEA">
    <w:name w:val="3408B2241D434CC781104108CC156DEA"/>
    <w:rsid w:val="002F7650"/>
    <w:rPr>
      <w:lang w:val="ro-RO" w:eastAsia="ro-RO"/>
    </w:rPr>
  </w:style>
  <w:style w:type="paragraph" w:customStyle="1" w:styleId="C3D6E97E781D4DB19CC6660628426DA3">
    <w:name w:val="C3D6E97E781D4DB19CC6660628426DA3"/>
    <w:rsid w:val="002F7650"/>
    <w:rPr>
      <w:lang w:val="ro-RO" w:eastAsia="ro-RO"/>
    </w:rPr>
  </w:style>
  <w:style w:type="paragraph" w:customStyle="1" w:styleId="C92EA35C5992417C89A353B8D431913D">
    <w:name w:val="C92EA35C5992417C89A353B8D431913D"/>
    <w:rsid w:val="002F7650"/>
    <w:rPr>
      <w:lang w:val="ro-RO" w:eastAsia="ro-RO"/>
    </w:rPr>
  </w:style>
  <w:style w:type="paragraph" w:customStyle="1" w:styleId="209C314AF7EA4C9182A36152BA51A2A9">
    <w:name w:val="209C314AF7EA4C9182A36152BA51A2A9"/>
    <w:rsid w:val="002F7650"/>
    <w:rPr>
      <w:lang w:val="ro-RO" w:eastAsia="ro-RO"/>
    </w:rPr>
  </w:style>
  <w:style w:type="paragraph" w:customStyle="1" w:styleId="68D059D53BFE46C1AD701049B69E6A84">
    <w:name w:val="68D059D53BFE46C1AD701049B69E6A84"/>
    <w:rsid w:val="007D421D"/>
    <w:rPr>
      <w:lang w:val="ro-RO" w:eastAsia="ro-RO"/>
    </w:rPr>
  </w:style>
  <w:style w:type="paragraph" w:customStyle="1" w:styleId="0777FAF1EF404C7DB595BE17C93EEA14">
    <w:name w:val="0777FAF1EF404C7DB595BE17C93EEA14"/>
    <w:rsid w:val="007D421D"/>
    <w:rPr>
      <w:lang w:val="ro-RO" w:eastAsia="ro-RO"/>
    </w:rPr>
  </w:style>
  <w:style w:type="paragraph" w:customStyle="1" w:styleId="20CA49535FEB444A9AEC8DE244AD8280">
    <w:name w:val="20CA49535FEB444A9AEC8DE244AD8280"/>
    <w:rsid w:val="007D421D"/>
    <w:rPr>
      <w:lang w:val="ro-RO" w:eastAsia="ro-RO"/>
    </w:rPr>
  </w:style>
  <w:style w:type="paragraph" w:customStyle="1" w:styleId="F42C3AF76AB24E1687C8E348A798BF5B">
    <w:name w:val="F42C3AF76AB24E1687C8E348A798BF5B"/>
    <w:rsid w:val="007D421D"/>
    <w:rPr>
      <w:lang w:val="ro-RO" w:eastAsia="ro-RO"/>
    </w:rPr>
  </w:style>
  <w:style w:type="paragraph" w:customStyle="1" w:styleId="8528FE3EBCDE4544AEBAFB8223F723BD">
    <w:name w:val="8528FE3EBCDE4544AEBAFB8223F723BD"/>
    <w:rsid w:val="007D421D"/>
    <w:rPr>
      <w:lang w:val="ro-RO" w:eastAsia="ro-RO"/>
    </w:rPr>
  </w:style>
  <w:style w:type="paragraph" w:customStyle="1" w:styleId="8E004D91217F4D70BF1DA8A747420062">
    <w:name w:val="8E004D91217F4D70BF1DA8A747420062"/>
    <w:rsid w:val="007D421D"/>
    <w:rPr>
      <w:lang w:val="ro-RO" w:eastAsia="ro-RO"/>
    </w:rPr>
  </w:style>
  <w:style w:type="paragraph" w:customStyle="1" w:styleId="A839657F2E1642CCA7861C0B1B83F397">
    <w:name w:val="A839657F2E1642CCA7861C0B1B83F397"/>
    <w:rsid w:val="007D421D"/>
    <w:rPr>
      <w:lang w:val="ro-RO" w:eastAsia="ro-RO"/>
    </w:rPr>
  </w:style>
  <w:style w:type="paragraph" w:customStyle="1" w:styleId="CA4F9BE1C1AC4571AEBB4A93FBF6E2F7">
    <w:name w:val="CA4F9BE1C1AC4571AEBB4A93FBF6E2F7"/>
    <w:rsid w:val="007D421D"/>
    <w:rPr>
      <w:lang w:val="ro-RO" w:eastAsia="ro-RO"/>
    </w:rPr>
  </w:style>
  <w:style w:type="paragraph" w:customStyle="1" w:styleId="41E95D6232EA4C6087FDD3B2AC18707D">
    <w:name w:val="41E95D6232EA4C6087FDD3B2AC18707D"/>
    <w:rsid w:val="007D421D"/>
    <w:rPr>
      <w:lang w:val="ro-RO" w:eastAsia="ro-RO"/>
    </w:rPr>
  </w:style>
  <w:style w:type="paragraph" w:customStyle="1" w:styleId="FD17C9E7F08945CF8D5148007D243592">
    <w:name w:val="FD17C9E7F08945CF8D5148007D243592"/>
    <w:rsid w:val="007D421D"/>
    <w:rPr>
      <w:lang w:val="ro-RO" w:eastAsia="ro-RO"/>
    </w:rPr>
  </w:style>
  <w:style w:type="paragraph" w:customStyle="1" w:styleId="8F56FD78E4674850B46F788DB6936D95">
    <w:name w:val="8F56FD78E4674850B46F788DB6936D95"/>
    <w:rsid w:val="007D421D"/>
    <w:rPr>
      <w:lang w:val="ro-RO" w:eastAsia="ro-RO"/>
    </w:rPr>
  </w:style>
  <w:style w:type="paragraph" w:customStyle="1" w:styleId="DFA7823D58BC49FC931BD8C83E038959">
    <w:name w:val="DFA7823D58BC49FC931BD8C83E038959"/>
    <w:rsid w:val="007D421D"/>
    <w:rPr>
      <w:lang w:val="ro-RO" w:eastAsia="ro-RO"/>
    </w:rPr>
  </w:style>
  <w:style w:type="paragraph" w:customStyle="1" w:styleId="875493809A614DE4A57DBEBB4830F1BF">
    <w:name w:val="875493809A614DE4A57DBEBB4830F1BF"/>
    <w:rsid w:val="007D421D"/>
    <w:rPr>
      <w:lang w:val="ro-RO" w:eastAsia="ro-RO"/>
    </w:rPr>
  </w:style>
  <w:style w:type="paragraph" w:customStyle="1" w:styleId="7AF0A62D62CF486696E60FCC571978D7">
    <w:name w:val="7AF0A62D62CF486696E60FCC571978D7"/>
    <w:rsid w:val="007D421D"/>
    <w:rPr>
      <w:lang w:val="ro-RO" w:eastAsia="ro-RO"/>
    </w:rPr>
  </w:style>
  <w:style w:type="paragraph" w:customStyle="1" w:styleId="62BFBFCD57F54AA3A2218B73D4E7E697">
    <w:name w:val="62BFBFCD57F54AA3A2218B73D4E7E697"/>
    <w:rsid w:val="007D421D"/>
    <w:rPr>
      <w:lang w:val="ro-RO" w:eastAsia="ro-RO"/>
    </w:rPr>
  </w:style>
  <w:style w:type="paragraph" w:customStyle="1" w:styleId="58F10162224A408E991FFBE4C911B5E0">
    <w:name w:val="58F10162224A408E991FFBE4C911B5E0"/>
    <w:rsid w:val="007D421D"/>
    <w:rPr>
      <w:lang w:val="ro-RO" w:eastAsia="ro-RO"/>
    </w:rPr>
  </w:style>
  <w:style w:type="paragraph" w:customStyle="1" w:styleId="0C9EDFAE5FCD48D48126B23AA76F220B">
    <w:name w:val="0C9EDFAE5FCD48D48126B23AA76F220B"/>
    <w:rsid w:val="007D421D"/>
    <w:rPr>
      <w:lang w:val="ro-RO" w:eastAsia="ro-RO"/>
    </w:rPr>
  </w:style>
  <w:style w:type="paragraph" w:customStyle="1" w:styleId="675CBE9A19504AA3A8482467DA82A8F2">
    <w:name w:val="675CBE9A19504AA3A8482467DA82A8F2"/>
    <w:rsid w:val="007D421D"/>
    <w:rPr>
      <w:lang w:val="ro-RO" w:eastAsia="ro-RO"/>
    </w:rPr>
  </w:style>
  <w:style w:type="paragraph" w:customStyle="1" w:styleId="2CC6351086C34602B7DE40FCA4151F53">
    <w:name w:val="2CC6351086C34602B7DE40FCA4151F53"/>
    <w:rsid w:val="007D421D"/>
    <w:rPr>
      <w:lang w:val="ro-RO" w:eastAsia="ro-RO"/>
    </w:rPr>
  </w:style>
  <w:style w:type="paragraph" w:customStyle="1" w:styleId="AF76EE53D00943AA91AC28ED859B664D">
    <w:name w:val="AF76EE53D00943AA91AC28ED859B664D"/>
    <w:rsid w:val="007D421D"/>
    <w:rPr>
      <w:lang w:val="ro-RO" w:eastAsia="ro-RO"/>
    </w:rPr>
  </w:style>
  <w:style w:type="paragraph" w:customStyle="1" w:styleId="3E948CD90664444883E80685D6F40149">
    <w:name w:val="3E948CD90664444883E80685D6F40149"/>
    <w:rsid w:val="007D421D"/>
    <w:rPr>
      <w:lang w:val="ro-RO" w:eastAsia="ro-RO"/>
    </w:rPr>
  </w:style>
  <w:style w:type="paragraph" w:customStyle="1" w:styleId="C786EB8A3E324A499BC3B92535B8EEA7">
    <w:name w:val="C786EB8A3E324A499BC3B92535B8EEA7"/>
    <w:rsid w:val="007D421D"/>
    <w:rPr>
      <w:lang w:val="ro-RO" w:eastAsia="ro-RO"/>
    </w:rPr>
  </w:style>
  <w:style w:type="paragraph" w:customStyle="1" w:styleId="A7599093F60F483492798889DD846491">
    <w:name w:val="A7599093F60F483492798889DD846491"/>
    <w:rsid w:val="007D421D"/>
    <w:rPr>
      <w:lang w:val="ro-RO" w:eastAsia="ro-RO"/>
    </w:rPr>
  </w:style>
  <w:style w:type="paragraph" w:customStyle="1" w:styleId="166431ED75974561BBB4DF0A2A281CCD">
    <w:name w:val="166431ED75974561BBB4DF0A2A281CCD"/>
    <w:rsid w:val="007D421D"/>
    <w:rPr>
      <w:lang w:val="ro-RO" w:eastAsia="ro-RO"/>
    </w:rPr>
  </w:style>
  <w:style w:type="paragraph" w:customStyle="1" w:styleId="0D8C8341E2E54AEFAC3F42A8F7B3F087">
    <w:name w:val="0D8C8341E2E54AEFAC3F42A8F7B3F087"/>
    <w:rsid w:val="00B27FCE"/>
    <w:rPr>
      <w:lang w:val="ro-RO" w:eastAsia="ro-RO"/>
    </w:rPr>
  </w:style>
  <w:style w:type="paragraph" w:customStyle="1" w:styleId="233CB9EF83BE48AE8F22504C5BA71595">
    <w:name w:val="233CB9EF83BE48AE8F22504C5BA71595"/>
    <w:rsid w:val="00B27FCE"/>
    <w:rPr>
      <w:lang w:val="ro-RO" w:eastAsia="ro-RO"/>
    </w:rPr>
  </w:style>
  <w:style w:type="paragraph" w:customStyle="1" w:styleId="B6649599F489403CAFD6E48B2C0E28C1">
    <w:name w:val="B6649599F489403CAFD6E48B2C0E28C1"/>
    <w:rsid w:val="00B27FCE"/>
    <w:rPr>
      <w:lang w:val="ro-RO" w:eastAsia="ro-RO"/>
    </w:rPr>
  </w:style>
  <w:style w:type="paragraph" w:customStyle="1" w:styleId="3F4F25B12DA9449A830E0E058E63BE54">
    <w:name w:val="3F4F25B12DA9449A830E0E058E63BE54"/>
    <w:rsid w:val="00B27FCE"/>
    <w:rPr>
      <w:lang w:val="ro-RO" w:eastAsia="ro-RO"/>
    </w:rPr>
  </w:style>
  <w:style w:type="paragraph" w:customStyle="1" w:styleId="F6B9DF0BD4BC499EAB35FCD0F88682D2">
    <w:name w:val="F6B9DF0BD4BC499EAB35FCD0F88682D2"/>
    <w:rsid w:val="00CB5E23"/>
    <w:rPr>
      <w:lang w:val="ro-RO" w:eastAsia="ro-RO"/>
    </w:rPr>
  </w:style>
  <w:style w:type="paragraph" w:customStyle="1" w:styleId="7F9F378C25434B5AB043524BC4CB92B6">
    <w:name w:val="7F9F378C25434B5AB043524BC4CB92B6"/>
    <w:rsid w:val="00CB5E23"/>
    <w:rPr>
      <w:lang w:val="ro-RO" w:eastAsia="ro-RO"/>
    </w:rPr>
  </w:style>
  <w:style w:type="paragraph" w:customStyle="1" w:styleId="C39683A5B0D646378975AADE0A8A4134">
    <w:name w:val="C39683A5B0D646378975AADE0A8A4134"/>
    <w:rsid w:val="00CB5E23"/>
    <w:rPr>
      <w:lang w:val="ro-RO" w:eastAsia="ro-RO"/>
    </w:rPr>
  </w:style>
  <w:style w:type="paragraph" w:customStyle="1" w:styleId="AC5800B7A7774EF88026C27D93122195">
    <w:name w:val="AC5800B7A7774EF88026C27D93122195"/>
    <w:rsid w:val="00CB5E23"/>
    <w:rPr>
      <w:lang w:val="ro-RO" w:eastAsia="ro-RO"/>
    </w:rPr>
  </w:style>
  <w:style w:type="paragraph" w:customStyle="1" w:styleId="14523E1E440E4222843FB640F96061F0">
    <w:name w:val="14523E1E440E4222843FB640F96061F0"/>
    <w:rsid w:val="00CB5E23"/>
    <w:rPr>
      <w:lang w:val="ro-RO" w:eastAsia="ro-RO"/>
    </w:rPr>
  </w:style>
  <w:style w:type="paragraph" w:customStyle="1" w:styleId="A6ACFD1008D1401E9935A1DCA51EABA7">
    <w:name w:val="A6ACFD1008D1401E9935A1DCA51EABA7"/>
    <w:rsid w:val="00CB5E23"/>
    <w:rPr>
      <w:lang w:val="ro-RO" w:eastAsia="ro-RO"/>
    </w:rPr>
  </w:style>
  <w:style w:type="paragraph" w:customStyle="1" w:styleId="E168A834EA5E4EC787BEF1DEFC0976D1">
    <w:name w:val="E168A834EA5E4EC787BEF1DEFC0976D1"/>
    <w:rsid w:val="00CB5E23"/>
    <w:rPr>
      <w:lang w:val="ro-RO" w:eastAsia="ro-RO"/>
    </w:rPr>
  </w:style>
  <w:style w:type="paragraph" w:customStyle="1" w:styleId="5096C6577F9B4A53A0094854086E1927">
    <w:name w:val="5096C6577F9B4A53A0094854086E1927"/>
    <w:rsid w:val="00CB5E23"/>
    <w:rPr>
      <w:lang w:val="ro-RO" w:eastAsia="ro-RO"/>
    </w:rPr>
  </w:style>
  <w:style w:type="paragraph" w:customStyle="1" w:styleId="C18CCE2C4A094927A13F09DECFEEB81D">
    <w:name w:val="C18CCE2C4A094927A13F09DECFEEB81D"/>
    <w:rsid w:val="00CB5E23"/>
    <w:rPr>
      <w:lang w:val="ro-RO" w:eastAsia="ro-RO"/>
    </w:rPr>
  </w:style>
  <w:style w:type="paragraph" w:customStyle="1" w:styleId="B945CC21A2DF40199C20C192AA1E6E05">
    <w:name w:val="B945CC21A2DF40199C20C192AA1E6E05"/>
    <w:rsid w:val="00CB5E23"/>
    <w:rPr>
      <w:lang w:val="ro-RO" w:eastAsia="ro-RO"/>
    </w:rPr>
  </w:style>
  <w:style w:type="paragraph" w:customStyle="1" w:styleId="62BA7DED7D2D4DCF9568328259E7F05D">
    <w:name w:val="62BA7DED7D2D4DCF9568328259E7F05D"/>
    <w:rsid w:val="00CB5E23"/>
    <w:rPr>
      <w:lang w:val="ro-RO" w:eastAsia="ro-RO"/>
    </w:rPr>
  </w:style>
  <w:style w:type="paragraph" w:customStyle="1" w:styleId="0885B62303D249688A89CBD22C2293B6">
    <w:name w:val="0885B62303D249688A89CBD22C2293B6"/>
    <w:rsid w:val="00CB5E23"/>
    <w:rPr>
      <w:lang w:val="ro-RO" w:eastAsia="ro-RO"/>
    </w:rPr>
  </w:style>
  <w:style w:type="paragraph" w:customStyle="1" w:styleId="3DADF353BE994D878A7EA400BB3980D6">
    <w:name w:val="3DADF353BE994D878A7EA400BB3980D6"/>
    <w:rsid w:val="00CB5E23"/>
    <w:rPr>
      <w:lang w:val="ro-RO" w:eastAsia="ro-RO"/>
    </w:rPr>
  </w:style>
  <w:style w:type="paragraph" w:customStyle="1" w:styleId="1D5A3E84E4664228A9D0F7D88393F982">
    <w:name w:val="1D5A3E84E4664228A9D0F7D88393F982"/>
    <w:rsid w:val="00CB5E23"/>
    <w:rPr>
      <w:lang w:val="ro-RO" w:eastAsia="ro-RO"/>
    </w:rPr>
  </w:style>
  <w:style w:type="paragraph" w:customStyle="1" w:styleId="97D0DA00E6A44398862383C017484C64">
    <w:name w:val="97D0DA00E6A44398862383C017484C64"/>
    <w:rsid w:val="00CB5E23"/>
    <w:rPr>
      <w:lang w:val="ro-RO" w:eastAsia="ro-RO"/>
    </w:rPr>
  </w:style>
  <w:style w:type="paragraph" w:customStyle="1" w:styleId="AAE3D33B30AA4321BF416E61AB3EAE8A">
    <w:name w:val="AAE3D33B30AA4321BF416E61AB3EAE8A"/>
    <w:rsid w:val="00CB5E23"/>
    <w:rPr>
      <w:lang w:val="ro-RO" w:eastAsia="ro-RO"/>
    </w:rPr>
  </w:style>
  <w:style w:type="paragraph" w:customStyle="1" w:styleId="CA3C6404C59E45C2814280560D0FECB9">
    <w:name w:val="CA3C6404C59E45C2814280560D0FECB9"/>
    <w:rsid w:val="00CB5E23"/>
    <w:rPr>
      <w:lang w:val="ro-RO" w:eastAsia="ro-RO"/>
    </w:rPr>
  </w:style>
  <w:style w:type="paragraph" w:customStyle="1" w:styleId="04F73515F8C64C5D9F47EB9D6B5CDDDA">
    <w:name w:val="04F73515F8C64C5D9F47EB9D6B5CDDDA"/>
    <w:rsid w:val="00CB5E23"/>
    <w:rPr>
      <w:lang w:val="ro-RO" w:eastAsia="ro-RO"/>
    </w:rPr>
  </w:style>
  <w:style w:type="paragraph" w:customStyle="1" w:styleId="6BEA8738432647379C72F78C19BD8C4A">
    <w:name w:val="6BEA8738432647379C72F78C19BD8C4A"/>
    <w:rsid w:val="00CB5E23"/>
    <w:rPr>
      <w:lang w:val="ro-RO" w:eastAsia="ro-RO"/>
    </w:rPr>
  </w:style>
  <w:style w:type="paragraph" w:customStyle="1" w:styleId="ED79991018F14AD381D70AFB9C293CA5">
    <w:name w:val="ED79991018F14AD381D70AFB9C293CA5"/>
    <w:rsid w:val="00CB5E23"/>
    <w:rPr>
      <w:lang w:val="ro-RO" w:eastAsia="ro-RO"/>
    </w:rPr>
  </w:style>
  <w:style w:type="paragraph" w:customStyle="1" w:styleId="F0D90DB630BD4EFAB09B427B6506337F">
    <w:name w:val="F0D90DB630BD4EFAB09B427B6506337F"/>
    <w:rsid w:val="00CB5E23"/>
    <w:rPr>
      <w:lang w:val="ro-RO" w:eastAsia="ro-RO"/>
    </w:rPr>
  </w:style>
  <w:style w:type="paragraph" w:customStyle="1" w:styleId="0ECD9BAF2BAB4B589C5A0F62E5456A7D">
    <w:name w:val="0ECD9BAF2BAB4B589C5A0F62E5456A7D"/>
    <w:rsid w:val="00CB5E23"/>
    <w:rPr>
      <w:lang w:val="ro-RO" w:eastAsia="ro-RO"/>
    </w:rPr>
  </w:style>
  <w:style w:type="paragraph" w:customStyle="1" w:styleId="B6C851AFAA00459EB9F1DA62F3A64AD1">
    <w:name w:val="B6C851AFAA00459EB9F1DA62F3A64AD1"/>
    <w:rsid w:val="00CB5E23"/>
    <w:rPr>
      <w:lang w:val="ro-RO" w:eastAsia="ro-RO"/>
    </w:rPr>
  </w:style>
  <w:style w:type="paragraph" w:customStyle="1" w:styleId="52260C4FAEFC4108B7DD097CF15FEA2F">
    <w:name w:val="52260C4FAEFC4108B7DD097CF15FEA2F"/>
    <w:rsid w:val="00CB5E23"/>
    <w:rPr>
      <w:lang w:val="ro-RO" w:eastAsia="ro-RO"/>
    </w:rPr>
  </w:style>
  <w:style w:type="paragraph" w:customStyle="1" w:styleId="AED681F5D9E54F99B2D3C4A5D02DECC8">
    <w:name w:val="AED681F5D9E54F99B2D3C4A5D02DECC8"/>
    <w:rsid w:val="00CB5E23"/>
    <w:rPr>
      <w:lang w:val="ro-RO" w:eastAsia="ro-RO"/>
    </w:rPr>
  </w:style>
  <w:style w:type="paragraph" w:customStyle="1" w:styleId="DEFBFDDA22594ADDA6A6C15540CD9888">
    <w:name w:val="DEFBFDDA22594ADDA6A6C15540CD9888"/>
    <w:rsid w:val="00CB5E23"/>
    <w:rPr>
      <w:lang w:val="ro-RO" w:eastAsia="ro-RO"/>
    </w:rPr>
  </w:style>
  <w:style w:type="paragraph" w:customStyle="1" w:styleId="32245CA6BBEE485589D0A1BE35690B2C">
    <w:name w:val="32245CA6BBEE485589D0A1BE35690B2C"/>
    <w:rsid w:val="00CB5E23"/>
    <w:rPr>
      <w:lang w:val="ro-RO" w:eastAsia="ro-RO"/>
    </w:rPr>
  </w:style>
  <w:style w:type="paragraph" w:customStyle="1" w:styleId="75600BF14AB743CF9748E00DF7913347">
    <w:name w:val="75600BF14AB743CF9748E00DF7913347"/>
    <w:rsid w:val="00CB5E23"/>
    <w:rPr>
      <w:lang w:val="ro-RO" w:eastAsia="ro-RO"/>
    </w:rPr>
  </w:style>
  <w:style w:type="paragraph" w:customStyle="1" w:styleId="B73F227B45E54C3990B9B5C8BE44737B">
    <w:name w:val="B73F227B45E54C3990B9B5C8BE44737B"/>
    <w:rsid w:val="00CB5E23"/>
    <w:rPr>
      <w:lang w:val="ro-RO" w:eastAsia="ro-RO"/>
    </w:rPr>
  </w:style>
  <w:style w:type="paragraph" w:customStyle="1" w:styleId="D4687359B2B445469988B8CDA5815CB7">
    <w:name w:val="D4687359B2B445469988B8CDA5815CB7"/>
    <w:rsid w:val="00CB5E23"/>
    <w:rPr>
      <w:lang w:val="ro-RO" w:eastAsia="ro-RO"/>
    </w:rPr>
  </w:style>
  <w:style w:type="paragraph" w:customStyle="1" w:styleId="1C6D91B0FD5A4BA09BCB8763C427B22B">
    <w:name w:val="1C6D91B0FD5A4BA09BCB8763C427B22B"/>
    <w:rsid w:val="00CB5E23"/>
    <w:rPr>
      <w:lang w:val="ro-RO" w:eastAsia="ro-RO"/>
    </w:rPr>
  </w:style>
  <w:style w:type="paragraph" w:customStyle="1" w:styleId="C169F000FE014F3C88B370F34C8E7F1B">
    <w:name w:val="C169F000FE014F3C88B370F34C8E7F1B"/>
    <w:rsid w:val="00CB5E23"/>
    <w:rPr>
      <w:lang w:val="ro-RO" w:eastAsia="ro-RO"/>
    </w:rPr>
  </w:style>
  <w:style w:type="paragraph" w:customStyle="1" w:styleId="5CD5B697717C408E92D14C662642C8F6">
    <w:name w:val="5CD5B697717C408E92D14C662642C8F6"/>
    <w:rsid w:val="00CB5E23"/>
    <w:rPr>
      <w:lang w:val="ro-RO" w:eastAsia="ro-RO"/>
    </w:rPr>
  </w:style>
  <w:style w:type="paragraph" w:customStyle="1" w:styleId="7ED2F431DFB04A9EAD46838BD37724DE">
    <w:name w:val="7ED2F431DFB04A9EAD46838BD37724DE"/>
    <w:rsid w:val="00CB5E23"/>
    <w:rPr>
      <w:lang w:val="ro-RO" w:eastAsia="ro-RO"/>
    </w:rPr>
  </w:style>
  <w:style w:type="paragraph" w:customStyle="1" w:styleId="985591C7355542449EAD61AD94244FBC">
    <w:name w:val="985591C7355542449EAD61AD94244FBC"/>
    <w:rsid w:val="00CB5E23"/>
    <w:rPr>
      <w:lang w:val="ro-RO" w:eastAsia="ro-RO"/>
    </w:rPr>
  </w:style>
  <w:style w:type="paragraph" w:customStyle="1" w:styleId="787A3D109EF0422C9AE3E875E90D5B8C">
    <w:name w:val="787A3D109EF0422C9AE3E875E90D5B8C"/>
    <w:rsid w:val="00CB5E23"/>
    <w:rPr>
      <w:lang w:val="ro-RO" w:eastAsia="ro-RO"/>
    </w:rPr>
  </w:style>
  <w:style w:type="paragraph" w:customStyle="1" w:styleId="D816F700AFDA4703AE8C11457E19490F">
    <w:name w:val="D816F700AFDA4703AE8C11457E19490F"/>
    <w:rsid w:val="00CB5E23"/>
    <w:rPr>
      <w:lang w:val="ro-RO" w:eastAsia="ro-RO"/>
    </w:rPr>
  </w:style>
  <w:style w:type="paragraph" w:customStyle="1" w:styleId="2EE849988F4443E6AB4D44C8127DF2FA">
    <w:name w:val="2EE849988F4443E6AB4D44C8127DF2FA"/>
    <w:rsid w:val="00CB5E23"/>
    <w:rPr>
      <w:lang w:val="ro-RO" w:eastAsia="ro-RO"/>
    </w:rPr>
  </w:style>
  <w:style w:type="paragraph" w:customStyle="1" w:styleId="B216DCFD901E4867A0F745D353F3FC85">
    <w:name w:val="B216DCFD901E4867A0F745D353F3FC85"/>
    <w:rsid w:val="00CB5E23"/>
    <w:rPr>
      <w:lang w:val="ro-RO" w:eastAsia="ro-RO"/>
    </w:rPr>
  </w:style>
  <w:style w:type="paragraph" w:customStyle="1" w:styleId="1F4E5B13CE9844F982E988FAF41D1A28">
    <w:name w:val="1F4E5B13CE9844F982E988FAF41D1A28"/>
    <w:rsid w:val="00CB5E23"/>
    <w:rPr>
      <w:lang w:val="ro-RO" w:eastAsia="ro-RO"/>
    </w:rPr>
  </w:style>
  <w:style w:type="paragraph" w:customStyle="1" w:styleId="1700734C5E3445758975335F31D9F6D4">
    <w:name w:val="1700734C5E3445758975335F31D9F6D4"/>
    <w:rsid w:val="00CB5E23"/>
    <w:rPr>
      <w:lang w:val="ro-RO" w:eastAsia="ro-RO"/>
    </w:rPr>
  </w:style>
  <w:style w:type="paragraph" w:customStyle="1" w:styleId="3F91F17483E34A999378E5C7765570F6">
    <w:name w:val="3F91F17483E34A999378E5C7765570F6"/>
    <w:rsid w:val="001C61E7"/>
    <w:rPr>
      <w:lang w:val="ro-RO" w:eastAsia="ro-RO"/>
    </w:rPr>
  </w:style>
  <w:style w:type="paragraph" w:customStyle="1" w:styleId="37F1D662DB3C478BB80CD3765DF20403">
    <w:name w:val="37F1D662DB3C478BB80CD3765DF20403"/>
    <w:rsid w:val="001C61E7"/>
    <w:rPr>
      <w:lang w:val="ro-RO" w:eastAsia="ro-RO"/>
    </w:rPr>
  </w:style>
  <w:style w:type="paragraph" w:customStyle="1" w:styleId="F1F25BE363DA4EE1A6B5889730FE4863">
    <w:name w:val="F1F25BE363DA4EE1A6B5889730FE4863"/>
    <w:rsid w:val="001C61E7"/>
    <w:rPr>
      <w:lang w:val="ro-RO" w:eastAsia="ro-RO"/>
    </w:rPr>
  </w:style>
  <w:style w:type="paragraph" w:customStyle="1" w:styleId="B93A505030584B5E910C46DD2CACAEA6">
    <w:name w:val="B93A505030584B5E910C46DD2CACAEA6"/>
    <w:rsid w:val="001C61E7"/>
    <w:rPr>
      <w:lang w:val="ro-RO" w:eastAsia="ro-RO"/>
    </w:rPr>
  </w:style>
  <w:style w:type="paragraph" w:customStyle="1" w:styleId="8F61FA54304649DE8D027ED30D782752">
    <w:name w:val="8F61FA54304649DE8D027ED30D782752"/>
    <w:rsid w:val="001C61E7"/>
    <w:rPr>
      <w:lang w:val="ro-RO" w:eastAsia="ro-RO"/>
    </w:rPr>
  </w:style>
  <w:style w:type="paragraph" w:customStyle="1" w:styleId="CF86A5B3E1CA4A809AABA5207A17463F">
    <w:name w:val="CF86A5B3E1CA4A809AABA5207A17463F"/>
    <w:rsid w:val="001C61E7"/>
    <w:rPr>
      <w:lang w:val="ro-RO" w:eastAsia="ro-RO"/>
    </w:rPr>
  </w:style>
  <w:style w:type="paragraph" w:customStyle="1" w:styleId="D328EA29E5EF49ABB1DF0217CB2DE684">
    <w:name w:val="D328EA29E5EF49ABB1DF0217CB2DE684"/>
    <w:rsid w:val="001C61E7"/>
    <w:rPr>
      <w:lang w:val="ro-RO" w:eastAsia="ro-RO"/>
    </w:rPr>
  </w:style>
  <w:style w:type="paragraph" w:customStyle="1" w:styleId="BC121F90494947589BD5BAAA0A91F971">
    <w:name w:val="BC121F90494947589BD5BAAA0A91F971"/>
    <w:rsid w:val="001C61E7"/>
    <w:rPr>
      <w:lang w:val="ro-RO" w:eastAsia="ro-RO"/>
    </w:rPr>
  </w:style>
  <w:style w:type="paragraph" w:customStyle="1" w:styleId="4F818B747FB64FFE8B1E112DD7749603">
    <w:name w:val="4F818B747FB64FFE8B1E112DD7749603"/>
    <w:rsid w:val="001C61E7"/>
    <w:rPr>
      <w:lang w:val="ro-RO" w:eastAsia="ro-RO"/>
    </w:rPr>
  </w:style>
  <w:style w:type="paragraph" w:customStyle="1" w:styleId="C83D245D79FB494D945584D247797F54">
    <w:name w:val="C83D245D79FB494D945584D247797F54"/>
    <w:rsid w:val="000C6A2A"/>
    <w:rPr>
      <w:lang w:val="ro-RO" w:eastAsia="ro-RO"/>
    </w:rPr>
  </w:style>
  <w:style w:type="paragraph" w:customStyle="1" w:styleId="01AD9C71DB574F488A6136EC6C85A947">
    <w:name w:val="01AD9C71DB574F488A6136EC6C85A947"/>
    <w:rsid w:val="000C6A2A"/>
    <w:rPr>
      <w:lang w:val="ro-RO" w:eastAsia="ro-RO"/>
    </w:rPr>
  </w:style>
  <w:style w:type="paragraph" w:customStyle="1" w:styleId="780B666684CE40A7AC94E06F8B030BD6">
    <w:name w:val="780B666684CE40A7AC94E06F8B030BD6"/>
    <w:rsid w:val="000C6A2A"/>
    <w:rPr>
      <w:lang w:val="ro-RO" w:eastAsia="ro-RO"/>
    </w:rPr>
  </w:style>
  <w:style w:type="paragraph" w:customStyle="1" w:styleId="4D2A02F80DAB4BB18E370823A9AD9F1E">
    <w:name w:val="4D2A02F80DAB4BB18E370823A9AD9F1E"/>
    <w:rsid w:val="00FB26F2"/>
    <w:rPr>
      <w:lang w:val="ro-RO" w:eastAsia="ro-RO"/>
    </w:rPr>
  </w:style>
  <w:style w:type="paragraph" w:customStyle="1" w:styleId="DC4BE6C5947141F0BD3EB89C5D3056B6">
    <w:name w:val="DC4BE6C5947141F0BD3EB89C5D3056B6"/>
    <w:rsid w:val="00FB26F2"/>
    <w:rPr>
      <w:lang w:val="ro-RO" w:eastAsia="ro-RO"/>
    </w:rPr>
  </w:style>
  <w:style w:type="paragraph" w:customStyle="1" w:styleId="25C88FB9C9824D43B1F71E45CE2CE3CF">
    <w:name w:val="25C88FB9C9824D43B1F71E45CE2CE3CF"/>
    <w:rsid w:val="00FB26F2"/>
    <w:rPr>
      <w:lang w:val="ro-RO" w:eastAsia="ro-RO"/>
    </w:rPr>
  </w:style>
  <w:style w:type="paragraph" w:customStyle="1" w:styleId="335D3910FC8446B98E380E9933AA3DC0">
    <w:name w:val="335D3910FC8446B98E380E9933AA3DC0"/>
    <w:rsid w:val="00FB26F2"/>
    <w:rPr>
      <w:lang w:val="ro-RO" w:eastAsia="ro-RO"/>
    </w:rPr>
  </w:style>
  <w:style w:type="paragraph" w:customStyle="1" w:styleId="34A3932BB04C45F9A40EFFB35E16AD64">
    <w:name w:val="34A3932BB04C45F9A40EFFB35E16AD64"/>
    <w:rsid w:val="00FB26F2"/>
    <w:rPr>
      <w:lang w:val="ro-RO" w:eastAsia="ro-RO"/>
    </w:rPr>
  </w:style>
  <w:style w:type="paragraph" w:customStyle="1" w:styleId="12159675F09B4FFA9B19E5DF92928A5A">
    <w:name w:val="12159675F09B4FFA9B19E5DF92928A5A"/>
    <w:rsid w:val="00FB26F2"/>
    <w:rPr>
      <w:lang w:val="ro-RO" w:eastAsia="ro-RO"/>
    </w:rPr>
  </w:style>
  <w:style w:type="paragraph" w:customStyle="1" w:styleId="1A06A85C019546A48FC11D967890B42E">
    <w:name w:val="1A06A85C019546A48FC11D967890B42E"/>
    <w:rsid w:val="00FB26F2"/>
    <w:rPr>
      <w:lang w:val="ro-RO" w:eastAsia="ro-RO"/>
    </w:rPr>
  </w:style>
  <w:style w:type="paragraph" w:customStyle="1" w:styleId="7FA5FFCB74284D3B82A5F0F0E61585F0">
    <w:name w:val="7FA5FFCB74284D3B82A5F0F0E61585F0"/>
    <w:rsid w:val="00FB26F2"/>
    <w:rPr>
      <w:lang w:val="ro-RO" w:eastAsia="ro-RO"/>
    </w:rPr>
  </w:style>
  <w:style w:type="paragraph" w:customStyle="1" w:styleId="6FCCF69A87654EFE8AAADD82EAEF39A5">
    <w:name w:val="6FCCF69A87654EFE8AAADD82EAEF39A5"/>
    <w:rsid w:val="00FB26F2"/>
    <w:rPr>
      <w:lang w:val="ro-RO" w:eastAsia="ro-RO"/>
    </w:rPr>
  </w:style>
  <w:style w:type="paragraph" w:customStyle="1" w:styleId="5CA6D4A72F05426CA4FC1F62E554643F">
    <w:name w:val="5CA6D4A72F05426CA4FC1F62E554643F"/>
    <w:rsid w:val="00FB26F2"/>
    <w:rPr>
      <w:lang w:val="ro-RO" w:eastAsia="ro-RO"/>
    </w:rPr>
  </w:style>
  <w:style w:type="paragraph" w:customStyle="1" w:styleId="62580F99288F4916911DC450D4675BB4">
    <w:name w:val="62580F99288F4916911DC450D4675BB4"/>
    <w:rsid w:val="00FB26F2"/>
    <w:rPr>
      <w:lang w:val="ro-RO" w:eastAsia="ro-RO"/>
    </w:rPr>
  </w:style>
  <w:style w:type="paragraph" w:customStyle="1" w:styleId="B18291BD388E4884AD415C36DB65F744">
    <w:name w:val="B18291BD388E4884AD415C36DB65F744"/>
    <w:rsid w:val="00FB26F2"/>
    <w:rPr>
      <w:lang w:val="ro-RO" w:eastAsia="ro-RO"/>
    </w:rPr>
  </w:style>
  <w:style w:type="paragraph" w:customStyle="1" w:styleId="C2D349F27512405796018228C0935891">
    <w:name w:val="C2D349F27512405796018228C0935891"/>
    <w:rsid w:val="00FB26F2"/>
    <w:rPr>
      <w:lang w:val="ro-RO" w:eastAsia="ro-RO"/>
    </w:rPr>
  </w:style>
  <w:style w:type="paragraph" w:customStyle="1" w:styleId="12ED5FF0020746D58DA1FD1DF1BE230F">
    <w:name w:val="12ED5FF0020746D58DA1FD1DF1BE230F"/>
    <w:rsid w:val="00FB26F2"/>
    <w:rPr>
      <w:lang w:val="ro-RO" w:eastAsia="ro-RO"/>
    </w:rPr>
  </w:style>
  <w:style w:type="paragraph" w:customStyle="1" w:styleId="5B7CFD4567B7414D93B323C215F9B3B1">
    <w:name w:val="5B7CFD4567B7414D93B323C215F9B3B1"/>
    <w:rsid w:val="00FB26F2"/>
    <w:rPr>
      <w:lang w:val="ro-RO" w:eastAsia="ro-RO"/>
    </w:rPr>
  </w:style>
  <w:style w:type="paragraph" w:customStyle="1" w:styleId="47EE9911C300410E811A3ECD10BBE91D">
    <w:name w:val="47EE9911C300410E811A3ECD10BBE91D"/>
    <w:rsid w:val="00FB26F2"/>
    <w:rPr>
      <w:lang w:val="ro-RO" w:eastAsia="ro-RO"/>
    </w:rPr>
  </w:style>
  <w:style w:type="paragraph" w:customStyle="1" w:styleId="D84D83A11F8E48A58028B7CACDEF6144">
    <w:name w:val="D84D83A11F8E48A58028B7CACDEF6144"/>
    <w:rsid w:val="00FB26F2"/>
    <w:rPr>
      <w:lang w:val="ro-RO" w:eastAsia="ro-RO"/>
    </w:rPr>
  </w:style>
  <w:style w:type="paragraph" w:customStyle="1" w:styleId="7B4F40FBAED6430BB4347DC9D0143825">
    <w:name w:val="7B4F40FBAED6430BB4347DC9D0143825"/>
    <w:rsid w:val="00FB26F2"/>
    <w:rPr>
      <w:lang w:val="ro-RO" w:eastAsia="ro-RO"/>
    </w:rPr>
  </w:style>
  <w:style w:type="paragraph" w:customStyle="1" w:styleId="1345518A9237488B9216C5C444C16E16">
    <w:name w:val="1345518A9237488B9216C5C444C16E16"/>
    <w:rsid w:val="00FB26F2"/>
    <w:rPr>
      <w:lang w:val="ro-RO" w:eastAsia="ro-RO"/>
    </w:rPr>
  </w:style>
  <w:style w:type="paragraph" w:customStyle="1" w:styleId="1BAF5066FD58484D95CEB7EFED3A3628">
    <w:name w:val="1BAF5066FD58484D95CEB7EFED3A3628"/>
    <w:rsid w:val="00FB26F2"/>
    <w:rPr>
      <w:lang w:val="ro-RO" w:eastAsia="ro-RO"/>
    </w:rPr>
  </w:style>
  <w:style w:type="paragraph" w:customStyle="1" w:styleId="7B57767F561E4D759136F86CCF2CB69D">
    <w:name w:val="7B57767F561E4D759136F86CCF2CB69D"/>
    <w:rsid w:val="00FB26F2"/>
    <w:rPr>
      <w:lang w:val="ro-RO" w:eastAsia="ro-RO"/>
    </w:rPr>
  </w:style>
  <w:style w:type="paragraph" w:customStyle="1" w:styleId="98A08CAA14B34F58B321A7A6B78F9455">
    <w:name w:val="98A08CAA14B34F58B321A7A6B78F9455"/>
    <w:rsid w:val="00FB26F2"/>
    <w:rPr>
      <w:lang w:val="ro-RO" w:eastAsia="ro-RO"/>
    </w:rPr>
  </w:style>
  <w:style w:type="paragraph" w:customStyle="1" w:styleId="C6CE1C0668084B37A45A6DDD94D6F793">
    <w:name w:val="C6CE1C0668084B37A45A6DDD94D6F793"/>
    <w:rsid w:val="00FB26F2"/>
    <w:rPr>
      <w:lang w:val="ro-RO" w:eastAsia="ro-RO"/>
    </w:rPr>
  </w:style>
  <w:style w:type="paragraph" w:customStyle="1" w:styleId="45F081AD43EC41E3B5C36716CAF265A0">
    <w:name w:val="45F081AD43EC41E3B5C36716CAF265A0"/>
    <w:rsid w:val="00FB26F2"/>
    <w:rPr>
      <w:lang w:val="ro-RO" w:eastAsia="ro-RO"/>
    </w:rPr>
  </w:style>
  <w:style w:type="paragraph" w:customStyle="1" w:styleId="E4E56B3D51224EDA8621BABBF42730BD">
    <w:name w:val="E4E56B3D51224EDA8621BABBF42730BD"/>
    <w:rsid w:val="00FB26F2"/>
    <w:rPr>
      <w:lang w:val="ro-RO" w:eastAsia="ro-RO"/>
    </w:rPr>
  </w:style>
  <w:style w:type="paragraph" w:customStyle="1" w:styleId="E2626709E69E41C2BB85CD62BDFCAD82">
    <w:name w:val="E2626709E69E41C2BB85CD62BDFCAD82"/>
    <w:rsid w:val="00FB26F2"/>
    <w:rPr>
      <w:lang w:val="ro-RO" w:eastAsia="ro-RO"/>
    </w:rPr>
  </w:style>
  <w:style w:type="paragraph" w:customStyle="1" w:styleId="8E2AF5C2CD7043E2B3FB91C74D7A8FEE">
    <w:name w:val="8E2AF5C2CD7043E2B3FB91C74D7A8FEE"/>
    <w:rsid w:val="00FB26F2"/>
    <w:rPr>
      <w:lang w:val="ro-RO" w:eastAsia="ro-RO"/>
    </w:rPr>
  </w:style>
  <w:style w:type="paragraph" w:customStyle="1" w:styleId="4B8D082EE7B34084A297A07339EFFB80">
    <w:name w:val="4B8D082EE7B34084A297A07339EFFB80"/>
    <w:rsid w:val="00FB26F2"/>
    <w:rPr>
      <w:lang w:val="ro-RO" w:eastAsia="ro-RO"/>
    </w:rPr>
  </w:style>
  <w:style w:type="paragraph" w:customStyle="1" w:styleId="5A6F01D17E394A1BB7D32CE81D3E5E74">
    <w:name w:val="5A6F01D17E394A1BB7D32CE81D3E5E74"/>
    <w:rsid w:val="00FB26F2"/>
    <w:rPr>
      <w:lang w:val="ro-RO" w:eastAsia="ro-RO"/>
    </w:rPr>
  </w:style>
  <w:style w:type="paragraph" w:customStyle="1" w:styleId="2FD0C8FFACEB4F9D99755E7B4CBA4457">
    <w:name w:val="2FD0C8FFACEB4F9D99755E7B4CBA4457"/>
    <w:rsid w:val="00FB26F2"/>
    <w:rPr>
      <w:lang w:val="ro-RO" w:eastAsia="ro-RO"/>
    </w:rPr>
  </w:style>
  <w:style w:type="paragraph" w:customStyle="1" w:styleId="B45CE2E2D0D8466AB72DB8B7658DB16B">
    <w:name w:val="B45CE2E2D0D8466AB72DB8B7658DB16B"/>
    <w:rsid w:val="00FB26F2"/>
    <w:rPr>
      <w:lang w:val="ro-RO" w:eastAsia="ro-RO"/>
    </w:rPr>
  </w:style>
  <w:style w:type="paragraph" w:customStyle="1" w:styleId="6FF6F16802A54F3794C8B4030041C710">
    <w:name w:val="6FF6F16802A54F3794C8B4030041C710"/>
    <w:rsid w:val="00FB26F2"/>
    <w:rPr>
      <w:lang w:val="ro-RO" w:eastAsia="ro-RO"/>
    </w:rPr>
  </w:style>
  <w:style w:type="paragraph" w:customStyle="1" w:styleId="4D0A95458657443CB71FE5B97BC2776C">
    <w:name w:val="4D0A95458657443CB71FE5B97BC2776C"/>
    <w:rsid w:val="00FB26F2"/>
    <w:rPr>
      <w:lang w:val="ro-RO" w:eastAsia="ro-RO"/>
    </w:rPr>
  </w:style>
  <w:style w:type="paragraph" w:customStyle="1" w:styleId="CB568588D746435AAA264CCBB9627DB7">
    <w:name w:val="CB568588D746435AAA264CCBB9627DB7"/>
    <w:rsid w:val="00FB26F2"/>
    <w:rPr>
      <w:lang w:val="ro-RO" w:eastAsia="ro-RO"/>
    </w:rPr>
  </w:style>
  <w:style w:type="paragraph" w:customStyle="1" w:styleId="C9715D6B06FC4B669CCD22AC4B2EA214">
    <w:name w:val="C9715D6B06FC4B669CCD22AC4B2EA214"/>
    <w:rsid w:val="00FB26F2"/>
    <w:rPr>
      <w:lang w:val="ro-RO" w:eastAsia="ro-RO"/>
    </w:rPr>
  </w:style>
  <w:style w:type="paragraph" w:customStyle="1" w:styleId="FF36219842B040378F782FC0DE9514C9">
    <w:name w:val="FF36219842B040378F782FC0DE9514C9"/>
    <w:rsid w:val="00FB26F2"/>
    <w:rPr>
      <w:lang w:val="ro-RO" w:eastAsia="ro-RO"/>
    </w:rPr>
  </w:style>
  <w:style w:type="paragraph" w:customStyle="1" w:styleId="E5ECC14C4A9441A1A31EF274B5E5C7AC">
    <w:name w:val="E5ECC14C4A9441A1A31EF274B5E5C7AC"/>
    <w:rsid w:val="00FB26F2"/>
    <w:rPr>
      <w:lang w:val="ro-RO" w:eastAsia="ro-RO"/>
    </w:rPr>
  </w:style>
  <w:style w:type="paragraph" w:customStyle="1" w:styleId="8BD63CC18FA14374B76FE40E4F8504E3">
    <w:name w:val="8BD63CC18FA14374B76FE40E4F8504E3"/>
    <w:rsid w:val="00FB26F2"/>
    <w:rPr>
      <w:lang w:val="ro-RO" w:eastAsia="ro-RO"/>
    </w:rPr>
  </w:style>
  <w:style w:type="paragraph" w:customStyle="1" w:styleId="15B89F2668FA4A0CBE833E203D48158F">
    <w:name w:val="15B89F2668FA4A0CBE833E203D48158F"/>
    <w:rsid w:val="00FB26F2"/>
    <w:rPr>
      <w:lang w:val="ro-RO" w:eastAsia="ro-RO"/>
    </w:rPr>
  </w:style>
  <w:style w:type="paragraph" w:customStyle="1" w:styleId="68B5301007804DD6A0A0D1DD1A55D21D">
    <w:name w:val="68B5301007804DD6A0A0D1DD1A55D21D"/>
    <w:rsid w:val="00FB26F2"/>
    <w:rPr>
      <w:lang w:val="ro-RO" w:eastAsia="ro-RO"/>
    </w:rPr>
  </w:style>
  <w:style w:type="paragraph" w:customStyle="1" w:styleId="C527AF7317744E18B8D7159451581E7D">
    <w:name w:val="C527AF7317744E18B8D7159451581E7D"/>
    <w:rsid w:val="00FB26F2"/>
    <w:rPr>
      <w:lang w:val="ro-RO" w:eastAsia="ro-RO"/>
    </w:rPr>
  </w:style>
  <w:style w:type="paragraph" w:customStyle="1" w:styleId="36E3682F7C144CE881389CF0FA81BC9B">
    <w:name w:val="36E3682F7C144CE881389CF0FA81BC9B"/>
    <w:rsid w:val="00FB26F2"/>
    <w:rPr>
      <w:lang w:val="ro-RO" w:eastAsia="ro-RO"/>
    </w:rPr>
  </w:style>
  <w:style w:type="paragraph" w:customStyle="1" w:styleId="ED6F2B89029148A5B84B736649FAAEC2">
    <w:name w:val="ED6F2B89029148A5B84B736649FAAEC2"/>
    <w:rsid w:val="00FB26F2"/>
    <w:rPr>
      <w:lang w:val="ro-RO" w:eastAsia="ro-RO"/>
    </w:rPr>
  </w:style>
  <w:style w:type="paragraph" w:customStyle="1" w:styleId="E95DF2D375B3413694C805D5CB016DD4">
    <w:name w:val="E95DF2D375B3413694C805D5CB016DD4"/>
    <w:rsid w:val="00FB26F2"/>
    <w:rPr>
      <w:lang w:val="ro-RO" w:eastAsia="ro-RO"/>
    </w:rPr>
  </w:style>
  <w:style w:type="paragraph" w:customStyle="1" w:styleId="25F9EACB1FC64BAFB43D6B2C753DF8A1">
    <w:name w:val="25F9EACB1FC64BAFB43D6B2C753DF8A1"/>
    <w:rsid w:val="00FB26F2"/>
    <w:rPr>
      <w:lang w:val="ro-RO" w:eastAsia="ro-RO"/>
    </w:rPr>
  </w:style>
  <w:style w:type="paragraph" w:customStyle="1" w:styleId="79DBC2B70C594D819007030E83C89B77">
    <w:name w:val="79DBC2B70C594D819007030E83C89B77"/>
    <w:rsid w:val="00FB26F2"/>
    <w:rPr>
      <w:lang w:val="ro-RO" w:eastAsia="ro-RO"/>
    </w:rPr>
  </w:style>
  <w:style w:type="paragraph" w:customStyle="1" w:styleId="D5780CCA6B44491CA7328DF0A7123EEA">
    <w:name w:val="D5780CCA6B44491CA7328DF0A7123EEA"/>
    <w:rsid w:val="00FB26F2"/>
    <w:rPr>
      <w:lang w:val="ro-RO" w:eastAsia="ro-RO"/>
    </w:rPr>
  </w:style>
  <w:style w:type="paragraph" w:customStyle="1" w:styleId="53EAC2EA458E4138AD5C084426AF7317">
    <w:name w:val="53EAC2EA458E4138AD5C084426AF7317"/>
    <w:rsid w:val="00FB26F2"/>
    <w:rPr>
      <w:lang w:val="ro-RO" w:eastAsia="ro-RO"/>
    </w:rPr>
  </w:style>
  <w:style w:type="paragraph" w:customStyle="1" w:styleId="B097A04F0A7D4DB1911ADA8E26787828">
    <w:name w:val="B097A04F0A7D4DB1911ADA8E26787828"/>
    <w:rsid w:val="00FB26F2"/>
    <w:rPr>
      <w:lang w:val="ro-RO" w:eastAsia="ro-RO"/>
    </w:rPr>
  </w:style>
  <w:style w:type="paragraph" w:customStyle="1" w:styleId="808834CFE4784B07AD13DE52345CC462">
    <w:name w:val="808834CFE4784B07AD13DE52345CC462"/>
    <w:rsid w:val="00FB26F2"/>
    <w:rPr>
      <w:lang w:val="ro-RO" w:eastAsia="ro-RO"/>
    </w:rPr>
  </w:style>
  <w:style w:type="paragraph" w:customStyle="1" w:styleId="4C6ADEC34C4546A48C6B4761ED42B046">
    <w:name w:val="4C6ADEC34C4546A48C6B4761ED42B046"/>
    <w:rsid w:val="00FB26F2"/>
    <w:rPr>
      <w:lang w:val="ro-RO" w:eastAsia="ro-RO"/>
    </w:rPr>
  </w:style>
  <w:style w:type="paragraph" w:customStyle="1" w:styleId="A1DB9685E40B4CC88E2C5782F3300FEE">
    <w:name w:val="A1DB9685E40B4CC88E2C5782F3300FEE"/>
    <w:rsid w:val="00FB26F2"/>
    <w:rPr>
      <w:lang w:val="ro-RO" w:eastAsia="ro-R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S A _ S t a n d a r d _ S a l e s _ I n v o i c e / 7 0 9 0 1 / " >  
     < L a b e l s >  
         < C o m p a n y I n f o _ B a n k N a m e 1 C a p t i o n > C o m p a n y I n f o _ B a n k N a m e 1 C a p t i o n < / C o m p a n y I n f o _ B a n k N a m e 1 C a p t i o n >  
         < C o m p a n y I n f o _ B a n k N a m e 2 C a p t i o n > C o m p a n y I n f o _ B a n k N a m e 2 C a p t i o n < / C o m p a n y I n f o _ B a n k N a m e 2 C a p t i o n >  
         < C o m p a n y I n f o _ C o m m T r a d e N o C a p t i o n > C o m p a n y I n f o _ C o m m T r a d e N o C a p t i o n < / C o m p a n y I n f o _ C o m m T r a d e N o C a p t i o n >  
         < C o m p a n y I n f o _ I B A N 1 C a p t i o n > C o m p a n y I n f o _ I B A N 1 C a p t i o n < / C o m p a n y I n f o _ I B A N 1 C a p t i o n >  
         < C o m p a n y I n f o _ I B A N 2 C a p t i o n > C o m p a n y I n f o _ I B A N 2 C a p t i o n < / C o m p a n y I n f o _ I B A N 2 C a p t i o n >  
         < C o m p a n y I n f o _ S h i p t o A d d r e s s 2 C a p t i o n > C o m p a n y I n f o _ S h i p t o A d d r e s s 2 C a p t i o n < / C o m p a n y I n f o _ S h i p t o A d d r e s s 2 C a p t i o n >  
         < C o m p a n y I n f o _ S h i p t o A d d r e s s C a p t i o n > C o m p a n y I n f o _ S h i p t o A d d r e s s C a p t i o n < / C o m p a n y I n f o _ S h i p t o A d d r e s s C a p t i o n >  
         < C o m p a n y I n f o _ S h i p t o C i t y C a p t i o n > C o m p a n y I n f o _ S h i p t o C i t y C a p t i o n < / C o m p a n y I n f o _ S h i p t o C i t y C a p t i o n >  
         < C o m p a n y I n f o _ S h i p t o C o n t a c t C a p t i o n > C o m p a n y I n f o _ S h i p t o C o n t a c t C a p t i o n < / C o m p a n y I n f o _ S h i p t o C o n t a c t C a p t i o n >  
         < C o m p a n y I n f o _ S h i p t o C o u n t r y C a p t i o n > C o m p a n y I n f o _ S h i p t o C o u n t r y C a p t i o n < / C o m p a n y I n f o _ S h i p t o C o u n t r y C a p t i o n >  
         < C o m p a n y I n f o _ S h i p T o N a m e C a p t i o n > C o m p a n y I n f o _ S h i p T o N a m e C a p t i o n < / C o m p a n y I n f o _ S h i p T o N a m e C a p t i o n >  
         < C o m p a n y I n f o _ S h i p t o P o s t C o d e C a p t i o n > C o m p a n y I n f o _ S h i p t o P o s t C o d e C a p t i o n < / C o m p a n y I n f o _ S h i p t o P o s t C o d e C a p t i o n >  
         < C o m p a n y I n f o _ S S A C a p i t a l S t o c k C a p t i o n > C o m p a n y I n f o _ S S A C a p i t a l S t o c k C a p t i o n < / C o m p a n y I n f o _ S S A C a p i t a l S t o c k C a p t i o n >  
         < C o m p a n y I n f o _ S W I F T C o d e 1 C a p t i o n > C o m p a n y I n f o _ S W I F T C o d e 1 C a p t i o n < / C o m p a n y I n f o _ S W I F T C o d e 1 C a p t i o n >  
         < C o m p a n y I n f o _ S W I F T C o d e 2 C a p t i o n > C o m p a n y I n f o _ S W I F T C o d e 2 C a p t i o n < / C o m p a n y I n f o _ S W I F T C o d e 2 C a p t i o n >  
         < S S A _ C o m m e r c e _ T r a d e _ N o _ C a p t i o n > S S A _ C o m m e r c e _ T r a d e _ N o _ C a p t i o n < / S S A _ C o m m e r c e _ T r a d e _ N o _ C a p t i o n >  
     < / L a b e l s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_ B a n k N a m e 1 > C o m p a n y I n f o _ B a n k N a m e 1 < / C o m p a n y I n f o _ B a n k N a m e 1 >  
         < C o m p a n y I n f o _ B a n k N a m e 2 > C o m p a n y I n f o _ B a n k N a m e 2 < / C o m p a n y I n f o _ B a n k N a m e 2 >  
         < C o m p a n y I n f o _ C o m m T r a d e N o > C o m p a n y I n f o _ C o m m T r a d e N o < / C o m p a n y I n f o _ C o m m T r a d e N o >  
         < C o m p a n y I n f o _ I B A N 1 > C o m p a n y I n f o _ I B A N 1 < / C o m p a n y I n f o _ I B A N 1 >  
         < C o m p a n y I n f o _ I B A N 2 > C o m p a n y I n f o _ I B A N 2 < / C o m p a n y I n f o _ I B A N 2 >  
         < C o m p a n y I n f o _ S h i p t o A d d r e s s > C o m p a n y I n f o _ S h i p t o A d d r e s s < / C o m p a n y I n f o _ S h i p t o A d d r e s s >  
         < C o m p a n y I n f o _ S h i p t o A d d r e s s 2 > C o m p a n y I n f o _ S h i p t o A d d r e s s 2 < / C o m p a n y I n f o _ S h i p t o A d d r e s s 2 >  
         < C o m p a n y I n f o _ S h i p t o C i t y > C o m p a n y I n f o _ S h i p t o C i t y < / C o m p a n y I n f o _ S h i p t o C i t y >  
         < C o m p a n y I n f o _ S h i p t o C o n t a c t > C o m p a n y I n f o _ S h i p t o C o n t a c t < / C o m p a n y I n f o _ S h i p t o C o n t a c t >  
         < C o m p a n y I n f o _ S h i p t o C o u n t r y > C o m p a n y I n f o _ S h i p t o C o u n t r y < / C o m p a n y I n f o _ S h i p t o C o u n t r y >  
         < C o m p a n y I n f o _ S h i p T o N a m e > C o m p a n y I n f o _ S h i p T o N a m e < / C o m p a n y I n f o _ S h i p T o N a m e >  
         < C o m p a n y I n f o _ S h i p t o P o s t C o d e > C o m p a n y I n f o _ S h i p t o P o s t C o d e < / C o m p a n y I n f o _ S h i p t o P o s t C o d e >  
         < C o m p a n y I n f o _ S S A C a p i t a l S t o c k > C o m p a n y I n f o _ S S A C a p i t a l S t o c k < / C o m p a n y I n f o _ S S A C a p i t a l S t o c k >  
         < C o m p a n y I n f o _ S W I F T C o d e 1 > C o m p a n y I n f o _ S W I F T C o d e 1 < / C o m p a n y I n f o _ S W I F T C o d e 1 >  
         < C o m p a n y I n f o _ S W I F T C o d e 2 > C o m p a n y I n f o _ S W I F T C o d e 2 < / C o m p a n y I n f o _ S W I F T C o d e 2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a t e L b l > D a t e L b l < / D a t e L b l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N r C r t L b l > N r C r t L b l < / N r C r t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s t i n g D a t e _ S a l e s I n v o i c e H e a d e r > P o s t i n g D a t e _ S a l e s I n v o i c e H e a d e r < / P o s t i n g D a t e _ S a l e s I n v o i c e H e a d e r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S A _ C o m m e r c e _ T r a d e _ N o _ > S S A _ C o m m e r c e _ T r a d e _ N o _ < / S S A _ C o m m e r c e _ T r a d e _ N o _ >  
         < S u b t o t a l _ L b l > S u b t o t a l _ L b l < / S u b t o t a l _ L b l >  
         < T h a n k s _ L b l > T h a n k s _ L b l < / T h a n k s _ L b l >  
         < T o t a l _ L b l > T o t a l _ L b l < / T o t a l _ L b l >  
         < U n i t o f M e a s u r e L b l > U n i t o f M e a s u r e L b l < / U n i t o f M e a s u r e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n r c r t > n r c r t < / n r c r t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8C83334-464E-49EF-913E-628137E0E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2020-05-08T10:18:00Z</dcterms:created>
  <dcterms:modified xsi:type="dcterms:W3CDTF">2020-05-08T10:18:00Z</dcterms:modified>
</cp:coreProperties>
</file>