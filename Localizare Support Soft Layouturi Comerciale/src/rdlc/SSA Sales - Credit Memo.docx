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48" w:type="dxa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4678"/>
        <w:gridCol w:w="992"/>
        <w:gridCol w:w="851"/>
        <w:gridCol w:w="709"/>
        <w:gridCol w:w="567"/>
        <w:gridCol w:w="850"/>
      </w:tblGrid>
      <w:tr w:rsidRPr="0035565B" w:rsidR="0035565B" w:rsidTr="004F1F70" w14:paraId="6B6FB602" w14:textId="77777777">
        <w:trPr>
          <w:cantSplit/>
          <w:trHeight w:val="533"/>
          <w:tblHeader/>
        </w:trPr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NrCrtLbl"/>
            <w:tag w:val="#Nav: SSA_Sales_Credit_Memo/70902"/>
            <w:id w:val="-1326502365"/>
            <w:placeholder>
              <w:docPart w:val="DefaultPlaceholder_-1854013440"/>
            </w:placeholder>
            <w:dataBinding w:prefixMappings="xmlns:ns0='urn:microsoft-dynamics-nav/reports/SSA_Sales_Credit_Memo/70902/'" w:xpath="/ns0:NavWordReportXmlPart[1]/ns0:Header[1]/ns0:NrCrtLbl[1]" w:storeItemID="{4C9614A0-F59A-47A6-AD11-8FF4A2C1B153}"/>
            <w:text/>
          </w:sdtPr>
          <w:sdtEndPr/>
          <w:sdtContent>
            <w:tc>
              <w:tcPr>
                <w:tcW w:w="567" w:type="dxa"/>
                <w:vAlign w:val="bottom"/>
              </w:tcPr>
              <w:p w:rsidRPr="0035565B" w:rsidR="0035565B" w:rsidP="00C105C3" w:rsidRDefault="0035565B" w14:paraId="0DB88DCB" w14:textId="5EF961B3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NrCrtLbl</w:t>
                </w:r>
              </w:p>
            </w:tc>
          </w:sdtContent>
        </w:sdt>
        <w:bookmarkStart w:name="_Hlk39571793" w:displacedByCustomXml="next" w:id="0"/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ItemNo_Line_Lbl"/>
            <w:tag w:val="#Nav: SSA_Sales_Credit_Memo/70902"/>
            <w:id w:val="1320776814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ItemNo_Line_Lbl[1]" w:storeItemID="{4C9614A0-F59A-47A6-AD11-8FF4A2C1B153}"/>
            <w:text/>
          </w:sdtPr>
          <w:sdtEndPr/>
          <w:sdtContent>
            <w:tc>
              <w:tcPr>
                <w:tcW w:w="1134" w:type="dxa"/>
                <w:vAlign w:val="bottom"/>
                <w:hideMark/>
              </w:tcPr>
              <w:p w:rsidRPr="0035565B" w:rsidR="0035565B" w:rsidRDefault="0035565B" w14:paraId="38BC7DDE" w14:textId="2D7F7502">
                <w:pPr>
                  <w:pStyle w:val="HeaderCaptionLeft"/>
                  <w:ind w:left="-56" w:firstLine="56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Description_Line_Lbl"/>
            <w:tag w:val="#Nav: SSA_Sales_Credit_Memo/70902"/>
            <w:id w:val="1380052685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Description_Line_Lbl[1]" w:storeItemID="{4C9614A0-F59A-47A6-AD11-8FF4A2C1B153}"/>
            <w:text/>
          </w:sdtPr>
          <w:sdtEndPr/>
          <w:sdtContent>
            <w:tc>
              <w:tcPr>
                <w:tcW w:w="4678" w:type="dxa"/>
                <w:vAlign w:val="bottom"/>
                <w:hideMark/>
              </w:tcPr>
              <w:p w:rsidRPr="0035565B" w:rsidR="0035565B" w:rsidRDefault="0035565B" w14:paraId="3235774E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Quantity_Line_Lbl"/>
            <w:tag w:val="#Nav: SSA_Sales_Credit_Memo/70902"/>
            <w:id w:val="-272624179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Quantity_Line_Lbl[1]" w:storeItemID="{4C9614A0-F59A-47A6-AD11-8FF4A2C1B153}"/>
            <w:text/>
          </w:sdtPr>
          <w:sdtEndPr/>
          <w:sdtContent>
            <w:tc>
              <w:tcPr>
                <w:tcW w:w="992" w:type="dxa"/>
                <w:vAlign w:val="bottom"/>
                <w:hideMark/>
              </w:tcPr>
              <w:p w:rsidRPr="0035565B" w:rsidR="0035565B" w:rsidRDefault="0035565B" w14:paraId="482EB404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OfMeasure_Lbl"/>
            <w:tag w:val="#Nav: SSA_Sales_Credit_Memo/70902"/>
            <w:id w:val="2094123666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UnitOfMeasure_Lbl[1]" w:storeItemID="{4C9614A0-F59A-47A6-AD11-8FF4A2C1B153}"/>
            <w:text/>
          </w:sdtPr>
          <w:sdtEndPr/>
          <w:sdtContent>
            <w:tc>
              <w:tcPr>
                <w:tcW w:w="851" w:type="dxa"/>
                <w:vAlign w:val="bottom"/>
                <w:hideMark/>
              </w:tcPr>
              <w:p w:rsidRPr="0035565B" w:rsidR="0035565B" w:rsidRDefault="0035565B" w14:paraId="42BCDEA3" w14:textId="77777777">
                <w:pPr>
                  <w:pStyle w:val="HeaderCaptionLef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UnitOfMeasure_Lbl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UnitPrice_Lbl"/>
            <w:tag w:val="#Nav: SSA_Sales_Credit_Memo/70902"/>
            <w:id w:val="-1326667005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UnitPrice_Lbl[1]" w:storeItemID="{4C9614A0-F59A-47A6-AD11-8FF4A2C1B153}"/>
            <w:text/>
          </w:sdtPr>
          <w:sdtEndPr/>
          <w:sdtContent>
            <w:tc>
              <w:tcPr>
                <w:tcW w:w="709" w:type="dxa"/>
                <w:vAlign w:val="bottom"/>
                <w:hideMark/>
              </w:tcPr>
              <w:p w:rsidRPr="0035565B" w:rsidR="0035565B" w:rsidRDefault="0035565B" w14:paraId="62B5DD3E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UnitPrice_Lbl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VATPct_Line_Lbl"/>
            <w:tag w:val="#Nav: SSA_Sales_Credit_Memo/70902"/>
            <w:id w:val="1543255235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VATPct_Line_Lbl[1]" w:storeItemID="{4C9614A0-F59A-47A6-AD11-8FF4A2C1B153}"/>
            <w:text/>
          </w:sdtPr>
          <w:sdtEndPr/>
          <w:sdtContent>
            <w:tc>
              <w:tcPr>
                <w:tcW w:w="567" w:type="dxa"/>
                <w:vAlign w:val="bottom"/>
                <w:hideMark/>
              </w:tcPr>
              <w:p w:rsidRPr="0035565B" w:rsidR="0035565B" w:rsidRDefault="0035565B" w14:paraId="6617BBEF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VATPct_Line_Lbl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bCs/>
              <w:color w:val="auto"/>
              <w:sz w:val="20"/>
            </w:rPr>
            <w:alias w:val="#Nav: /Header/Line/LineAmount_Line_Lbl"/>
            <w:tag w:val="#Nav: SSA_Sales_Credit_Memo/70902"/>
            <w:id w:val="-568261217"/>
            <w:placeholder>
              <w:docPart w:val="BF7F0C1D526D4553A475583AE9D53D01"/>
            </w:placeholder>
            <w:dataBinding w:prefixMappings="xmlns:ns0='urn:microsoft-dynamics-nav/reports/SSA_Sales_Credit_Memo/70902/'" w:xpath="/ns0:NavWordReportXmlPart[1]/ns0:Header[1]/ns0:Line[1]/ns0:LineAmount_Line_Lbl[1]" w:storeItemID="{4C9614A0-F59A-47A6-AD11-8FF4A2C1B153}"/>
            <w:text/>
          </w:sdtPr>
          <w:sdtEndPr/>
          <w:sdtContent>
            <w:tc>
              <w:tcPr>
                <w:tcW w:w="850" w:type="dxa"/>
                <w:vAlign w:val="bottom"/>
                <w:hideMark/>
              </w:tcPr>
              <w:p w:rsidRPr="0035565B" w:rsidR="0035565B" w:rsidRDefault="0035565B" w14:paraId="3791B23E" w14:textId="77777777">
                <w:pPr>
                  <w:pStyle w:val="HeaderCaptionRight"/>
                  <w:jc w:val="center"/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</w:pPr>
                <w:r w:rsidRPr="0035565B">
                  <w:rPr>
                    <w:rFonts w:ascii="Times New Roman" w:hAnsi="Times New Roman" w:cs="Times New Roman"/>
                    <w:bCs/>
                    <w:color w:val="auto"/>
                    <w:sz w:val="20"/>
                  </w:rPr>
                  <w:t>LineAmount_Line_Lbl</w:t>
                </w:r>
              </w:p>
            </w:tc>
          </w:sdtContent>
        </w:sdt>
      </w:tr>
      <w:sdt>
        <w:sdtPr>
          <w:rPr>
            <w:rFonts w:ascii="Times New Roman" w:hAnsi="Times New Roman" w:cs="Times New Roman"/>
            <w:b w:val="0"/>
            <w:color w:val="auto"/>
            <w:sz w:val="20"/>
          </w:rPr>
          <w:alias w:val="#Nav: /Header/Line"/>
          <w:tag w:val="#Nav: SSA_Sales_Credit_Memo/70902"/>
          <w:id w:val="1112946232"/>
          <w15:dataBinding w:prefixMappings="xmlns:ns0='urn:microsoft-dynamics-nav/reports/SSA_Sales_Credit_Memo/70902/'" w:xpath="/ns0:NavWordReportXmlPart[1]/ns0:Header[1]/ns0:Line" w:storeItemID="{4C9614A0-F59A-47A6-AD11-8FF4A2C1B153}"/>
          <w15:repeatingSection/>
        </w:sdtPr>
        <w:sdtEndPr/>
        <w:sdtContent>
          <w:sdt>
            <w:sdtPr>
              <w:rPr>
                <w:rFonts w:ascii="Times New Roman" w:hAnsi="Times New Roman" w:cs="Times New Roman"/>
                <w:b w:val="0"/>
                <w:color w:val="auto"/>
                <w:sz w:val="20"/>
              </w:rPr>
              <w:id w:val="1434242034"/>
              <w:placeholder>
                <w:docPart w:val="11ECE35B24FA478C92DA4BF9A5233945"/>
              </w:placeholder>
              <w15:repeatingSectionItem/>
            </w:sdtPr>
            <w:sdtEndPr/>
            <w:sdtContent>
              <w:tr w:rsidRPr="0035565B" w:rsidR="0035565B" w:rsidTr="004F1F70" w14:paraId="24016681" w14:textId="77777777">
                <w:trPr>
                  <w:cantSplit/>
                  <w:trHeight w:val="193"/>
                </w:trPr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NrCrt"/>
                    <w:tag w:val="#Nav: SSA_Sales_Credit_Memo/70902"/>
                    <w:id w:val="-416401435"/>
                    <w:placeholder>
                      <w:docPart w:val="DefaultPlaceholder_-1854013440"/>
                    </w:placeholder>
                    <w:dataBinding w:prefixMappings="xmlns:ns0='urn:microsoft-dynamics-nav/reports/SSA_Sales_Credit_Memo/70902/'" w:xpath="/ns0:NavWordReportXmlPart[1]/ns0:Header[1]/ns0:Line[1]/ns0:NrCrt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567" w:type="dxa"/>
                        <w:vAlign w:val="center"/>
                      </w:tcPr>
                      <w:p w:rsidRPr="0035565B" w:rsidR="0035565B" w:rsidP="00EA2C03" w:rsidRDefault="0035565B" w14:paraId="1B16E056" w14:textId="7C26433F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NrCrt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ItemNo_Line"/>
                    <w:tag w:val="#Nav: SSA_Sales_Credit_Memo/70902"/>
                    <w:id w:val="-51669996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ItemNo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1134" w:type="dxa"/>
                        <w:vAlign w:val="center"/>
                        <w:hideMark/>
                      </w:tcPr>
                      <w:p w:rsidRPr="0035565B" w:rsidR="0035565B" w:rsidP="00EA2C03" w:rsidRDefault="0035565B" w14:paraId="37A6617D" w14:textId="115AC84B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Description_Line"/>
                    <w:tag w:val="#Nav: SSA_Sales_Credit_Memo/70902"/>
                    <w:id w:val="41390542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Description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4678" w:type="dxa"/>
                        <w:vAlign w:val="center"/>
                        <w:hideMark/>
                      </w:tcPr>
                      <w:p w:rsidRPr="0035565B" w:rsidR="0035565B" w:rsidP="00EA2C03" w:rsidRDefault="0035565B" w14:paraId="04F6CE82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Quantity_Line"/>
                    <w:tag w:val="#Nav: SSA_Sales_Credit_Memo/70902"/>
                    <w:id w:val="-40460457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Quantity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992" w:type="dxa"/>
                        <w:vAlign w:val="center"/>
                        <w:hideMark/>
                      </w:tcPr>
                      <w:p w:rsidRPr="0035565B" w:rsidR="0035565B" w:rsidP="00EA2C03" w:rsidRDefault="0035565B" w14:paraId="0B5CF964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OfMeasure"/>
                    <w:tag w:val="#Nav: SSA_Sales_Credit_Memo/70902"/>
                    <w:id w:val="177743919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UnitOfMeasur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51" w:type="dxa"/>
                        <w:vAlign w:val="center"/>
                        <w:hideMark/>
                      </w:tcPr>
                      <w:p w:rsidRPr="0035565B" w:rsidR="0035565B" w:rsidP="00EA2C03" w:rsidRDefault="0035565B" w14:paraId="08D83298" w14:textId="77777777">
                        <w:pPr>
                          <w:pStyle w:val="HeaderCaptionLef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UnitPrice"/>
                    <w:tag w:val="#Nav: SSA_Sales_Credit_Memo/70902"/>
                    <w:id w:val="516656752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UnitPric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09" w:type="dxa"/>
                        <w:vAlign w:val="center"/>
                        <w:hideMark/>
                      </w:tcPr>
                      <w:p w:rsidRPr="0035565B" w:rsidR="0035565B" w:rsidP="00EA2C03" w:rsidRDefault="0035565B" w14:paraId="6919ACB6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VATPct_Line"/>
                    <w:tag w:val="#Nav: SSA_Sales_Credit_Memo/70902"/>
                    <w:id w:val="-837459387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VATPct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567" w:type="dxa"/>
                        <w:vAlign w:val="center"/>
                        <w:hideMark/>
                      </w:tcPr>
                      <w:p w:rsidRPr="0035565B" w:rsidR="0035565B" w:rsidP="00EA2C03" w:rsidRDefault="0035565B" w14:paraId="3BCA88EF" w14:textId="7777777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Times New Roman" w:hAnsi="Times New Roman" w:cs="Times New Roman"/>
                      <w:b w:val="0"/>
                      <w:color w:val="auto"/>
                      <w:sz w:val="20"/>
                    </w:rPr>
                    <w:alias w:val="#Nav: /Header/Line/LineAmount_Line"/>
                    <w:tag w:val="#Nav: SSA_Sales_Credit_Memo/70902"/>
                    <w:id w:val="-799991483"/>
                    <w:placeholder>
                      <w:docPart w:val="BF7F0C1D526D4553A475583AE9D53D01"/>
                    </w:placeholder>
                    <w:dataBinding w:prefixMappings="xmlns:ns0='urn:microsoft-dynamics-nav/reports/SSA_Sales_Credit_Memo/70902/'" w:xpath="/ns0:NavWordReportXmlPart[1]/ns0:Header[1]/ns0:Line[1]/ns0:LineAmount_Line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50" w:type="dxa"/>
                        <w:vAlign w:val="center"/>
                        <w:hideMark/>
                      </w:tcPr>
                      <w:p w:rsidRPr="0035565B" w:rsidR="0035565B" w:rsidP="00EA2C03" w:rsidRDefault="0035565B" w14:paraId="63F408C5" w14:textId="01616B37">
                        <w:pPr>
                          <w:pStyle w:val="HeaderCaptionRight"/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</w:pPr>
                        <w:r w:rsidRPr="0035565B">
                          <w:rPr>
                            <w:rFonts w:ascii="Times New Roman" w:hAnsi="Times New Roman" w:cs="Times New Roman"/>
                            <w:b w:val="0"/>
                            <w:color w:val="auto"/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  <w:bookmarkEnd w:id="0"/>
              </w:tr>
            </w:sdtContent>
          </w:sdt>
        </w:sdtContent>
      </w:sdt>
    </w:tbl>
    <w:p w:rsidRPr="00535426" w:rsidR="00C7149F" w:rsidP="00535426" w:rsidRDefault="00C7149F" w14:paraId="50336843" w14:textId="77777777">
      <w:pPr>
        <w:tabs>
          <w:tab w:val="left" w:pos="6816"/>
        </w:tabs>
        <w:rPr>
          <w:rFonts w:ascii="Times New Roman" w:hAnsi="Times New Roman" w:cs="Times New Roman"/>
        </w:rPr>
      </w:pPr>
    </w:p>
    <w:sectPr w:rsidRPr="00535426" w:rsidR="00C7149F" w:rsidSect="00EC39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4" w:right="1928" w:bottom="425" w:left="1418" w:header="39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47C7" w:rsidP="00E40C63" w:rsidRDefault="005247C7" w14:paraId="2C94310F" w14:textId="77777777">
      <w:pPr>
        <w:spacing w:after="0"/>
      </w:pPr>
      <w:r>
        <w:separator/>
      </w:r>
    </w:p>
  </w:endnote>
  <w:endnote w:type="continuationSeparator" w:id="0">
    <w:p w:rsidR="005247C7" w:rsidP="00E40C63" w:rsidRDefault="005247C7" w14:paraId="21959BC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60561" w:rsidP="00660561" w:rsidRDefault="00660561" w14:paraId="722D8E9A" w14:textId="77777777">
    <w:pPr>
      <w:pStyle w:val="Footer"/>
      <w:tabs>
        <w:tab w:val="clear" w:pos="4680"/>
        <w:tab w:val="clear" w:pos="9360"/>
        <w:tab w:val="left" w:pos="1200"/>
      </w:tabs>
    </w:pPr>
    <w:r>
      <w:tab/>
    </w:r>
  </w:p>
  <w:tbl>
    <w:tblPr>
      <w:tblW w:w="10341" w:type="dxa"/>
      <w:tblInd w:w="-5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</w:tblBorders>
      <w:tblLayout w:type="fixed"/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1417"/>
      <w:gridCol w:w="1416"/>
      <w:gridCol w:w="5950"/>
      <w:gridCol w:w="1558"/>
    </w:tblGrid>
    <w:tr w:rsidRPr="0035565B" w:rsidR="00660561" w:rsidTr="00785362" w14:paraId="66066653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5A18BA70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01B53C53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Description_ReportTotalsLine"/>
          <w:tag w:val="#Nav: SSA_Sales_Credit_Memo/70902"/>
          <w:id w:val="-1316482727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ReportTotalsLine[1]/ns0:Description_ReportTotalsLine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660561" w:rsidP="00660561" w:rsidRDefault="00660561" w14:paraId="20D7E344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Description_ReportTotalsLine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AmountFormatted_ReportTotalsLine"/>
          <w:tag w:val="#Nav: SSA_Sales_Credit_Memo/70902"/>
          <w:id w:val="-977910343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ReportTotalsLine[1]/ns0:AmountFormatted_ReportTotalsLine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660561" w:rsidP="00660561" w:rsidRDefault="00660561" w14:paraId="15367A81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AmountFormatted_ReportTotalsLine</w:t>
              </w:r>
              <w:proofErr w:type="spellEnd"/>
            </w:p>
          </w:tc>
        </w:sdtContent>
      </w:sdt>
    </w:tr>
    <w:tr w:rsidRPr="0035565B" w:rsidR="00660561" w:rsidTr="00785362" w14:paraId="39A14C94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1E907896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276EE4B1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Text"/>
          <w:tag w:val="#Nav: SSA_Sales_Credit_Memo/70902"/>
          <w:id w:val="410819268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Totals[1]/ns0:TotalVATAmoun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660561" w:rsidP="00660561" w:rsidRDefault="00660561" w14:paraId="644817BD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"/>
          <w:tag w:val="#Nav: SSA_Sales_Credit_Memo/70902"/>
          <w:id w:val="-1234616382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Totals[1]/ns0:TotalVATAmoun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660561" w:rsidP="00660561" w:rsidRDefault="00660561" w14:paraId="3CC3ABC4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</w:t>
              </w:r>
              <w:proofErr w:type="spellEnd"/>
            </w:p>
          </w:tc>
        </w:sdtContent>
      </w:sdt>
    </w:tr>
    <w:tr w:rsidRPr="0035565B" w:rsidR="00660561" w:rsidTr="00785362" w14:paraId="11BE8E82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7C03A374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660561" w:rsidP="00660561" w:rsidRDefault="00660561" w14:paraId="32A2833D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IncludingVATText"/>
          <w:tag w:val="#Nav: SSA_Sales_Credit_Memo/70902"/>
          <w:id w:val="1413662931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Totals[1]/ns0:TotalIncludingVA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660561" w:rsidP="00660561" w:rsidRDefault="00660561" w14:paraId="1F919CCB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TotalIncludingVATText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AmountIncludingVAT"/>
          <w:tag w:val="#Nav: SSA_Sales_Credit_Memo/70902"/>
          <w:id w:val="-1534415682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Totals[1]/ns0:TotalAmountIncludingVA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660561" w:rsidP="00660561" w:rsidRDefault="00660561" w14:paraId="3038E539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TotalAmountIncludingVAT</w:t>
              </w:r>
              <w:proofErr w:type="spellEnd"/>
            </w:p>
          </w:tc>
        </w:sdtContent>
      </w:sdt>
    </w:tr>
  </w:tbl>
  <w:tbl>
    <w:tblPr>
      <w:tblStyle w:val="TableGrid11"/>
      <w:tblW w:w="10348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513"/>
      <w:gridCol w:w="2835"/>
    </w:tblGrid>
    <w:tr w:rsidRPr="0035565B" w:rsidR="00660561" w:rsidTr="00785362" w14:paraId="301A1447" w14:textId="77777777">
      <w:tc>
        <w:tcPr>
          <w:tcW w:w="7513" w:type="dxa"/>
        </w:tcPr>
        <w:p w:rsidRPr="0035565B" w:rsidR="00660561" w:rsidP="00660561" w:rsidRDefault="00660561" w14:paraId="566DB9B0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aps/>
              <w:sz w:val="20"/>
              <w:szCs w:val="20"/>
            </w:rPr>
          </w:pPr>
        </w:p>
      </w:tc>
      <w:tc>
        <w:tcPr>
          <w:tcW w:w="2835" w:type="dxa"/>
        </w:tcPr>
        <w:p w:rsidRPr="0035565B" w:rsidR="00660561" w:rsidP="00660561" w:rsidRDefault="00660561" w14:paraId="4A797213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olor w:val="0070C0"/>
              <w:sz w:val="20"/>
              <w:szCs w:val="20"/>
              <w:lang w:val="da-DK"/>
            </w:rPr>
          </w:pPr>
        </w:p>
      </w:tc>
    </w:tr>
    <w:tr w:rsidRPr="0035565B" w:rsidR="00660561" w:rsidTr="00785362" w14:paraId="510ED466" w14:textId="77777777">
      <w:tc>
        <w:tcPr>
          <w:tcW w:w="7513" w:type="dxa"/>
          <w:hideMark/>
        </w:tcPr>
        <w:p w:rsidRPr="0035565B" w:rsidR="00660561" w:rsidP="00660561" w:rsidRDefault="005247C7" w14:paraId="7388A54E" w14:textId="77777777">
          <w:pPr>
            <w:tabs>
              <w:tab w:val="left" w:pos="3252"/>
              <w:tab w:val="left" w:pos="6480"/>
            </w:tabs>
            <w:spacing w:after="0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_Lbl"/>
              <w:tag w:val="#Nav: SSA_Sales_Credit_Memo/70902"/>
              <w:id w:val="1592969439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Name_Lbl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CompanyBankName_Lbl</w:t>
              </w:r>
            </w:sdtContent>
          </w:sdt>
          <w:r w:rsidRPr="0035565B" w:rsidR="00660561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"/>
              <w:tag w:val="#Nav: SSA_Sales_Credit_Memo/70902"/>
              <w:id w:val="-2049139199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Name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HomePage"/>
          <w:tag w:val="#Nav: SSA_Sales_Credit_Memo/70902"/>
          <w:id w:val="-627784025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CompanyHomePage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660561" w:rsidP="00660561" w:rsidRDefault="00660561" w14:paraId="5C3AA668" w14:textId="77777777">
              <w:pPr>
                <w:tabs>
                  <w:tab w:val="left" w:pos="3252"/>
                  <w:tab w:val="left" w:pos="6480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</w:tr>
    <w:tr w:rsidRPr="0035565B" w:rsidR="00660561" w:rsidTr="00785362" w14:paraId="18476559" w14:textId="77777777">
      <w:tc>
        <w:tcPr>
          <w:tcW w:w="7513" w:type="dxa"/>
          <w:hideMark/>
        </w:tcPr>
        <w:p w:rsidRPr="0035565B" w:rsidR="00660561" w:rsidP="00660561" w:rsidRDefault="005247C7" w14:paraId="40F7271E" w14:textId="77777777">
          <w:pPr>
            <w:widowControl w:val="0"/>
            <w:tabs>
              <w:tab w:val="left" w:pos="5592"/>
            </w:tabs>
            <w:spacing w:after="0"/>
            <w:contextualSpacing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_Lbl"/>
              <w:tag w:val="#Nav: SSA_Sales_Credit_Memo/70902"/>
              <w:id w:val="1819141895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BranchNo_Lbl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CompanyBankBranchNo_Lbl</w:t>
              </w:r>
            </w:sdtContent>
          </w:sdt>
          <w:r w:rsidRPr="0035565B" w:rsidR="00660561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"/>
              <w:tag w:val="#Nav: SSA_Sales_Credit_Memo/70902"/>
              <w:id w:val="1915740478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BranchNo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EMail"/>
          <w:tag w:val="#Nav: SSA_Sales_Credit_Memo/70902"/>
          <w:id w:val="1986280789"/>
          <w:placeholder>
            <w:docPart w:val="1D3410C70DA0442B9266554FB61005E7"/>
          </w:placeholder>
          <w:dataBinding w:prefixMappings="xmlns:ns0='urn:microsoft-dynamics-nav/reports/SSA_Sales_Credit_Memo/70902/'" w:xpath="/ns0:NavWordReportXmlPart[1]/ns0:Header[1]/ns0:CompanyEMail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660561" w:rsidP="00660561" w:rsidRDefault="00660561" w14:paraId="64A49079" w14:textId="77777777">
              <w:pPr>
                <w:widowControl w:val="0"/>
                <w:tabs>
                  <w:tab w:val="left" w:pos="3276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35565B" w:rsidR="00660561" w:rsidTr="00785362" w14:paraId="7093EBBA" w14:textId="77777777">
      <w:tc>
        <w:tcPr>
          <w:tcW w:w="7513" w:type="dxa"/>
          <w:hideMark/>
        </w:tcPr>
        <w:p w:rsidRPr="0035565B" w:rsidR="00660561" w:rsidP="00660561" w:rsidRDefault="005247C7" w14:paraId="0607D6AF" w14:textId="77777777">
          <w:pPr>
            <w:tabs>
              <w:tab w:val="left" w:pos="4176"/>
            </w:tabs>
            <w:spacing w:after="0"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_Lbl"/>
              <w:tag w:val="#Nav: SSA_Sales_Credit_Memo/70902"/>
              <w:id w:val="657885242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AccountNo_Lbl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CompanyBankAccountNo_Lbl</w:t>
              </w:r>
            </w:sdtContent>
          </w:sdt>
          <w:r w:rsidRPr="0035565B" w:rsidR="00660561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ales_Credit_Memo/70902"/>
              <w:id w:val="1676763463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CompanyBankAccountNo[1]" w:storeItemID="{4C9614A0-F59A-47A6-AD11-8FF4A2C1B153}"/>
              <w:text/>
            </w:sdtPr>
            <w:sdtEndPr/>
            <w:sdtContent>
              <w:r w:rsidRPr="0035565B" w:rsidR="00660561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tc>
        <w:tcPr>
          <w:tcW w:w="2835" w:type="dxa"/>
        </w:tcPr>
        <w:p w:rsidRPr="0035565B" w:rsidR="00660561" w:rsidP="00660561" w:rsidRDefault="00660561" w14:paraId="75C3B8C2" w14:textId="77777777">
          <w:pPr>
            <w:spacing w:after="0"/>
            <w:rPr>
              <w:rFonts w:ascii="Times New Roman" w:hAnsi="Times New Roman" w:cs="Times New Roman"/>
              <w:caps/>
              <w:color w:val="0070C0"/>
              <w:sz w:val="20"/>
              <w:szCs w:val="20"/>
            </w:rPr>
          </w:pPr>
        </w:p>
      </w:tc>
    </w:tr>
  </w:tbl>
  <w:p w:rsidRPr="0035565B" w:rsidR="00660561" w:rsidP="00660561" w:rsidRDefault="00660561" w14:paraId="75C72525" w14:textId="77777777">
    <w:pPr>
      <w:tabs>
        <w:tab w:val="left" w:pos="6372"/>
      </w:tabs>
      <w:spacing w:after="40" w:line="252" w:lineRule="auto"/>
      <w:rPr>
        <w:rFonts w:ascii="Times New Roman" w:hAnsi="Times New Roman" w:eastAsia="Times New Roman" w:cs="Times New Roman"/>
      </w:rPr>
    </w:pPr>
    <w:r w:rsidRPr="0035565B">
      <w:rPr>
        <w:rFonts w:ascii="Times New Roman" w:hAnsi="Times New Roman" w:eastAsia="Times New Roman" w:cs="Times New Roman"/>
      </w:rPr>
      <w:tab/>
    </w:r>
  </w:p>
  <w:tbl>
    <w:tblPr>
      <w:tblStyle w:val="TableGrid11"/>
      <w:tblW w:w="10348" w:type="dxa"/>
      <w:tblInd w:w="-572" w:type="dxa"/>
      <w:tblLook w:val="04A0" w:firstRow="1" w:lastRow="0" w:firstColumn="1" w:lastColumn="0" w:noHBand="0" w:noVBand="1"/>
    </w:tblPr>
    <w:tblGrid>
      <w:gridCol w:w="4650"/>
      <w:gridCol w:w="3430"/>
      <w:gridCol w:w="2268"/>
    </w:tblGrid>
    <w:tr w:rsidRPr="0035565B" w:rsidR="00660561" w:rsidTr="00785362" w14:paraId="4A486DAC" w14:textId="77777777">
      <w:trPr>
        <w:trHeight w:val="132"/>
      </w:trPr>
      <w:tc>
        <w:tcPr>
          <w:tcW w:w="10348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35565B" w:rsidR="00660561" w:rsidP="00660561" w:rsidRDefault="00660561" w14:paraId="73E8EFE7" w14:textId="77777777">
          <w:pPr>
            <w:spacing w:after="0"/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Factura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poate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circula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fara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stampila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conform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Legii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227/2015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privind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Codul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Fiscal, art.319 alin.29.</w:t>
          </w:r>
        </w:p>
      </w:tc>
    </w:tr>
    <w:tr w:rsidRPr="0035565B" w:rsidR="00660561" w:rsidTr="00785362" w14:paraId="5C70F06A" w14:textId="77777777">
      <w:trPr>
        <w:trHeight w:val="1417"/>
      </w:trPr>
      <w:tc>
        <w:tcPr>
          <w:tcW w:w="4650" w:type="dxa"/>
          <w:tcBorders>
            <w:top w:val="single" w:color="052F61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660561" w:rsidP="00660561" w:rsidRDefault="00660561" w14:paraId="57A449F5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stampita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furnizorului</w:t>
          </w:r>
          <w:proofErr w:type="spellEnd"/>
        </w:p>
        <w:p w:rsidRPr="0035565B" w:rsidR="00660561" w:rsidP="00660561" w:rsidRDefault="00660561" w14:paraId="54B61A1D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660561" w:rsidP="00660561" w:rsidRDefault="00660561" w14:paraId="6914A9C4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660561" w:rsidP="00660561" w:rsidRDefault="00660561" w14:paraId="58C1BF3C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3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660561" w:rsidP="00660561" w:rsidRDefault="00660561" w14:paraId="1BD24461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delegatului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</w:p>
        <w:p w:rsidRPr="0035565B" w:rsidR="00660561" w:rsidP="00660561" w:rsidRDefault="00660561" w14:paraId="6C960012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Data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expeditiei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mentDate"/>
              <w:tag w:val="#Nav: SSA_Sales_Credit_Memo/70902"/>
              <w:id w:val="925152576"/>
              <w:placeholder>
                <w:docPart w:val="1D3410C70DA0442B9266554FB61005E7"/>
              </w:placeholder>
              <w:dataBinding w:prefixMappings="xmlns:ns0='urn:microsoft-dynamics-nav/reports/SSA_Sales_Credit_Memo/70902/'" w:xpath="/ns0:NavWordReportXmlPart[1]/ns0:Header[1]/ns0:ShipmentDate[1]" w:storeItemID="{4C9614A0-F59A-47A6-AD11-8FF4A2C1B153}"/>
              <w:text/>
            </w:sdtPr>
            <w:sdtEndPr/>
            <w:sdtContent>
              <w:proofErr w:type="spellStart"/>
              <w:r w:rsidRPr="0035565B">
                <w:rPr>
                  <w:rFonts w:ascii="Times New Roman" w:hAnsi="Times New Roman" w:cs="Times New Roman"/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Pr="0035565B" w:rsidR="00660561" w:rsidP="00660561" w:rsidRDefault="00660561" w14:paraId="518DB3A4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660561" w:rsidP="00660561" w:rsidRDefault="00660561" w14:paraId="44317338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Semnaturile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……………………………</w:t>
          </w:r>
          <w:proofErr w:type="gramStart"/>
          <w:r w:rsidRPr="0035565B">
            <w:rPr>
              <w:rFonts w:ascii="Times New Roman" w:hAnsi="Times New Roman" w:cs="Times New Roman"/>
              <w:sz w:val="16"/>
              <w:szCs w:val="16"/>
            </w:rPr>
            <w:t>…..</w:t>
          </w:r>
          <w:proofErr w:type="gramEnd"/>
        </w:p>
        <w:p w:rsidRPr="0035565B" w:rsidR="00660561" w:rsidP="00660561" w:rsidRDefault="00660561" w14:paraId="381E009D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                       ………………………………..</w:t>
          </w:r>
        </w:p>
      </w:tc>
      <w:tc>
        <w:tcPr>
          <w:tcW w:w="226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660561" w:rsidP="00660561" w:rsidRDefault="00660561" w14:paraId="720A55A2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prenume</w:t>
          </w:r>
          <w:proofErr w:type="spellEnd"/>
        </w:p>
        <w:p w:rsidRPr="0035565B" w:rsidR="00660561" w:rsidP="00660561" w:rsidRDefault="00660561" w14:paraId="11841673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</w:t>
          </w:r>
        </w:p>
        <w:p w:rsidRPr="0035565B" w:rsidR="00660561" w:rsidP="00660561" w:rsidRDefault="00660561" w14:paraId="135DF127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660561" w:rsidP="00660561" w:rsidRDefault="00660561" w14:paraId="15F92190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primire</w:t>
          </w:r>
          <w:proofErr w:type="spellEnd"/>
        </w:p>
        <w:p w:rsidRPr="0035565B" w:rsidR="00660561" w:rsidP="00660561" w:rsidRDefault="00660561" w14:paraId="1189543A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………………………………</w:t>
          </w:r>
        </w:p>
      </w:tc>
    </w:tr>
  </w:tbl>
  <w:p w:rsidR="00660561" w:rsidP="00660561" w:rsidRDefault="00660561" w14:paraId="7A618653" w14:textId="6095E98C">
    <w:pPr>
      <w:pStyle w:val="Footer"/>
      <w:tabs>
        <w:tab w:val="clear" w:pos="4680"/>
        <w:tab w:val="clear" w:pos="9360"/>
        <w:tab w:val="left" w:pos="12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1" w:type="dxa"/>
      <w:tblInd w:w="-5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</w:tblBorders>
      <w:tblLayout w:type="fixed"/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1417"/>
      <w:gridCol w:w="1416"/>
      <w:gridCol w:w="5950"/>
      <w:gridCol w:w="1558"/>
    </w:tblGrid>
    <w:tr w:rsidRPr="0035565B" w:rsidR="00EC6AE7" w:rsidTr="002A0CF8" w14:paraId="57FA3DA9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3BFBF8C2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4C830BE2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Description_ReportTotalsLine"/>
          <w:tag w:val="#Nav: SSA_Sales_Credit_Memo/70902"/>
          <w:id w:val="225110061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ReportTotalsLine[1]/ns0:Description_ReportTotalsLine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EC6AE7" w:rsidP="00EC6AE7" w:rsidRDefault="00EC6AE7" w14:paraId="5A6BBC09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Description_ReportTotalsLine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Amount_ReportTotalsLine"/>
          <w:tag w:val="#Nav: SSA_Sales_Credit_Memo/70902"/>
          <w:id w:val="-1409144087"/>
          <w:placeholder>
            <w:docPart w:val="DefaultPlaceholder_-1854013440"/>
          </w:placeholder>
          <w:dataBinding w:prefixMappings="xmlns:ns0='urn:microsoft-dynamics-nav/reports/SSA_Sales_Credit_Memo/70902/'" w:xpath="/ns0:NavWordReportXmlPart[1]/ns0:Header[1]/ns0:ReportTotalsLine[1]/ns0:Amount_ReportTotalsLine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EC6AE7" w:rsidP="00C7149F" w:rsidRDefault="00535426" w14:paraId="7219846D" w14:textId="54DA63FE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Amount_ReportTotalsLine</w:t>
              </w:r>
              <w:proofErr w:type="spellEnd"/>
            </w:p>
          </w:tc>
        </w:sdtContent>
      </w:sdt>
    </w:tr>
    <w:tr w:rsidRPr="0035565B" w:rsidR="00EC6AE7" w:rsidTr="002A0CF8" w14:paraId="0A883431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361C642C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7A3BB569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Text"/>
          <w:tag w:val="#Nav: SSA_Sales_Credit_Memo/70902"/>
          <w:id w:val="1409268277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Totals[1]/ns0:TotalVATAmoun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EC6AE7" w:rsidP="00EC6AE7" w:rsidRDefault="00EC6AE7" w14:paraId="5FAB7DA5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"/>
          <w:tag w:val="#Nav: SSA_Sales_Credit_Memo/70902"/>
          <w:id w:val="-212207014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Totals[1]/ns0:TotalVATAmoun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EC6AE7" w:rsidP="00EC6AE7" w:rsidRDefault="00EC6AE7" w14:paraId="51001090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</w:t>
              </w:r>
              <w:proofErr w:type="spellEnd"/>
            </w:p>
          </w:tc>
        </w:sdtContent>
      </w:sdt>
    </w:tr>
    <w:tr w:rsidRPr="0035565B" w:rsidR="00EC6AE7" w:rsidTr="002A0CF8" w14:paraId="3383608E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2646E10B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EC6AE7" w:rsidP="00EC6AE7" w:rsidRDefault="00EC6AE7" w14:paraId="0834210A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IncludingVATText"/>
          <w:tag w:val="#Nav: SSA_Sales_Credit_Memo/70902"/>
          <w:id w:val="-1038436563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Totals[1]/ns0:TotalIncludingVA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EC6AE7" w:rsidP="00EC6AE7" w:rsidRDefault="00EC6AE7" w14:paraId="52E43F65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TotalIncludingVATText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AmountIncludingVAT"/>
          <w:tag w:val="#Nav: SSA_Sales_Credit_Memo/70902"/>
          <w:id w:val="-1496648373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Totals[1]/ns0:TotalAmountIncludingVA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EC6AE7" w:rsidP="00EC6AE7" w:rsidRDefault="00EC6AE7" w14:paraId="1960D977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TotalAmountIncludingVAT</w:t>
              </w:r>
              <w:proofErr w:type="spellEnd"/>
            </w:p>
          </w:tc>
        </w:sdtContent>
      </w:sdt>
    </w:tr>
  </w:tbl>
  <w:tbl>
    <w:tblPr>
      <w:tblStyle w:val="TableGrid11"/>
      <w:tblW w:w="10348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513"/>
      <w:gridCol w:w="2835"/>
    </w:tblGrid>
    <w:tr w:rsidRPr="0035565B" w:rsidR="00EC6AE7" w:rsidTr="002A0CF8" w14:paraId="2E765FD8" w14:textId="77777777">
      <w:tc>
        <w:tcPr>
          <w:tcW w:w="7513" w:type="dxa"/>
        </w:tcPr>
        <w:p w:rsidRPr="0035565B" w:rsidR="00EC6AE7" w:rsidP="00EC6AE7" w:rsidRDefault="00EC6AE7" w14:paraId="521BF583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aps/>
              <w:sz w:val="20"/>
              <w:szCs w:val="20"/>
            </w:rPr>
          </w:pPr>
        </w:p>
      </w:tc>
      <w:tc>
        <w:tcPr>
          <w:tcW w:w="2835" w:type="dxa"/>
        </w:tcPr>
        <w:p w:rsidRPr="0035565B" w:rsidR="00EC6AE7" w:rsidP="00EC6AE7" w:rsidRDefault="00EC6AE7" w14:paraId="15A678D6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olor w:val="0070C0"/>
              <w:sz w:val="20"/>
              <w:szCs w:val="20"/>
              <w:lang w:val="da-DK"/>
            </w:rPr>
          </w:pPr>
        </w:p>
      </w:tc>
    </w:tr>
    <w:tr w:rsidRPr="0035565B" w:rsidR="00EC6AE7" w:rsidTr="002A0CF8" w14:paraId="1FE7C4CB" w14:textId="77777777">
      <w:tc>
        <w:tcPr>
          <w:tcW w:w="7513" w:type="dxa"/>
          <w:hideMark/>
        </w:tcPr>
        <w:p w:rsidRPr="0035565B" w:rsidR="00EC6AE7" w:rsidP="00EC6AE7" w:rsidRDefault="005247C7" w14:paraId="0E479A7E" w14:textId="77777777">
          <w:pPr>
            <w:tabs>
              <w:tab w:val="left" w:pos="3252"/>
              <w:tab w:val="left" w:pos="6480"/>
            </w:tabs>
            <w:spacing w:after="0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_Lbl"/>
              <w:tag w:val="#Nav: SSA_Sales_Credit_Memo/70902"/>
              <w:id w:val="-1165933429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Name_Lbl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CompanyBankName_Lbl</w:t>
              </w:r>
            </w:sdtContent>
          </w:sdt>
          <w:r w:rsidRPr="0035565B" w:rsidR="00EC6AE7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"/>
              <w:tag w:val="#Nav: SSA_Sales_Credit_Memo/70902"/>
              <w:id w:val="-569349824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Name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HomePage"/>
          <w:tag w:val="#Nav: SSA_Sales_Credit_Memo/70902"/>
          <w:id w:val="294653052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CompanyHomePage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EC6AE7" w:rsidP="00EC6AE7" w:rsidRDefault="00EC6AE7" w14:paraId="6BFE9003" w14:textId="77777777">
              <w:pPr>
                <w:tabs>
                  <w:tab w:val="left" w:pos="3252"/>
                  <w:tab w:val="left" w:pos="6480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</w:tr>
    <w:tr w:rsidRPr="0035565B" w:rsidR="00EC6AE7" w:rsidTr="002A0CF8" w14:paraId="31545203" w14:textId="77777777">
      <w:tc>
        <w:tcPr>
          <w:tcW w:w="7513" w:type="dxa"/>
          <w:hideMark/>
        </w:tcPr>
        <w:p w:rsidRPr="0035565B" w:rsidR="00EC6AE7" w:rsidP="00EC6AE7" w:rsidRDefault="005247C7" w14:paraId="19756369" w14:textId="77777777">
          <w:pPr>
            <w:widowControl w:val="0"/>
            <w:tabs>
              <w:tab w:val="left" w:pos="5592"/>
            </w:tabs>
            <w:spacing w:after="0"/>
            <w:contextualSpacing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_Lbl"/>
              <w:tag w:val="#Nav: SSA_Sales_Credit_Memo/70902"/>
              <w:id w:val="705219261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BranchNo_Lbl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CompanyBankBranchNo_Lbl</w:t>
              </w:r>
            </w:sdtContent>
          </w:sdt>
          <w:r w:rsidRPr="0035565B" w:rsidR="00EC6AE7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"/>
              <w:tag w:val="#Nav: SSA_Sales_Credit_Memo/70902"/>
              <w:id w:val="295962772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BranchNo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EMail"/>
          <w:tag w:val="#Nav: SSA_Sales_Credit_Memo/70902"/>
          <w:id w:val="1330242960"/>
          <w:placeholder>
            <w:docPart w:val="2ABDFEC966E0465C9EE18EEB684D6C0A"/>
          </w:placeholder>
          <w:dataBinding w:prefixMappings="xmlns:ns0='urn:microsoft-dynamics-nav/reports/SSA_Sales_Credit_Memo/70902/'" w:xpath="/ns0:NavWordReportXmlPart[1]/ns0:Header[1]/ns0:CompanyEMail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EC6AE7" w:rsidP="00EC6AE7" w:rsidRDefault="00EC6AE7" w14:paraId="47736772" w14:textId="77777777">
              <w:pPr>
                <w:widowControl w:val="0"/>
                <w:tabs>
                  <w:tab w:val="left" w:pos="3276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35565B" w:rsidR="00EC6AE7" w:rsidTr="002A0CF8" w14:paraId="381E5091" w14:textId="77777777">
      <w:tc>
        <w:tcPr>
          <w:tcW w:w="7513" w:type="dxa"/>
          <w:hideMark/>
        </w:tcPr>
        <w:p w:rsidRPr="0035565B" w:rsidR="00EC6AE7" w:rsidP="00EC6AE7" w:rsidRDefault="005247C7" w14:paraId="0ADB0F84" w14:textId="77777777">
          <w:pPr>
            <w:tabs>
              <w:tab w:val="left" w:pos="4176"/>
            </w:tabs>
            <w:spacing w:after="0"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_Lbl"/>
              <w:tag w:val="#Nav: SSA_Sales_Credit_Memo/70902"/>
              <w:id w:val="851384119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AccountNo_Lbl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CompanyBankAccountNo_Lbl</w:t>
              </w:r>
            </w:sdtContent>
          </w:sdt>
          <w:r w:rsidRPr="0035565B" w:rsidR="00EC6AE7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ales_Credit_Memo/70902"/>
              <w:id w:val="-218906443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CompanyBankAccountNo[1]" w:storeItemID="{4C9614A0-F59A-47A6-AD11-8FF4A2C1B153}"/>
              <w:text/>
            </w:sdtPr>
            <w:sdtEndPr/>
            <w:sdtContent>
              <w:r w:rsidRPr="0035565B" w:rsidR="00EC6AE7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tc>
        <w:tcPr>
          <w:tcW w:w="2835" w:type="dxa"/>
        </w:tcPr>
        <w:p w:rsidRPr="0035565B" w:rsidR="00EC6AE7" w:rsidP="00EC6AE7" w:rsidRDefault="00EC6AE7" w14:paraId="10EEE6F0" w14:textId="77777777">
          <w:pPr>
            <w:spacing w:after="0"/>
            <w:rPr>
              <w:rFonts w:ascii="Times New Roman" w:hAnsi="Times New Roman" w:cs="Times New Roman"/>
              <w:caps/>
              <w:color w:val="0070C0"/>
              <w:sz w:val="20"/>
              <w:szCs w:val="20"/>
            </w:rPr>
          </w:pPr>
        </w:p>
      </w:tc>
    </w:tr>
  </w:tbl>
  <w:p w:rsidRPr="0035565B" w:rsidR="00EC6AE7" w:rsidP="00EC6AE7" w:rsidRDefault="00EC6AE7" w14:paraId="7E059A2C" w14:textId="77777777">
    <w:pPr>
      <w:tabs>
        <w:tab w:val="left" w:pos="6372"/>
      </w:tabs>
      <w:spacing w:after="40" w:line="252" w:lineRule="auto"/>
      <w:rPr>
        <w:rFonts w:ascii="Times New Roman" w:hAnsi="Times New Roman" w:eastAsia="Times New Roman" w:cs="Times New Roman"/>
      </w:rPr>
    </w:pPr>
    <w:r w:rsidRPr="0035565B">
      <w:rPr>
        <w:rFonts w:ascii="Times New Roman" w:hAnsi="Times New Roman" w:eastAsia="Times New Roman" w:cs="Times New Roman"/>
      </w:rPr>
      <w:tab/>
    </w:r>
  </w:p>
  <w:tbl>
    <w:tblPr>
      <w:tblStyle w:val="TableGrid11"/>
      <w:tblW w:w="10348" w:type="dxa"/>
      <w:tblInd w:w="-572" w:type="dxa"/>
      <w:tblLook w:val="04A0" w:firstRow="1" w:lastRow="0" w:firstColumn="1" w:lastColumn="0" w:noHBand="0" w:noVBand="1"/>
    </w:tblPr>
    <w:tblGrid>
      <w:gridCol w:w="4650"/>
      <w:gridCol w:w="3430"/>
      <w:gridCol w:w="2268"/>
    </w:tblGrid>
    <w:tr w:rsidRPr="0035565B" w:rsidR="00EC6AE7" w:rsidTr="002A0CF8" w14:paraId="533F179A" w14:textId="77777777">
      <w:trPr>
        <w:trHeight w:val="132"/>
      </w:trPr>
      <w:tc>
        <w:tcPr>
          <w:tcW w:w="10348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35565B" w:rsidR="00EC6AE7" w:rsidP="00EC6AE7" w:rsidRDefault="00EC6AE7" w14:paraId="37F87F79" w14:textId="77777777">
          <w:pPr>
            <w:spacing w:after="0"/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Factura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poate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circula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fara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stampila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conform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Legii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227/2015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privind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Codul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Fiscal, art.319 alin.29.</w:t>
          </w:r>
        </w:p>
      </w:tc>
    </w:tr>
    <w:tr w:rsidRPr="0035565B" w:rsidR="00EC6AE7" w:rsidTr="002A0CF8" w14:paraId="295F6E15" w14:textId="77777777">
      <w:trPr>
        <w:trHeight w:val="1417"/>
      </w:trPr>
      <w:tc>
        <w:tcPr>
          <w:tcW w:w="4650" w:type="dxa"/>
          <w:tcBorders>
            <w:top w:val="single" w:color="052F61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EC6AE7" w:rsidP="00EC6AE7" w:rsidRDefault="00EC6AE7" w14:paraId="36795633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stampita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furnizorului</w:t>
          </w:r>
          <w:proofErr w:type="spellEnd"/>
        </w:p>
        <w:p w:rsidRPr="0035565B" w:rsidR="00EC6AE7" w:rsidP="00EC6AE7" w:rsidRDefault="00EC6AE7" w14:paraId="67ECA18A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EC6AE7" w:rsidP="00EC6AE7" w:rsidRDefault="00EC6AE7" w14:paraId="7BFE221E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EC6AE7" w:rsidP="00EC6AE7" w:rsidRDefault="00EC6AE7" w14:paraId="5F6FC3D2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3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EC6AE7" w:rsidP="00EC6AE7" w:rsidRDefault="00EC6AE7" w14:paraId="5DB830EB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delegatului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</w:p>
        <w:p w:rsidRPr="0035565B" w:rsidR="00EC6AE7" w:rsidP="00EC6AE7" w:rsidRDefault="00EC6AE7" w14:paraId="7E399B35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Data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expeditiei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mentDate"/>
              <w:tag w:val="#Nav: SSA_Sales_Credit_Memo/70902"/>
              <w:id w:val="1294946551"/>
              <w:placeholder>
                <w:docPart w:val="2ABDFEC966E0465C9EE18EEB684D6C0A"/>
              </w:placeholder>
              <w:dataBinding w:prefixMappings="xmlns:ns0='urn:microsoft-dynamics-nav/reports/SSA_Sales_Credit_Memo/70902/'" w:xpath="/ns0:NavWordReportXmlPart[1]/ns0:Header[1]/ns0:ShipmentDate[1]" w:storeItemID="{4C9614A0-F59A-47A6-AD11-8FF4A2C1B153}"/>
              <w:text/>
            </w:sdtPr>
            <w:sdtEndPr/>
            <w:sdtContent>
              <w:proofErr w:type="spellStart"/>
              <w:r w:rsidRPr="0035565B">
                <w:rPr>
                  <w:rFonts w:ascii="Times New Roman" w:hAnsi="Times New Roman" w:cs="Times New Roman"/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Pr="0035565B" w:rsidR="00EC6AE7" w:rsidP="00EC6AE7" w:rsidRDefault="00EC6AE7" w14:paraId="0304396B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EC6AE7" w:rsidP="00EC6AE7" w:rsidRDefault="00EC6AE7" w14:paraId="541B6668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Semnaturile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……………………………</w:t>
          </w:r>
          <w:proofErr w:type="gramStart"/>
          <w:r w:rsidRPr="0035565B">
            <w:rPr>
              <w:rFonts w:ascii="Times New Roman" w:hAnsi="Times New Roman" w:cs="Times New Roman"/>
              <w:sz w:val="16"/>
              <w:szCs w:val="16"/>
            </w:rPr>
            <w:t>…..</w:t>
          </w:r>
          <w:proofErr w:type="gramEnd"/>
        </w:p>
        <w:p w:rsidRPr="0035565B" w:rsidR="00EC6AE7" w:rsidP="00EC6AE7" w:rsidRDefault="00EC6AE7" w14:paraId="3A3487E3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                       ………………………………..</w:t>
          </w:r>
        </w:p>
      </w:tc>
      <w:tc>
        <w:tcPr>
          <w:tcW w:w="226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EC6AE7" w:rsidP="00EC6AE7" w:rsidRDefault="00EC6AE7" w14:paraId="0C4DF3B9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prenume</w:t>
          </w:r>
          <w:proofErr w:type="spellEnd"/>
        </w:p>
        <w:p w:rsidRPr="0035565B" w:rsidR="00EC6AE7" w:rsidP="00EC6AE7" w:rsidRDefault="00EC6AE7" w14:paraId="258BB509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</w:t>
          </w:r>
        </w:p>
        <w:p w:rsidRPr="0035565B" w:rsidR="00EC6AE7" w:rsidP="00EC6AE7" w:rsidRDefault="00EC6AE7" w14:paraId="7BACCFEA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EC6AE7" w:rsidP="00EC6AE7" w:rsidRDefault="00EC6AE7" w14:paraId="2FB1464F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primire</w:t>
          </w:r>
          <w:proofErr w:type="spellEnd"/>
        </w:p>
        <w:p w:rsidRPr="0035565B" w:rsidR="00EC6AE7" w:rsidP="00EC6AE7" w:rsidRDefault="00EC6AE7" w14:paraId="3EE319BE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………………………………</w:t>
          </w:r>
        </w:p>
      </w:tc>
    </w:tr>
  </w:tbl>
  <w:p w:rsidRPr="00EC6AE7" w:rsidR="00EC6AE7" w:rsidP="00EC6AE7" w:rsidRDefault="00EC6AE7" w14:paraId="563F295D" w14:textId="3215BB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1" w:type="dxa"/>
      <w:tblInd w:w="-5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</w:tblBorders>
      <w:tblLayout w:type="fixed"/>
      <w:tblCellMar>
        <w:top w:w="14" w:type="dxa"/>
        <w:left w:w="58" w:type="dxa"/>
        <w:bottom w:w="14" w:type="dxa"/>
        <w:right w:w="58" w:type="dxa"/>
      </w:tblCellMar>
      <w:tblLook w:val="04A0" w:firstRow="1" w:lastRow="0" w:firstColumn="1" w:lastColumn="0" w:noHBand="0" w:noVBand="1"/>
    </w:tblPr>
    <w:tblGrid>
      <w:gridCol w:w="1417"/>
      <w:gridCol w:w="1416"/>
      <w:gridCol w:w="5950"/>
      <w:gridCol w:w="1558"/>
    </w:tblGrid>
    <w:tr w:rsidRPr="0035565B" w:rsidR="001022BE" w:rsidTr="00535426" w14:paraId="267E4ADC" w14:textId="77777777">
      <w:trPr>
        <w:cantSplit/>
        <w:trHeight w:val="198"/>
        <w:tblHeader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089504C0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57E3E056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Description_ReportTotalsLine"/>
          <w:tag w:val="#Nav: SSA_Sales_Credit_Memo/70902"/>
          <w:id w:val="535390861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ReportTotalsLine[1]/ns0:Description_ReportTotalsLine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1022BE" w:rsidP="001022BE" w:rsidRDefault="001022BE" w14:paraId="5C2231FC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Description_ReportTotalsLine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ReportTotalsLine/Amount_ReportTotalsLine"/>
          <w:tag w:val="#Nav: SSA_Sales_Credit_Memo/70902"/>
          <w:id w:val="-236241259"/>
          <w:placeholder>
            <w:docPart w:val="DefaultPlaceholder_-1854013440"/>
          </w:placeholder>
          <w:dataBinding w:prefixMappings="xmlns:ns0='urn:microsoft-dynamics-nav/reports/SSA_Sales_Credit_Memo/70902/'" w:xpath="/ns0:NavWordReportXmlPart[1]/ns0:Header[1]/ns0:ReportTotalsLine[1]/ns0:Amount_ReportTotalsLine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1022BE" w:rsidP="006867A5" w:rsidRDefault="006867A5" w14:paraId="26E47C38" w14:textId="57A9C9CE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>
                <w:rPr>
                  <w:rFonts w:ascii="Times New Roman" w:hAnsi="Times New Roman" w:cs="Times New Roman"/>
                  <w:b/>
                  <w:sz w:val="20"/>
                  <w:szCs w:val="20"/>
                </w:rPr>
                <w:t>Amount_ReportTotalsLine</w:t>
              </w:r>
              <w:proofErr w:type="spellEnd"/>
            </w:p>
          </w:tc>
        </w:sdtContent>
      </w:sdt>
    </w:tr>
    <w:tr w:rsidRPr="0035565B" w:rsidR="001022BE" w:rsidTr="000041F8" w14:paraId="254E608C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560A9D95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704C37CA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Text"/>
          <w:tag w:val="#Nav: SSA_Sales_Credit_Memo/70902"/>
          <w:id w:val="435483543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Totals[1]/ns0:TotalVATAmoun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1022BE" w:rsidP="001022BE" w:rsidRDefault="001022BE" w14:paraId="37053858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VATAmount"/>
          <w:tag w:val="#Nav: SSA_Sales_Credit_Memo/70902"/>
          <w:id w:val="-1597158490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Totals[1]/ns0:TotalVATAmoun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1022BE" w:rsidP="001022BE" w:rsidRDefault="001022BE" w14:paraId="5E4F5A77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TotalVATAmount</w:t>
              </w:r>
              <w:proofErr w:type="spellEnd"/>
            </w:p>
          </w:tc>
        </w:sdtContent>
      </w:sdt>
    </w:tr>
    <w:tr w:rsidRPr="0035565B" w:rsidR="001022BE" w:rsidTr="000041F8" w14:paraId="07A53654" w14:textId="77777777">
      <w:trPr>
        <w:cantSplit/>
        <w:trHeight w:val="198"/>
      </w:trPr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4ADAA21E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6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vAlign w:val="center"/>
        </w:tcPr>
        <w:p w:rsidRPr="0035565B" w:rsidR="001022BE" w:rsidP="001022BE" w:rsidRDefault="001022BE" w14:paraId="408A28C6" w14:textId="77777777">
          <w:pPr>
            <w:spacing w:after="40" w:line="252" w:lineRule="auto"/>
            <w:jc w:val="right"/>
            <w:rPr>
              <w:rFonts w:ascii="Times New Roman" w:hAnsi="Times New Roman" w:cs="Times New Roman"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IncludingVATText"/>
          <w:tag w:val="#Nav: SSA_Sales_Credit_Memo/70902"/>
          <w:id w:val="-471136351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Totals[1]/ns0:TotalIncludingVATText[1]" w:storeItemID="{4C9614A0-F59A-47A6-AD11-8FF4A2C1B153}"/>
          <w:text/>
        </w:sdtPr>
        <w:sdtEndPr/>
        <w:sdtContent>
          <w:tc>
            <w:tcPr>
              <w:tcW w:w="5950" w:type="dxa"/>
              <w:tcBorders>
                <w:top w:val="single" w:color="auto" w:sz="4" w:space="0"/>
                <w:left w:val="nil"/>
                <w:bottom w:val="single" w:color="auto" w:sz="4" w:space="0"/>
                <w:right w:val="nil"/>
              </w:tcBorders>
              <w:vAlign w:val="center"/>
              <w:hideMark/>
            </w:tcPr>
            <w:p w:rsidRPr="0035565B" w:rsidR="001022BE" w:rsidP="001022BE" w:rsidRDefault="001022BE" w14:paraId="0F4AFF89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TotalIncludingVATText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Totals/TotalAmountIncludingVAT"/>
          <w:tag w:val="#Nav: SSA_Sales_Credit_Memo/70902"/>
          <w:id w:val="1425842080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Totals[1]/ns0:TotalAmountIncludingVAT[1]" w:storeItemID="{4C9614A0-F59A-47A6-AD11-8FF4A2C1B153}"/>
          <w:text/>
        </w:sdtPr>
        <w:sdtEndPr/>
        <w:sdtContent>
          <w:tc>
            <w:tcPr>
              <w:tcW w:w="1558" w:type="dxa"/>
              <w:tcBorders>
                <w:top w:val="single" w:color="auto" w:sz="4" w:space="0"/>
                <w:left w:val="nil"/>
                <w:bottom w:val="single" w:color="auto" w:sz="4" w:space="0"/>
                <w:right w:val="single" w:color="auto" w:sz="4" w:space="0"/>
              </w:tcBorders>
              <w:vAlign w:val="center"/>
              <w:hideMark/>
            </w:tcPr>
            <w:p w:rsidRPr="0035565B" w:rsidR="001022BE" w:rsidP="001022BE" w:rsidRDefault="001022BE" w14:paraId="4B39E8CF" w14:textId="77777777">
              <w:pPr>
                <w:spacing w:after="40" w:line="252" w:lineRule="auto"/>
                <w:jc w:val="right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35565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TotalAmountIncludingVAT</w:t>
              </w:r>
              <w:proofErr w:type="spellEnd"/>
            </w:p>
          </w:tc>
        </w:sdtContent>
      </w:sdt>
    </w:tr>
  </w:tbl>
  <w:tbl>
    <w:tblPr>
      <w:tblStyle w:val="TableGrid11"/>
      <w:tblW w:w="10348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7513"/>
      <w:gridCol w:w="2835"/>
    </w:tblGrid>
    <w:tr w:rsidRPr="0035565B" w:rsidR="001022BE" w:rsidTr="000041F8" w14:paraId="48F4B829" w14:textId="77777777">
      <w:tc>
        <w:tcPr>
          <w:tcW w:w="7513" w:type="dxa"/>
        </w:tcPr>
        <w:p w:rsidRPr="0035565B" w:rsidR="001022BE" w:rsidP="001022BE" w:rsidRDefault="001022BE" w14:paraId="6821E1EC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aps/>
              <w:sz w:val="20"/>
              <w:szCs w:val="20"/>
            </w:rPr>
          </w:pPr>
        </w:p>
      </w:tc>
      <w:tc>
        <w:tcPr>
          <w:tcW w:w="2835" w:type="dxa"/>
        </w:tcPr>
        <w:p w:rsidRPr="0035565B" w:rsidR="001022BE" w:rsidP="001022BE" w:rsidRDefault="001022BE" w14:paraId="76E4F76B" w14:textId="77777777">
          <w:pPr>
            <w:tabs>
              <w:tab w:val="left" w:pos="3252"/>
              <w:tab w:val="left" w:pos="6480"/>
            </w:tabs>
            <w:spacing w:after="0"/>
            <w:contextualSpacing/>
            <w:jc w:val="right"/>
            <w:rPr>
              <w:rFonts w:ascii="Times New Roman" w:hAnsi="Times New Roman" w:cs="Times New Roman"/>
              <w:color w:val="0070C0"/>
              <w:sz w:val="20"/>
              <w:szCs w:val="20"/>
              <w:lang w:val="da-DK"/>
            </w:rPr>
          </w:pPr>
        </w:p>
      </w:tc>
    </w:tr>
    <w:tr w:rsidRPr="0035565B" w:rsidR="001022BE" w:rsidTr="000041F8" w14:paraId="6F6717E1" w14:textId="77777777">
      <w:tc>
        <w:tcPr>
          <w:tcW w:w="7513" w:type="dxa"/>
          <w:hideMark/>
        </w:tcPr>
        <w:p w:rsidRPr="0035565B" w:rsidR="001022BE" w:rsidP="001022BE" w:rsidRDefault="005247C7" w14:paraId="6F49D322" w14:textId="77777777">
          <w:pPr>
            <w:tabs>
              <w:tab w:val="left" w:pos="3252"/>
              <w:tab w:val="left" w:pos="6480"/>
            </w:tabs>
            <w:spacing w:after="0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_Lbl"/>
              <w:tag w:val="#Nav: SSA_Sales_Credit_Memo/70902"/>
              <w:id w:val="-469904129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Name_Lbl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CompanyBankName_Lbl</w:t>
              </w:r>
            </w:sdtContent>
          </w:sdt>
          <w:r w:rsidRPr="0035565B" w:rsidR="001022BE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Name"/>
              <w:tag w:val="#Nav: SSA_Sales_Credit_Memo/70902"/>
              <w:id w:val="1702661223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Name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CompanyBankName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HomePage"/>
          <w:tag w:val="#Nav: SSA_Sales_Credit_Memo/70902"/>
          <w:id w:val="-1895881982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CompanyHomePage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1022BE" w:rsidP="001022BE" w:rsidRDefault="001022BE" w14:paraId="7E35C22C" w14:textId="77777777">
              <w:pPr>
                <w:tabs>
                  <w:tab w:val="left" w:pos="3252"/>
                  <w:tab w:val="left" w:pos="6480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</w:tr>
    <w:tr w:rsidRPr="0035565B" w:rsidR="001022BE" w:rsidTr="000041F8" w14:paraId="2FE72FB6" w14:textId="77777777">
      <w:tc>
        <w:tcPr>
          <w:tcW w:w="7513" w:type="dxa"/>
          <w:hideMark/>
        </w:tcPr>
        <w:p w:rsidRPr="0035565B" w:rsidR="001022BE" w:rsidP="001022BE" w:rsidRDefault="005247C7" w14:paraId="610C035B" w14:textId="77777777">
          <w:pPr>
            <w:widowControl w:val="0"/>
            <w:tabs>
              <w:tab w:val="left" w:pos="5592"/>
            </w:tabs>
            <w:spacing w:after="0"/>
            <w:contextualSpacing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_Lbl"/>
              <w:tag w:val="#Nav: SSA_Sales_Credit_Memo/70902"/>
              <w:id w:val="1213766480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BranchNo_Lbl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CompanyBankBranchNo_Lbl</w:t>
              </w:r>
            </w:sdtContent>
          </w:sdt>
          <w:r w:rsidRPr="0035565B" w:rsidR="001022BE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BranchNo"/>
              <w:tag w:val="#Nav: SSA_Sales_Credit_Memo/70902"/>
              <w:id w:val="-918100926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BranchNo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CompanyBankBranchNo</w:t>
              </w:r>
            </w:sdtContent>
          </w:sdt>
        </w:p>
      </w:tc>
      <w:sdt>
        <w:sdtPr>
          <w:rPr>
            <w:rFonts w:ascii="Times New Roman" w:hAnsi="Times New Roman" w:cs="Times New Roman"/>
            <w:color w:val="0070C0"/>
            <w:sz w:val="20"/>
            <w:szCs w:val="20"/>
            <w:lang w:val="da-DK"/>
          </w:rPr>
          <w:alias w:val="#Nav: /Header/CompanyEMail"/>
          <w:tag w:val="#Nav: SSA_Sales_Credit_Memo/70902"/>
          <w:id w:val="2145386849"/>
          <w:placeholder>
            <w:docPart w:val="D2ACAA3B4126424DB4AABF68002C0C5C"/>
          </w:placeholder>
          <w:dataBinding w:prefixMappings="xmlns:ns0='urn:microsoft-dynamics-nav/reports/SSA_Sales_Credit_Memo/70902/'" w:xpath="/ns0:NavWordReportXmlPart[1]/ns0:Header[1]/ns0:CompanyEMail[1]" w:storeItemID="{4C9614A0-F59A-47A6-AD11-8FF4A2C1B153}"/>
          <w:text/>
        </w:sdtPr>
        <w:sdtEndPr/>
        <w:sdtContent>
          <w:tc>
            <w:tcPr>
              <w:tcW w:w="2835" w:type="dxa"/>
              <w:hideMark/>
            </w:tcPr>
            <w:p w:rsidRPr="0035565B" w:rsidR="001022BE" w:rsidP="001022BE" w:rsidRDefault="001022BE" w14:paraId="24E99433" w14:textId="77777777">
              <w:pPr>
                <w:widowControl w:val="0"/>
                <w:tabs>
                  <w:tab w:val="left" w:pos="3276"/>
                </w:tabs>
                <w:spacing w:after="0"/>
                <w:contextualSpacing/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</w:pPr>
              <w:r w:rsidRPr="0035565B">
                <w:rPr>
                  <w:rFonts w:ascii="Times New Roman" w:hAnsi="Times New Roman" w:cs="Times New Roman"/>
                  <w:color w:val="0070C0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</w:tr>
    <w:tr w:rsidRPr="0035565B" w:rsidR="001022BE" w:rsidTr="000041F8" w14:paraId="57CAF4F2" w14:textId="77777777">
      <w:tc>
        <w:tcPr>
          <w:tcW w:w="7513" w:type="dxa"/>
          <w:hideMark/>
        </w:tcPr>
        <w:p w:rsidRPr="0035565B" w:rsidR="001022BE" w:rsidP="001022BE" w:rsidRDefault="005247C7" w14:paraId="531E2206" w14:textId="77777777">
          <w:pPr>
            <w:tabs>
              <w:tab w:val="left" w:pos="4176"/>
            </w:tabs>
            <w:spacing w:after="0"/>
            <w:rPr>
              <w:rFonts w:ascii="Times New Roman" w:hAnsi="Times New Roman" w:cs="Times New Roman"/>
              <w:cap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_Lbl"/>
              <w:tag w:val="#Nav: SSA_Sales_Credit_Memo/70902"/>
              <w:id w:val="-1560092419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AccountNo_Lbl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CompanyBankAccountNo_Lbl</w:t>
              </w:r>
            </w:sdtContent>
          </w:sdt>
          <w:r w:rsidRPr="0035565B" w:rsidR="001022BE">
            <w:rPr>
              <w:rFonts w:ascii="Times New Roman" w:hAnsi="Times New Roman" w:cs="Times New Roman"/>
              <w:caps/>
              <w:sz w:val="20"/>
              <w:szCs w:val="20"/>
            </w:rPr>
            <w:t xml:space="preserve">: </w:t>
          </w:r>
          <w:sdt>
            <w:sdtPr>
              <w:rPr>
                <w:rFonts w:ascii="Times New Roman" w:hAnsi="Times New Roman" w:cs="Times New Roman"/>
                <w:caps/>
                <w:sz w:val="20"/>
                <w:szCs w:val="20"/>
              </w:rPr>
              <w:alias w:val="#Nav: /Header/CompanyBankAccountNo"/>
              <w:tag w:val="#Nav: SSA_Sales_Credit_Memo/70902"/>
              <w:id w:val="1851214784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CompanyBankAccountNo[1]" w:storeItemID="{4C9614A0-F59A-47A6-AD11-8FF4A2C1B153}"/>
              <w:text/>
            </w:sdtPr>
            <w:sdtEndPr/>
            <w:sdtContent>
              <w:r w:rsidRPr="0035565B" w:rsidR="001022BE">
                <w:rPr>
                  <w:rFonts w:ascii="Times New Roman" w:hAnsi="Times New Roman" w:cs="Times New Roman"/>
                  <w:caps/>
                  <w:sz w:val="20"/>
                  <w:szCs w:val="20"/>
                </w:rPr>
                <w:t>CompanyBankAccountNo</w:t>
              </w:r>
            </w:sdtContent>
          </w:sdt>
        </w:p>
      </w:tc>
      <w:tc>
        <w:tcPr>
          <w:tcW w:w="2835" w:type="dxa"/>
        </w:tcPr>
        <w:p w:rsidRPr="0035565B" w:rsidR="001022BE" w:rsidP="001022BE" w:rsidRDefault="001022BE" w14:paraId="460C0FE7" w14:textId="77777777">
          <w:pPr>
            <w:spacing w:after="0"/>
            <w:rPr>
              <w:rFonts w:ascii="Times New Roman" w:hAnsi="Times New Roman" w:cs="Times New Roman"/>
              <w:caps/>
              <w:color w:val="0070C0"/>
              <w:sz w:val="20"/>
              <w:szCs w:val="20"/>
            </w:rPr>
          </w:pPr>
        </w:p>
      </w:tc>
    </w:tr>
  </w:tbl>
  <w:p w:rsidRPr="0035565B" w:rsidR="001022BE" w:rsidP="001022BE" w:rsidRDefault="001022BE" w14:paraId="2023D490" w14:textId="77777777">
    <w:pPr>
      <w:tabs>
        <w:tab w:val="left" w:pos="6372"/>
      </w:tabs>
      <w:spacing w:after="40" w:line="252" w:lineRule="auto"/>
      <w:rPr>
        <w:rFonts w:ascii="Times New Roman" w:hAnsi="Times New Roman" w:eastAsia="Times New Roman" w:cs="Times New Roman"/>
      </w:rPr>
    </w:pPr>
    <w:r w:rsidRPr="0035565B">
      <w:rPr>
        <w:rFonts w:ascii="Times New Roman" w:hAnsi="Times New Roman" w:eastAsia="Times New Roman" w:cs="Times New Roman"/>
      </w:rPr>
      <w:tab/>
    </w:r>
  </w:p>
  <w:tbl>
    <w:tblPr>
      <w:tblStyle w:val="TableGrid11"/>
      <w:tblW w:w="10348" w:type="dxa"/>
      <w:tblInd w:w="-572" w:type="dxa"/>
      <w:tblLook w:val="04A0" w:firstRow="1" w:lastRow="0" w:firstColumn="1" w:lastColumn="0" w:noHBand="0" w:noVBand="1"/>
    </w:tblPr>
    <w:tblGrid>
      <w:gridCol w:w="4650"/>
      <w:gridCol w:w="3430"/>
      <w:gridCol w:w="2268"/>
    </w:tblGrid>
    <w:tr w:rsidRPr="0035565B" w:rsidR="001022BE" w:rsidTr="000041F8" w14:paraId="6AFBFCF7" w14:textId="77777777">
      <w:trPr>
        <w:trHeight w:val="132"/>
      </w:trPr>
      <w:tc>
        <w:tcPr>
          <w:tcW w:w="10348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hideMark/>
        </w:tcPr>
        <w:p w:rsidRPr="0035565B" w:rsidR="001022BE" w:rsidP="001022BE" w:rsidRDefault="001022BE" w14:paraId="199E5A54" w14:textId="77777777">
          <w:pPr>
            <w:spacing w:after="0"/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Factura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poate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circula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fara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stampila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conform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Legii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227/2015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privind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>Codul</w:t>
          </w:r>
          <w:proofErr w:type="spellEnd"/>
          <w:r w:rsidRPr="0035565B">
            <w:rPr>
              <w:rFonts w:ascii="Times New Roman" w:hAnsi="Times New Roman" w:cs="Times New Roman"/>
              <w:b/>
              <w:bCs/>
              <w:sz w:val="16"/>
              <w:szCs w:val="16"/>
            </w:rPr>
            <w:t xml:space="preserve"> Fiscal, art.319 alin.29.</w:t>
          </w:r>
        </w:p>
      </w:tc>
    </w:tr>
    <w:tr w:rsidRPr="0035565B" w:rsidR="001022BE" w:rsidTr="000041F8" w14:paraId="2C25A940" w14:textId="77777777">
      <w:trPr>
        <w:trHeight w:val="1417"/>
      </w:trPr>
      <w:tc>
        <w:tcPr>
          <w:tcW w:w="4650" w:type="dxa"/>
          <w:tcBorders>
            <w:top w:val="single" w:color="052F61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1022BE" w:rsidP="001022BE" w:rsidRDefault="001022BE" w14:paraId="60246F43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stampita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furnizorului</w:t>
          </w:r>
          <w:proofErr w:type="spellEnd"/>
        </w:p>
        <w:p w:rsidRPr="0035565B" w:rsidR="001022BE" w:rsidP="001022BE" w:rsidRDefault="001022BE" w14:paraId="70CD4DF4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1022BE" w:rsidP="001022BE" w:rsidRDefault="001022BE" w14:paraId="0F348A12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1022BE" w:rsidP="001022BE" w:rsidRDefault="001022BE" w14:paraId="6DA194E6" w14:textId="77777777">
          <w:pPr>
            <w:spacing w:after="0"/>
            <w:rPr>
              <w:rFonts w:ascii="Times New Roman" w:hAnsi="Times New Roman" w:cs="Times New Roman"/>
              <w:sz w:val="16"/>
              <w:szCs w:val="16"/>
            </w:rPr>
          </w:pPr>
        </w:p>
      </w:tc>
      <w:tc>
        <w:tcPr>
          <w:tcW w:w="343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1022BE" w:rsidP="001022BE" w:rsidRDefault="001022BE" w14:paraId="6ADA3CE1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delegatului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</w:p>
        <w:p w:rsidRPr="0035565B" w:rsidR="001022BE" w:rsidP="001022BE" w:rsidRDefault="001022BE" w14:paraId="515E715C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Data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expeditiei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: </w:t>
          </w:r>
          <w:sdt>
            <w:sdtPr>
              <w:rPr>
                <w:rFonts w:ascii="Times New Roman" w:hAnsi="Times New Roman" w:cs="Times New Roman"/>
                <w:sz w:val="16"/>
                <w:szCs w:val="16"/>
              </w:rPr>
              <w:alias w:val="#Nav: /Header/ShipmentDate"/>
              <w:tag w:val="#Nav: SSA_Sales_Credit_Memo/70902"/>
              <w:id w:val="-1543351168"/>
              <w:placeholder>
                <w:docPart w:val="D2ACAA3B4126424DB4AABF68002C0C5C"/>
              </w:placeholder>
              <w:dataBinding w:prefixMappings="xmlns:ns0='urn:microsoft-dynamics-nav/reports/SSA_Sales_Credit_Memo/70902/'" w:xpath="/ns0:NavWordReportXmlPart[1]/ns0:Header[1]/ns0:ShipmentDate[1]" w:storeItemID="{4C9614A0-F59A-47A6-AD11-8FF4A2C1B153}"/>
              <w:text/>
            </w:sdtPr>
            <w:sdtEndPr/>
            <w:sdtContent>
              <w:proofErr w:type="spellStart"/>
              <w:r w:rsidRPr="0035565B">
                <w:rPr>
                  <w:rFonts w:ascii="Times New Roman" w:hAnsi="Times New Roman" w:cs="Times New Roman"/>
                  <w:sz w:val="16"/>
                  <w:szCs w:val="16"/>
                </w:rPr>
                <w:t>ShipmentDate</w:t>
              </w:r>
              <w:proofErr w:type="spellEnd"/>
            </w:sdtContent>
          </w:sdt>
        </w:p>
        <w:p w:rsidRPr="0035565B" w:rsidR="001022BE" w:rsidP="001022BE" w:rsidRDefault="001022BE" w14:paraId="2F2FA65F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1022BE" w:rsidP="001022BE" w:rsidRDefault="001022BE" w14:paraId="520E5D15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Semnaturile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……………………………</w:t>
          </w:r>
          <w:proofErr w:type="gramStart"/>
          <w:r w:rsidRPr="0035565B">
            <w:rPr>
              <w:rFonts w:ascii="Times New Roman" w:hAnsi="Times New Roman" w:cs="Times New Roman"/>
              <w:sz w:val="16"/>
              <w:szCs w:val="16"/>
            </w:rPr>
            <w:t>…..</w:t>
          </w:r>
          <w:proofErr w:type="gramEnd"/>
        </w:p>
        <w:p w:rsidRPr="0035565B" w:rsidR="001022BE" w:rsidP="001022BE" w:rsidRDefault="001022BE" w14:paraId="0C15CEEA" w14:textId="77777777">
          <w:pPr>
            <w:spacing w:before="120" w:after="0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                       ………………………………..</w:t>
          </w:r>
        </w:p>
      </w:tc>
      <w:tc>
        <w:tcPr>
          <w:tcW w:w="226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35565B" w:rsidR="001022BE" w:rsidP="001022BE" w:rsidRDefault="001022BE" w14:paraId="3BAFAA25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Nume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si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prenume</w:t>
          </w:r>
          <w:proofErr w:type="spellEnd"/>
        </w:p>
        <w:p w:rsidRPr="0035565B" w:rsidR="001022BE" w:rsidP="001022BE" w:rsidRDefault="001022BE" w14:paraId="5D1F1DB0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</w:t>
          </w:r>
        </w:p>
        <w:p w:rsidRPr="0035565B" w:rsidR="001022BE" w:rsidP="001022BE" w:rsidRDefault="001022BE" w14:paraId="0DC2D763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  <w:p w:rsidRPr="0035565B" w:rsidR="001022BE" w:rsidP="001022BE" w:rsidRDefault="001022BE" w14:paraId="06CD9A67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Semnatura</w:t>
          </w:r>
          <w:proofErr w:type="spellEnd"/>
          <w:r w:rsidRPr="0035565B">
            <w:rPr>
              <w:rFonts w:ascii="Times New Roman" w:hAnsi="Times New Roman" w:cs="Times New Roman"/>
              <w:sz w:val="16"/>
              <w:szCs w:val="16"/>
            </w:rPr>
            <w:t xml:space="preserve"> de </w:t>
          </w:r>
          <w:proofErr w:type="spellStart"/>
          <w:r w:rsidRPr="0035565B">
            <w:rPr>
              <w:rFonts w:ascii="Times New Roman" w:hAnsi="Times New Roman" w:cs="Times New Roman"/>
              <w:sz w:val="16"/>
              <w:szCs w:val="16"/>
            </w:rPr>
            <w:t>primire</w:t>
          </w:r>
          <w:proofErr w:type="spellEnd"/>
        </w:p>
        <w:p w:rsidRPr="0035565B" w:rsidR="001022BE" w:rsidP="001022BE" w:rsidRDefault="001022BE" w14:paraId="18A9260E" w14:textId="77777777">
          <w:pPr>
            <w:spacing w:after="0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35565B">
            <w:rPr>
              <w:rFonts w:ascii="Times New Roman" w:hAnsi="Times New Roman" w:cs="Times New Roman"/>
              <w:sz w:val="16"/>
              <w:szCs w:val="16"/>
            </w:rPr>
            <w:t>………………………………</w:t>
          </w:r>
        </w:p>
      </w:tc>
    </w:tr>
  </w:tbl>
  <w:p w:rsidR="00873B21" w:rsidP="001022BE" w:rsidRDefault="00873B21" w14:paraId="143E37CE" w14:textId="76741D74">
    <w:pPr>
      <w:pStyle w:val="Footer"/>
    </w:pPr>
  </w:p>
  <w:p w:rsidRPr="001022BE" w:rsidR="00EC6AE7" w:rsidP="001022BE" w:rsidRDefault="00EC6AE7" w14:paraId="5F9AE17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47C7" w:rsidP="00E40C63" w:rsidRDefault="005247C7" w14:paraId="6A3944C6" w14:textId="77777777">
      <w:pPr>
        <w:spacing w:after="0"/>
      </w:pPr>
      <w:r>
        <w:separator/>
      </w:r>
    </w:p>
  </w:footnote>
  <w:footnote w:type="continuationSeparator" w:id="0">
    <w:p w:rsidR="005247C7" w:rsidP="00E40C63" w:rsidRDefault="005247C7" w14:paraId="35FD6FCA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8158455"/>
      <w:docPartObj>
        <w:docPartGallery w:val="Page Numbers (Top of Page)"/>
        <w:docPartUnique/>
      </w:docPartObj>
    </w:sdtPr>
    <w:sdtEndPr/>
    <w:sdtContent>
      <w:p w:rsidRPr="00BF08A3" w:rsidR="00660561" w:rsidP="00660561" w:rsidRDefault="00660561" w14:paraId="56A04B40" w14:textId="77777777">
        <w:pPr>
          <w:pStyle w:val="Header"/>
          <w:tabs>
            <w:tab w:val="left" w:pos="3402"/>
          </w:tabs>
          <w:spacing w:after="40"/>
          <w:ind w:left="8080" w:right="-370" w:hanging="880"/>
          <w:rPr>
            <w:b/>
            <w:bCs/>
            <w:sz w:val="20"/>
            <w:szCs w:val="20"/>
          </w:rPr>
        </w:pPr>
        <w:r>
          <w:t xml:space="preserve">                </w:t>
        </w: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NUMPAGES 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2</w:t>
        </w:r>
        <w:r>
          <w:rPr>
            <w:b/>
            <w:bCs/>
            <w:sz w:val="20"/>
            <w:szCs w:val="20"/>
          </w:rPr>
          <w:fldChar w:fldCharType="end"/>
        </w:r>
      </w:p>
      <w:tbl>
        <w:tblPr>
          <w:tblW w:w="11616" w:type="dxa"/>
          <w:tblInd w:w="-567" w:type="dxa"/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7083"/>
          <w:gridCol w:w="108"/>
          <w:gridCol w:w="4425"/>
        </w:tblGrid>
        <w:tr w:rsidR="00660561" w:rsidTr="00785362" w14:paraId="6B67348C" w14:textId="77777777">
          <w:trPr>
            <w:cantSplit/>
            <w:trHeight w:val="1701"/>
          </w:trPr>
          <w:tc>
            <w:tcPr>
              <w:tcW w:w="7083" w:type="dxa"/>
              <w:hideMark/>
            </w:tcPr>
            <w:tbl>
              <w:tblPr>
                <w:tblpPr w:leftFromText="180" w:rightFromText="180" w:vertAnchor="text" w:horzAnchor="margin" w:tblpY="-236"/>
                <w:tblOverlap w:val="never"/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2977"/>
              </w:tblGrid>
              <w:tr w:rsidR="00660561" w:rsidTr="00785362" w14:paraId="19FA5437" w14:textId="77777777">
                <w:trPr>
                  <w:cantSplit/>
                  <w:trHeight w:val="141"/>
                  <w:tblHeader/>
                </w:trPr>
                <w:tc>
                  <w:tcPr>
                    <w:tcW w:w="2977" w:type="dxa"/>
                    <w:vAlign w:val="center"/>
                    <w:hideMark/>
                  </w:tcPr>
                  <w:p w:rsidRPr="00A35BF0" w:rsidR="00660561" w:rsidP="00660561" w:rsidRDefault="00660561" w14:paraId="5E73C285" w14:textId="77777777">
                    <w:pPr>
                      <w:spacing w:after="0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Furnizor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660561" w:rsidTr="00785362" w14:paraId="724BB5ED" w14:textId="77777777">
                <w:trPr>
                  <w:cantSplit/>
                  <w:trHeight w:val="20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ompanyAddress1"/>
                    <w:tag w:val="#Nav: SSA_Sales_Credit_Memo/70902"/>
                    <w:id w:val="48580890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337D8B09" w14:textId="77777777">
                        <w:pPr>
                          <w:spacing w:after="0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CompanyAddress1</w:t>
                        </w:r>
                      </w:p>
                    </w:tc>
                  </w:sdtContent>
                </w:sdt>
              </w:tr>
              <w:tr w:rsidR="00660561" w:rsidTr="00785362" w14:paraId="5CAD295B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2"/>
                    <w:tag w:val="#Nav: SSA_Sales_Credit_Memo/70902"/>
                    <w:id w:val="-996567901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5D8F473F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CompanyAddress2</w:t>
                        </w:r>
                      </w:p>
                    </w:tc>
                  </w:sdtContent>
                </w:sdt>
              </w:tr>
              <w:tr w:rsidR="00660561" w:rsidTr="00785362" w14:paraId="169B4D45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3"/>
                    <w:tag w:val="#Nav: SSA_Sales_Credit_Memo/70902"/>
                    <w:id w:val="-2006580920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Address3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7A18705B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CompanyAddress3</w:t>
                        </w:r>
                      </w:p>
                    </w:tc>
                  </w:sdtContent>
                </w:sdt>
              </w:tr>
              <w:tr w:rsidR="00660561" w:rsidTr="00785362" w14:paraId="3A402C19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4"/>
                    <w:tag w:val="#Nav: SSA_Sales_Credit_Memo/70902"/>
                    <w:id w:val="2109070819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Address4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5EF00D6E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CompanyAddress4</w:t>
                        </w:r>
                      </w:p>
                    </w:tc>
                  </w:sdtContent>
                </w:sdt>
              </w:tr>
              <w:tr w:rsidR="00660561" w:rsidTr="00785362" w14:paraId="568C4014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ro-RO"/>
                    </w:rPr>
                    <w:alias w:val="#Nav: /Header/CompanyVATRegistrationNo"/>
                    <w:tag w:val="#Nav: SSA_Sales_Credit_Memo/70902"/>
                    <w:id w:val="-970136859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ompany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4AE88D94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  <w:t>CompanyVATRegistrationNo</w:t>
                        </w:r>
                      </w:p>
                    </w:tc>
                  </w:sdtContent>
                </w:sdt>
              </w:tr>
            </w:tbl>
            <w:p w:rsidR="00660561" w:rsidP="00660561" w:rsidRDefault="00660561" w14:paraId="5D832CE2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  <w:r>
                <w:rPr>
                  <w:rFonts w:ascii="Century Gothic" w:hAnsi="Century Gothic" w:eastAsia="Times New Roman" w:cs="Tahoma"/>
                </w:rPr>
                <w:t xml:space="preserve">            </w:t>
              </w:r>
              <w:sdt>
                <w:sdtPr>
                  <w:rPr>
                    <w:rFonts w:ascii="Century Gothic" w:hAnsi="Century Gothic" w:eastAsia="Times New Roman" w:cs="Tahoma"/>
                  </w:rPr>
                  <w:alias w:val="#Nav: /Header/CompanyPicture"/>
                  <w:tag w:val="#Nav: SSA_Sales_Credit_Memo/70902"/>
                  <w:id w:val="-601718766"/>
                  <w:showingPlcHdr/>
                  <w:dataBinding w:prefixMappings="xmlns:ns0='urn:microsoft-dynamics-nav/reports/SSA_Sales_Credit_Memo/70902/'" w:xpath="/ns0:NavWordReportXmlPart[1]/ns0:Header[1]/ns0:CompanyPicture[1]" w:storeItemID="{4C9614A0-F59A-47A6-AD11-8FF4A2C1B153}"/>
                  <w:picture/>
                </w:sdtPr>
                <w:sdtEndPr/>
                <w:sdtContent>
                  <w:r>
                    <w:rPr>
                      <w:rFonts w:ascii="Century Gothic" w:hAnsi="Century Gothic" w:eastAsia="Times New Roman" w:cs="Tahoma"/>
                      <w:noProof/>
                    </w:rPr>
                    <w:drawing>
                      <wp:inline distT="0" distB="0" distL="0" distR="0" wp14:anchorId="4D68D624" wp14:editId="49EC0DDA">
                        <wp:extent cx="1828800" cy="1021080"/>
                        <wp:effectExtent l="0" t="0" r="0" b="762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02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p>
          </w:tc>
          <w:tc>
            <w:tcPr>
              <w:tcW w:w="108" w:type="dxa"/>
            </w:tcPr>
            <w:p w:rsidR="00660561" w:rsidP="00660561" w:rsidRDefault="00660561" w14:paraId="0C5DD058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</w:p>
          </w:tc>
          <w:tc>
            <w:tcPr>
              <w:tcW w:w="4425" w:type="dxa"/>
              <w:vAlign w:val="center"/>
              <w:hideMark/>
            </w:tcPr>
            <w:tbl>
              <w:tblPr>
                <w:tblpPr w:leftFromText="180" w:rightFromText="180" w:vertAnchor="text" w:horzAnchor="margin" w:tblpXSpec="center" w:tblpY="-272"/>
                <w:tblOverlap w:val="never"/>
                <w:tblW w:w="8430" w:type="dxa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7233"/>
                <w:gridCol w:w="1197"/>
              </w:tblGrid>
              <w:tr w:rsidR="00660561" w:rsidTr="00785362" w14:paraId="714D86A8" w14:textId="77777777">
                <w:trPr>
                  <w:gridAfter w:val="1"/>
                  <w:wAfter w:w="1197" w:type="dxa"/>
                  <w:cantSplit/>
                  <w:trHeight w:val="141"/>
                </w:trPr>
                <w:tc>
                  <w:tcPr>
                    <w:tcW w:w="7230" w:type="dxa"/>
                    <w:vAlign w:val="center"/>
                    <w:hideMark/>
                  </w:tcPr>
                  <w:p w:rsidRPr="00A35BF0" w:rsidR="00660561" w:rsidP="00660561" w:rsidRDefault="00660561" w14:paraId="060E6536" w14:textId="77777777">
                    <w:pPr>
                      <w:spacing w:after="0"/>
                      <w:ind w:left="-426" w:right="2268" w:firstLine="284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Cumparator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660561" w:rsidTr="00785362" w14:paraId="4AF90660" w14:textId="77777777">
                <w:trPr>
                  <w:cantSplit/>
                  <w:trHeight w:val="204"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ustomerAddress1"/>
                    <w:tag w:val="#Nav: SSA_Sales_Credit_Memo/70902"/>
                    <w:id w:val="-2103553533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ustomer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427" w:type="dxa"/>
                        <w:gridSpan w:val="2"/>
                        <w:hideMark/>
                      </w:tcPr>
                      <w:p w:rsidRPr="00A35BF0" w:rsidR="00660561" w:rsidP="00660561" w:rsidRDefault="00660561" w14:paraId="4633C428" w14:textId="77777777">
                        <w:pPr>
                          <w:tabs>
                            <w:tab w:val="left" w:pos="3544"/>
                          </w:tabs>
                          <w:spacing w:after="0"/>
                          <w:ind w:right="2907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CustomerAddress1</w:t>
                        </w:r>
                      </w:p>
                    </w:tc>
                  </w:sdtContent>
                </w:sdt>
              </w:tr>
              <w:tr w:rsidR="00660561" w:rsidTr="00785362" w14:paraId="31614F36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</w:rPr>
                    <w:alias w:val="#Nav: /Header/CustomerAddress2"/>
                    <w:tag w:val="#Nav: SSA_Sales_Credit_Memo/70902"/>
                    <w:id w:val="-1722511403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Customer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660561" w:rsidP="00660561" w:rsidRDefault="00660561" w14:paraId="4E767487" w14:textId="77777777">
                        <w:pPr>
                          <w:spacing w:after="0"/>
                          <w:ind w:right="3550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  <w:t>CustomerAddress2</w:t>
                        </w:r>
                      </w:p>
                    </w:tc>
                  </w:sdtContent>
                </w:sdt>
              </w:tr>
              <w:tr w:rsidR="00660561" w:rsidTr="00785362" w14:paraId="1ABE53BD" w14:textId="77777777">
                <w:trPr>
                  <w:gridAfter w:val="1"/>
                  <w:wAfter w:w="1197" w:type="dxa"/>
                  <w:cantSplit/>
                  <w:trHeight w:val="164"/>
                </w:trPr>
                <w:tc>
                  <w:tcPr>
                    <w:tcW w:w="7230" w:type="dxa"/>
                    <w:hideMark/>
                  </w:tcPr>
                  <w:p w:rsidRPr="00A35BF0" w:rsidR="00660561" w:rsidP="00660561" w:rsidRDefault="005247C7" w14:paraId="7D28A13B" w14:textId="77777777">
                    <w:pPr>
                      <w:tabs>
                        <w:tab w:val="left" w:pos="2496"/>
                      </w:tabs>
                      <w:spacing w:after="0"/>
                      <w:ind w:right="2907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3"/>
                        <w:tag w:val="#Nav: SSA_Sales_Credit_Memo/70902"/>
                        <w:id w:val="829017981"/>
                        <w:placeholder>
                          <w:docPart w:val="02292CA450CD48599EC4C6EA7B3639D0"/>
                        </w:placeholder>
                        <w:dataBinding w:prefixMappings="xmlns:ns0='urn:microsoft-dynamics-nav/reports/SSA_Sales_Credit_Memo/70902/'" w:xpath="/ns0:NavWordReportXmlPart[1]/ns0:Header[1]/ns0:CustomerAddress3[1]" w:storeItemID="{4C9614A0-F59A-47A6-AD11-8FF4A2C1B153}"/>
                        <w:text/>
                      </w:sdtPr>
                      <w:sdtEndPr/>
                      <w:sdtContent>
                        <w:r w:rsidRPr="00A35BF0" w:rsidR="00660561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CustomerAddress3</w:t>
                        </w:r>
                      </w:sdtContent>
                    </w:sdt>
                    <w:r w:rsidRPr="00A35BF0" w:rsidR="00660561"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4"/>
                        <w:tag w:val="#Nav: SSA_Sales_Credit_Memo/70902"/>
                        <w:id w:val="1754001013"/>
                        <w:placeholder>
                          <w:docPart w:val="02292CA450CD48599EC4C6EA7B3639D0"/>
                        </w:placeholder>
                        <w:dataBinding w:prefixMappings="xmlns:ns0='urn:microsoft-dynamics-nav/reports/SSA_Sales_Credit_Memo/70902/'" w:xpath="/ns0:NavWordReportXmlPart[1]/ns0:Header[1]/ns0:CustomerAddress4[1]" w:storeItemID="{4C9614A0-F59A-47A6-AD11-8FF4A2C1B153}"/>
                        <w:text/>
                      </w:sdtPr>
                      <w:sdtEndPr/>
                      <w:sdtContent>
                        <w:r w:rsidRPr="00A35BF0" w:rsidR="00660561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CustomerAddress4</w:t>
                        </w:r>
                      </w:sdtContent>
                    </w:sdt>
                  </w:p>
                </w:tc>
              </w:tr>
              <w:tr w:rsidR="00660561" w:rsidTr="00785362" w14:paraId="0314410B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  <w:lang w:val="ro-RO"/>
                    </w:rPr>
                    <w:alias w:val="#Nav: /Header/VATRegistrationNo"/>
                    <w:tag w:val="#Nav: SSA_Sales_Credit_Memo/70902"/>
                    <w:id w:val="1872258147"/>
                    <w:placeholder>
                      <w:docPart w:val="02292CA450CD48599EC4C6EA7B3639D0"/>
                    </w:placeholder>
                    <w:dataBinding w:prefixMappings="xmlns:ns0='urn:microsoft-dynamics-nav/reports/SSA_Sales_Credit_Memo/70902/'" w:xpath="/ns0:NavWordReportXmlPart[1]/ns0:Header[1]/ns0: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660561" w:rsidP="00660561" w:rsidRDefault="00660561" w14:paraId="129F4484" w14:textId="77777777">
                        <w:pPr>
                          <w:spacing w:after="0"/>
                          <w:ind w:right="2907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  <w:t>VATRegistrationNo</w:t>
                        </w:r>
                      </w:p>
                    </w:tc>
                  </w:sdtContent>
                </w:sdt>
              </w:tr>
            </w:tbl>
            <w:p w:rsidR="00660561" w:rsidP="00660561" w:rsidRDefault="00660561" w14:paraId="3B0FE23E" w14:textId="77777777">
              <w:pPr>
                <w:spacing w:after="0"/>
                <w:rPr>
                  <w:rFonts w:ascii="Times New Roman" w:hAnsi="Times New Roman" w:cs="Times New Roman"/>
                  <w:sz w:val="24"/>
                  <w:szCs w:val="24"/>
                  <w:lang w:val="ro-RO" w:eastAsia="ro-RO"/>
                </w:rPr>
              </w:pPr>
            </w:p>
          </w:tc>
        </w:tr>
      </w:tbl>
      <w:p w:rsidR="00660561" w:rsidP="00660561" w:rsidRDefault="005247C7" w14:paraId="7157CF66" w14:textId="77777777">
        <w:pPr>
          <w:pStyle w:val="Header"/>
        </w:pPr>
      </w:p>
    </w:sdtContent>
  </w:sdt>
  <w:p w:rsidRPr="00A35BF0" w:rsidR="00660561" w:rsidP="00660561" w:rsidRDefault="00660561" w14:paraId="50BC75AA" w14:textId="77777777">
    <w:pPr>
      <w:pStyle w:val="Header"/>
      <w:rPr>
        <w:rFonts w:ascii="Times New Roman" w:hAnsi="Times New Roman" w:cs="Times New Roman"/>
      </w:rPr>
    </w:pP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                       </w:t>
    </w:r>
    <w:r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Nr. Factura </w:t>
    </w:r>
    <w:r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>S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torno </w:t>
    </w:r>
    <w:sdt>
      <w:sdtPr>
        <w:rPr>
          <w:rFonts w:ascii="Times New Roman" w:hAnsi="Times New Roman" w:eastAsia="Times New Roman" w:cs="Times New Roman"/>
          <w:b/>
          <w:bCs/>
          <w:sz w:val="28"/>
          <w:szCs w:val="28"/>
          <w:lang w:val="da-DK"/>
        </w:rPr>
        <w:alias w:val="#Nav: /Header/DocumentNo"/>
        <w:tag w:val="#Nav: SSA_Sales_Credit_Memo/70902"/>
        <w:id w:val="-1995792651"/>
        <w:placeholder>
          <w:docPart w:val="02292CA450CD48599EC4C6EA7B3639D0"/>
        </w:placeholder>
        <w:dataBinding w:prefixMappings="xmlns:ns0='urn:microsoft-dynamics-nav/reports/SSA_Sales_Credit_Memo/70902/'" w:xpath="/ns0:NavWordReportXmlPart[1]/ns0:Header[1]/ns0:DocumentNo[1]" w:storeItemID="{4C9614A0-F59A-47A6-AD11-8FF4A2C1B153}"/>
        <w:text/>
      </w:sdtPr>
      <w:sdtEndPr/>
      <w:sdtContent>
        <w:r w:rsidRPr="00A35BF0">
          <w:rPr>
            <w:rFonts w:ascii="Times New Roman" w:hAnsi="Times New Roman" w:eastAsia="Times New Roman" w:cs="Times New Roman"/>
            <w:b/>
            <w:bCs/>
            <w:sz w:val="28"/>
            <w:szCs w:val="28"/>
            <w:lang w:val="da-DK"/>
          </w:rPr>
          <w:t>DocumentNo</w:t>
        </w:r>
      </w:sdtContent>
    </w:sdt>
  </w:p>
  <w:p w:rsidR="00660561" w:rsidP="00660561" w:rsidRDefault="00660561" w14:paraId="68FACD1A" w14:textId="77777777">
    <w:pPr>
      <w:spacing w:after="40" w:line="254" w:lineRule="auto"/>
      <w:rPr>
        <w:rFonts w:ascii="Century Gothic" w:hAnsi="Century Gothic" w:eastAsia="Times New Roman" w:cs="Tahoma"/>
        <w:lang w:val="da-DK"/>
      </w:rPr>
    </w:pPr>
  </w:p>
  <w:tbl>
    <w:tblPr>
      <w:tblStyle w:val="TableGrid2"/>
      <w:tblW w:w="9072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3119"/>
      <w:gridCol w:w="2268"/>
      <w:gridCol w:w="3685"/>
    </w:tblGrid>
    <w:tr w:rsidRPr="00BF6BF4" w:rsidR="00660561" w:rsidTr="00785362" w14:paraId="61742DA7" w14:textId="77777777">
      <w:trPr>
        <w:cantSplit/>
        <w:trHeight w:val="309"/>
        <w:tblHeader/>
      </w:trPr>
      <w:tc>
        <w:tcPr>
          <w:tcW w:w="3119" w:type="dxa"/>
          <w:hideMark/>
        </w:tcPr>
        <w:p w:rsidRPr="00BF6BF4" w:rsidR="00660561" w:rsidP="00660561" w:rsidRDefault="005247C7" w14:paraId="789B502F" w14:textId="77777777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alias w:val="#Nav: /Header/VATClause_Lbl"/>
              <w:tag w:val="#Nav: SSA_Sales_Credit_Memo/70902"/>
              <w:id w:val="1961304145"/>
              <w:placeholder>
                <w:docPart w:val="036E8DAF64B74D3BA4DCD4D141DDE89D"/>
              </w:placeholder>
              <w:dataBinding w:prefixMappings="xmlns:ns0='urn:microsoft-dynamics-nav/reports/SSA_Sales_Credit_Memo/70902/'" w:xpath="/ns0:NavWordReportXmlPart[1]/ns0:Header[1]/ns0:VATClause_Lbl[1]" w:storeItemID="{4C9614A0-F59A-47A6-AD11-8FF4A2C1B153}"/>
              <w:text/>
            </w:sdtPr>
            <w:sdtEndPr/>
            <w:sdtContent>
              <w:proofErr w:type="spellStart"/>
              <w:r w:rsidRPr="00BF6BF4" w:rsidR="00660561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VATClause_Lbl</w:t>
              </w:r>
              <w:proofErr w:type="spellEnd"/>
            </w:sdtContent>
          </w:sdt>
        </w:p>
      </w:tc>
      <w:tc>
        <w:tcPr>
          <w:tcW w:w="2268" w:type="dxa"/>
          <w:hideMark/>
        </w:tcPr>
        <w:p w:rsidRPr="00BF6BF4" w:rsidR="00660561" w:rsidP="00660561" w:rsidRDefault="005247C7" w14:paraId="796010EF" w14:textId="51E20D09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0"/>
              </w:rPr>
              <w:alias w:val="#Nav: /Header/DocumentDate_Lbl"/>
              <w:tag w:val="#Nav: SSA_Sales_Credit_Memo/70902"/>
              <w:id w:val="439262139"/>
              <w:placeholder>
                <w:docPart w:val="A6C77126C43E420BB97F79ECBF4F70DE"/>
              </w:placeholder>
              <w:dataBinding w:prefixMappings="xmlns:ns0='urn:microsoft-dynamics-nav/reports/SSA_Sales_Credit_Memo/70902/'" w:xpath="/ns0:NavWordReportXmlPart[1]/ns0:Header[1]/ns0:DocumentDate_Lbl[1]" w:storeItemID="{4C9614A0-F59A-47A6-AD11-8FF4A2C1B153}"/>
              <w:text/>
            </w:sdtPr>
            <w:sdtEndPr/>
            <w:sdtContent>
              <w:proofErr w:type="spellStart"/>
              <w:r w:rsidR="00C23D8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DocumentDate_Lbl</w:t>
              </w:r>
              <w:proofErr w:type="spellEnd"/>
            </w:sdtContent>
          </w:sdt>
        </w:p>
      </w:tc>
      <w:tc>
        <w:tcPr>
          <w:tcW w:w="3685" w:type="dxa"/>
          <w:hideMark/>
        </w:tcPr>
        <w:p w:rsidRPr="00BF6BF4" w:rsidR="00660561" w:rsidP="00660561" w:rsidRDefault="005247C7" w14:paraId="75769662" w14:textId="77777777">
          <w:pPr>
            <w:tabs>
              <w:tab w:val="right" w:pos="3261"/>
            </w:tabs>
            <w:spacing w:after="0"/>
            <w:ind w:right="1292"/>
            <w:contextualSpacing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Cs/>
                <w:sz w:val="20"/>
                <w:szCs w:val="20"/>
              </w:rPr>
              <w:alias w:val="#Nav: /Header/DocumentDate"/>
              <w:tag w:val="#Nav: SSA_Sales_Credit_Memo/70902"/>
              <w:id w:val="-1183893974"/>
              <w:placeholder>
                <w:docPart w:val="6E8A2CA63AB148889340017E1AC8CD1A"/>
              </w:placeholder>
              <w:dataBinding w:prefixMappings="xmlns:ns0='urn:microsoft-dynamics-nav/reports/SSA_Sales_Credit_Memo/70902/'" w:xpath="/ns0:NavWordReportXmlPart[1]/ns0:Header[1]/ns0:DocumentDate[1]" w:storeItemID="{4C9614A0-F59A-47A6-AD11-8FF4A2C1B153}"/>
              <w:text/>
            </w:sdtPr>
            <w:sdtEndPr/>
            <w:sdtContent>
              <w:proofErr w:type="spellStart"/>
              <w:r w:rsidRPr="00BF6BF4" w:rsidR="0066056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DocumentDate</w:t>
              </w:r>
              <w:proofErr w:type="spellEnd"/>
            </w:sdtContent>
          </w:sdt>
        </w:p>
      </w:tc>
    </w:tr>
    <w:tr w:rsidRPr="00BF6BF4" w:rsidR="00660561" w:rsidTr="00785362" w14:paraId="5566376B" w14:textId="77777777">
      <w:trPr>
        <w:cantSplit/>
        <w:trHeight w:val="348"/>
      </w:trPr>
      <w:tc>
        <w:tcPr>
          <w:tcW w:w="3119" w:type="dxa"/>
          <w:hideMark/>
        </w:tcPr>
        <w:p w:rsidRPr="009C042F" w:rsidR="00660561" w:rsidP="00660561" w:rsidRDefault="00660561" w14:paraId="410849D7" w14:textId="77777777">
          <w:pPr>
            <w:tabs>
              <w:tab w:val="right" w:pos="2105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DueDate_Lbl"/>
          <w:tag w:val="#Nav: SSA_Sales_Credit_Memo/70902"/>
          <w:id w:val="1021978096"/>
          <w:placeholder>
            <w:docPart w:val="C21BE1920A8041518EED4823A506E5AB"/>
          </w:placeholder>
          <w:dataBinding w:prefixMappings="xmlns:ns0='urn:microsoft-dynamics-nav/reports/SSA_Sales_Credit_Memo/70902/'" w:xpath="/ns0:NavWordReportXmlPart[1]/ns0:Header[1]/ns0:DueDate_Lbl[1]" w:storeItemID="{4C9614A0-F59A-47A6-AD11-8FF4A2C1B153}"/>
          <w:text/>
        </w:sdtPr>
        <w:sdtEndPr/>
        <w:sdtContent>
          <w:tc>
            <w:tcPr>
              <w:tcW w:w="2268" w:type="dxa"/>
              <w:hideMark/>
            </w:tcPr>
            <w:p w:rsidRPr="005358FA" w:rsidR="00660561" w:rsidP="00660561" w:rsidRDefault="00660561" w14:paraId="7605A5B4" w14:textId="77777777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5358FA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Cs/>
            <w:sz w:val="20"/>
            <w:szCs w:val="20"/>
          </w:rPr>
          <w:alias w:val="#Nav: /Header/DueDate"/>
          <w:tag w:val="#Nav: SSA_Sales_Credit_Memo/70902"/>
          <w:id w:val="-1157918486"/>
          <w:placeholder>
            <w:docPart w:val="453B060A91F64F5280DFC2D72836706E"/>
          </w:placeholder>
          <w:dataBinding w:prefixMappings="xmlns:ns0='urn:microsoft-dynamics-nav/reports/SSA_Sales_Credit_Memo/70902/'" w:xpath="/ns0:NavWordReportXmlPart[1]/ns0:Header[1]/ns0:DueDate[1]" w:storeItemID="{4C9614A0-F59A-47A6-AD11-8FF4A2C1B153}"/>
          <w:text/>
        </w:sdtPr>
        <w:sdtEndPr/>
        <w:sdtContent>
          <w:tc>
            <w:tcPr>
              <w:tcW w:w="3685" w:type="dxa"/>
              <w:hideMark/>
            </w:tcPr>
            <w:p w:rsidRPr="009C042F" w:rsidR="00660561" w:rsidP="00660561" w:rsidRDefault="00660561" w14:paraId="51B2DA1C" w14:textId="77777777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Cs/>
                  <w:sz w:val="20"/>
                  <w:szCs w:val="20"/>
                </w:rPr>
              </w:pPr>
              <w:proofErr w:type="spellStart"/>
              <w:r w:rsidRPr="009C042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DueDate</w:t>
              </w:r>
              <w:proofErr w:type="spellEnd"/>
            </w:p>
          </w:tc>
        </w:sdtContent>
      </w:sdt>
    </w:tr>
  </w:tbl>
  <w:p w:rsidR="00A43844" w:rsidRDefault="00A43844" w14:paraId="279A0C99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9959830"/>
      <w:docPartObj>
        <w:docPartGallery w:val="Page Numbers (Top of Page)"/>
        <w:docPartUnique/>
      </w:docPartObj>
    </w:sdtPr>
    <w:sdtEndPr/>
    <w:sdtContent>
      <w:p w:rsidRPr="00BF08A3" w:rsidR="00660561" w:rsidP="00660561" w:rsidRDefault="00660561" w14:paraId="0D7E4E8C" w14:textId="77777777">
        <w:pPr>
          <w:pStyle w:val="Header"/>
          <w:tabs>
            <w:tab w:val="left" w:pos="3402"/>
          </w:tabs>
          <w:spacing w:after="40"/>
          <w:ind w:left="8080" w:right="-370" w:hanging="880"/>
          <w:rPr>
            <w:b/>
            <w:bCs/>
            <w:sz w:val="20"/>
            <w:szCs w:val="20"/>
          </w:rPr>
        </w:pPr>
        <w:r>
          <w:t xml:space="preserve">                </w:t>
        </w: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NUMPAGES 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2</w:t>
        </w:r>
        <w:r>
          <w:rPr>
            <w:b/>
            <w:bCs/>
            <w:sz w:val="20"/>
            <w:szCs w:val="20"/>
          </w:rPr>
          <w:fldChar w:fldCharType="end"/>
        </w:r>
      </w:p>
      <w:tbl>
        <w:tblPr>
          <w:tblW w:w="11616" w:type="dxa"/>
          <w:tblInd w:w="-567" w:type="dxa"/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7083"/>
          <w:gridCol w:w="108"/>
          <w:gridCol w:w="4425"/>
        </w:tblGrid>
        <w:tr w:rsidR="00660561" w:rsidTr="00785362" w14:paraId="0075A9AC" w14:textId="77777777">
          <w:trPr>
            <w:cantSplit/>
            <w:trHeight w:val="1701"/>
          </w:trPr>
          <w:tc>
            <w:tcPr>
              <w:tcW w:w="7083" w:type="dxa"/>
              <w:hideMark/>
            </w:tcPr>
            <w:tbl>
              <w:tblPr>
                <w:tblpPr w:leftFromText="180" w:rightFromText="180" w:vertAnchor="text" w:horzAnchor="margin" w:tblpY="-236"/>
                <w:tblOverlap w:val="never"/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2977"/>
              </w:tblGrid>
              <w:tr w:rsidR="00660561" w:rsidTr="00785362" w14:paraId="001926D9" w14:textId="77777777">
                <w:trPr>
                  <w:cantSplit/>
                  <w:trHeight w:val="141"/>
                  <w:tblHeader/>
                </w:trPr>
                <w:tc>
                  <w:tcPr>
                    <w:tcW w:w="2977" w:type="dxa"/>
                    <w:vAlign w:val="center"/>
                    <w:hideMark/>
                  </w:tcPr>
                  <w:p w:rsidRPr="00A35BF0" w:rsidR="00660561" w:rsidP="00660561" w:rsidRDefault="00660561" w14:paraId="41980589" w14:textId="77777777">
                    <w:pPr>
                      <w:spacing w:after="0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Furnizor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660561" w:rsidTr="00785362" w14:paraId="312F8487" w14:textId="77777777">
                <w:trPr>
                  <w:cantSplit/>
                  <w:trHeight w:val="20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ompanyAddress1"/>
                    <w:tag w:val="#Nav: SSA_Sales_Credit_Memo/70902"/>
                    <w:id w:val="1740435411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5FF410A5" w14:textId="77777777">
                        <w:pPr>
                          <w:spacing w:after="0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CompanyAddress1</w:t>
                        </w:r>
                      </w:p>
                    </w:tc>
                  </w:sdtContent>
                </w:sdt>
              </w:tr>
              <w:tr w:rsidR="00660561" w:rsidTr="00785362" w14:paraId="0B2A7797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2"/>
                    <w:tag w:val="#Nav: SSA_Sales_Credit_Memo/70902"/>
                    <w:id w:val="-430052360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06FBF674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CompanyAddress2</w:t>
                        </w:r>
                      </w:p>
                    </w:tc>
                  </w:sdtContent>
                </w:sdt>
              </w:tr>
              <w:tr w:rsidR="00660561" w:rsidTr="00785362" w14:paraId="1EFAE623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3"/>
                    <w:tag w:val="#Nav: SSA_Sales_Credit_Memo/70902"/>
                    <w:id w:val="-475765259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Address3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773A9F37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CompanyAddress3</w:t>
                        </w:r>
                      </w:p>
                    </w:tc>
                  </w:sdtContent>
                </w:sdt>
              </w:tr>
              <w:tr w:rsidR="00660561" w:rsidTr="00785362" w14:paraId="44939AFD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4"/>
                    <w:tag w:val="#Nav: SSA_Sales_Credit_Memo/70902"/>
                    <w:id w:val="-1312395516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Address4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1A5B8896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CompanyAddress4</w:t>
                        </w:r>
                      </w:p>
                    </w:tc>
                  </w:sdtContent>
                </w:sdt>
              </w:tr>
              <w:tr w:rsidR="00660561" w:rsidTr="00785362" w14:paraId="3BE31B45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ro-RO"/>
                    </w:rPr>
                    <w:alias w:val="#Nav: /Header/CompanyVATRegistrationNo"/>
                    <w:tag w:val="#Nav: SSA_Sales_Credit_Memo/70902"/>
                    <w:id w:val="876196682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ompany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660561" w:rsidP="00660561" w:rsidRDefault="00660561" w14:paraId="6DADB419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  <w:t>CompanyVATRegistrationNo</w:t>
                        </w:r>
                      </w:p>
                    </w:tc>
                  </w:sdtContent>
                </w:sdt>
              </w:tr>
            </w:tbl>
            <w:p w:rsidR="00660561" w:rsidP="00660561" w:rsidRDefault="00660561" w14:paraId="1299E708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  <w:r>
                <w:rPr>
                  <w:rFonts w:ascii="Century Gothic" w:hAnsi="Century Gothic" w:eastAsia="Times New Roman" w:cs="Tahoma"/>
                </w:rPr>
                <w:t xml:space="preserve">            </w:t>
              </w:r>
              <w:sdt>
                <w:sdtPr>
                  <w:rPr>
                    <w:rFonts w:ascii="Century Gothic" w:hAnsi="Century Gothic" w:eastAsia="Times New Roman" w:cs="Tahoma"/>
                  </w:rPr>
                  <w:alias w:val="#Nav: /Header/CompanyPicture"/>
                  <w:tag w:val="#Nav: SSA_Sales_Credit_Memo/70902"/>
                  <w:id w:val="1986577226"/>
                  <w:showingPlcHdr/>
                  <w:dataBinding w:prefixMappings="xmlns:ns0='urn:microsoft-dynamics-nav/reports/SSA_Sales_Credit_Memo/70902/'" w:xpath="/ns0:NavWordReportXmlPart[1]/ns0:Header[1]/ns0:CompanyPicture[1]" w:storeItemID="{4C9614A0-F59A-47A6-AD11-8FF4A2C1B153}"/>
                  <w:picture/>
                </w:sdtPr>
                <w:sdtEndPr/>
                <w:sdtContent>
                  <w:r>
                    <w:rPr>
                      <w:rFonts w:ascii="Century Gothic" w:hAnsi="Century Gothic" w:eastAsia="Times New Roman" w:cs="Tahoma"/>
                      <w:noProof/>
                    </w:rPr>
                    <w:drawing>
                      <wp:inline distT="0" distB="0" distL="0" distR="0" wp14:anchorId="03DB1AD4" wp14:editId="07A0DAFC">
                        <wp:extent cx="1828800" cy="1021080"/>
                        <wp:effectExtent l="0" t="0" r="0" b="762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02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p>
          </w:tc>
          <w:tc>
            <w:tcPr>
              <w:tcW w:w="108" w:type="dxa"/>
            </w:tcPr>
            <w:p w:rsidR="00660561" w:rsidP="00660561" w:rsidRDefault="00660561" w14:paraId="3540E3E4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</w:p>
          </w:tc>
          <w:tc>
            <w:tcPr>
              <w:tcW w:w="4425" w:type="dxa"/>
              <w:vAlign w:val="center"/>
              <w:hideMark/>
            </w:tcPr>
            <w:tbl>
              <w:tblPr>
                <w:tblpPr w:leftFromText="180" w:rightFromText="180" w:vertAnchor="text" w:horzAnchor="margin" w:tblpXSpec="center" w:tblpY="-272"/>
                <w:tblOverlap w:val="never"/>
                <w:tblW w:w="8430" w:type="dxa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7233"/>
                <w:gridCol w:w="1197"/>
              </w:tblGrid>
              <w:tr w:rsidR="00660561" w:rsidTr="00785362" w14:paraId="085C77D1" w14:textId="77777777">
                <w:trPr>
                  <w:gridAfter w:val="1"/>
                  <w:wAfter w:w="1197" w:type="dxa"/>
                  <w:cantSplit/>
                  <w:trHeight w:val="141"/>
                </w:trPr>
                <w:tc>
                  <w:tcPr>
                    <w:tcW w:w="7230" w:type="dxa"/>
                    <w:vAlign w:val="center"/>
                    <w:hideMark/>
                  </w:tcPr>
                  <w:p w:rsidRPr="00A35BF0" w:rsidR="00660561" w:rsidP="00660561" w:rsidRDefault="00660561" w14:paraId="15736E55" w14:textId="77777777">
                    <w:pPr>
                      <w:spacing w:after="0"/>
                      <w:ind w:left="-426" w:right="2268" w:firstLine="284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Cumparator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660561" w:rsidTr="00785362" w14:paraId="20ED79DA" w14:textId="77777777">
                <w:trPr>
                  <w:cantSplit/>
                  <w:trHeight w:val="204"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ustomerAddress1"/>
                    <w:tag w:val="#Nav: SSA_Sales_Credit_Memo/70902"/>
                    <w:id w:val="1319239768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ustomer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427" w:type="dxa"/>
                        <w:gridSpan w:val="2"/>
                        <w:hideMark/>
                      </w:tcPr>
                      <w:p w:rsidRPr="00A35BF0" w:rsidR="00660561" w:rsidP="00660561" w:rsidRDefault="00660561" w14:paraId="5E6D4499" w14:textId="77777777">
                        <w:pPr>
                          <w:tabs>
                            <w:tab w:val="left" w:pos="3544"/>
                          </w:tabs>
                          <w:spacing w:after="0"/>
                          <w:ind w:right="2907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CustomerAddress1</w:t>
                        </w:r>
                      </w:p>
                    </w:tc>
                  </w:sdtContent>
                </w:sdt>
              </w:tr>
              <w:tr w:rsidR="00660561" w:rsidTr="00785362" w14:paraId="2A3680F8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</w:rPr>
                    <w:alias w:val="#Nav: /Header/CustomerAddress2"/>
                    <w:tag w:val="#Nav: SSA_Sales_Credit_Memo/70902"/>
                    <w:id w:val="-2089140449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Customer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660561" w:rsidP="00660561" w:rsidRDefault="00660561" w14:paraId="5168529F" w14:textId="77777777">
                        <w:pPr>
                          <w:spacing w:after="0"/>
                          <w:ind w:right="3550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  <w:t>CustomerAddress2</w:t>
                        </w:r>
                      </w:p>
                    </w:tc>
                  </w:sdtContent>
                </w:sdt>
              </w:tr>
              <w:tr w:rsidR="00660561" w:rsidTr="00785362" w14:paraId="472CDB1F" w14:textId="77777777">
                <w:trPr>
                  <w:gridAfter w:val="1"/>
                  <w:wAfter w:w="1197" w:type="dxa"/>
                  <w:cantSplit/>
                  <w:trHeight w:val="164"/>
                </w:trPr>
                <w:tc>
                  <w:tcPr>
                    <w:tcW w:w="7230" w:type="dxa"/>
                    <w:hideMark/>
                  </w:tcPr>
                  <w:p w:rsidRPr="00A35BF0" w:rsidR="00660561" w:rsidP="00660561" w:rsidRDefault="005247C7" w14:paraId="07FE7075" w14:textId="77777777">
                    <w:pPr>
                      <w:tabs>
                        <w:tab w:val="left" w:pos="2496"/>
                      </w:tabs>
                      <w:spacing w:after="0"/>
                      <w:ind w:right="2907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3"/>
                        <w:tag w:val="#Nav: SSA_Sales_Credit_Memo/70902"/>
                        <w:id w:val="-742801014"/>
                        <w:placeholder>
                          <w:docPart w:val="C90D5C0AF1774510AA6648CF1F82307A"/>
                        </w:placeholder>
                        <w:dataBinding w:prefixMappings="xmlns:ns0='urn:microsoft-dynamics-nav/reports/SSA_Sales_Credit_Memo/70902/'" w:xpath="/ns0:NavWordReportXmlPart[1]/ns0:Header[1]/ns0:CustomerAddress3[1]" w:storeItemID="{4C9614A0-F59A-47A6-AD11-8FF4A2C1B153}"/>
                        <w:text/>
                      </w:sdtPr>
                      <w:sdtEndPr/>
                      <w:sdtContent>
                        <w:r w:rsidRPr="00A35BF0" w:rsidR="00660561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CustomerAddress3</w:t>
                        </w:r>
                      </w:sdtContent>
                    </w:sdt>
                    <w:r w:rsidRPr="00A35BF0" w:rsidR="00660561"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4"/>
                        <w:tag w:val="#Nav: SSA_Sales_Credit_Memo/70902"/>
                        <w:id w:val="1010652538"/>
                        <w:placeholder>
                          <w:docPart w:val="C90D5C0AF1774510AA6648CF1F82307A"/>
                        </w:placeholder>
                        <w:dataBinding w:prefixMappings="xmlns:ns0='urn:microsoft-dynamics-nav/reports/SSA_Sales_Credit_Memo/70902/'" w:xpath="/ns0:NavWordReportXmlPart[1]/ns0:Header[1]/ns0:CustomerAddress4[1]" w:storeItemID="{4C9614A0-F59A-47A6-AD11-8FF4A2C1B153}"/>
                        <w:text/>
                      </w:sdtPr>
                      <w:sdtEndPr/>
                      <w:sdtContent>
                        <w:r w:rsidRPr="00A35BF0" w:rsidR="00660561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CustomerAddress4</w:t>
                        </w:r>
                      </w:sdtContent>
                    </w:sdt>
                  </w:p>
                </w:tc>
              </w:tr>
              <w:tr w:rsidR="00660561" w:rsidTr="00785362" w14:paraId="6DB4128C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  <w:lang w:val="ro-RO"/>
                    </w:rPr>
                    <w:alias w:val="#Nav: /Header/VATRegistrationNo"/>
                    <w:tag w:val="#Nav: SSA_Sales_Credit_Memo/70902"/>
                    <w:id w:val="1885519916"/>
                    <w:placeholder>
                      <w:docPart w:val="C90D5C0AF1774510AA6648CF1F82307A"/>
                    </w:placeholder>
                    <w:dataBinding w:prefixMappings="xmlns:ns0='urn:microsoft-dynamics-nav/reports/SSA_Sales_Credit_Memo/70902/'" w:xpath="/ns0:NavWordReportXmlPart[1]/ns0:Header[1]/ns0: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660561" w:rsidP="00660561" w:rsidRDefault="00660561" w14:paraId="1EDF0AF5" w14:textId="77777777">
                        <w:pPr>
                          <w:spacing w:after="0"/>
                          <w:ind w:right="2907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  <w:t>VATRegistrationNo</w:t>
                        </w:r>
                      </w:p>
                    </w:tc>
                  </w:sdtContent>
                </w:sdt>
              </w:tr>
            </w:tbl>
            <w:p w:rsidR="00660561" w:rsidP="00660561" w:rsidRDefault="00660561" w14:paraId="303871E2" w14:textId="77777777">
              <w:pPr>
                <w:spacing w:after="0"/>
                <w:rPr>
                  <w:rFonts w:ascii="Times New Roman" w:hAnsi="Times New Roman" w:cs="Times New Roman"/>
                  <w:sz w:val="24"/>
                  <w:szCs w:val="24"/>
                  <w:lang w:val="ro-RO" w:eastAsia="ro-RO"/>
                </w:rPr>
              </w:pPr>
            </w:p>
          </w:tc>
        </w:tr>
      </w:tbl>
      <w:p w:rsidR="00660561" w:rsidP="00660561" w:rsidRDefault="005247C7" w14:paraId="3CFAD24C" w14:textId="77777777">
        <w:pPr>
          <w:pStyle w:val="Header"/>
        </w:pPr>
      </w:p>
    </w:sdtContent>
  </w:sdt>
  <w:p w:rsidRPr="00A35BF0" w:rsidR="00660561" w:rsidP="00660561" w:rsidRDefault="00660561" w14:paraId="7D628AE5" w14:textId="77777777">
    <w:pPr>
      <w:pStyle w:val="Header"/>
      <w:rPr>
        <w:rFonts w:ascii="Times New Roman" w:hAnsi="Times New Roman" w:cs="Times New Roman"/>
      </w:rPr>
    </w:pP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                       </w:t>
    </w:r>
    <w:r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Nr. Factura </w:t>
    </w:r>
    <w:r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>S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torno </w:t>
    </w:r>
    <w:sdt>
      <w:sdtPr>
        <w:rPr>
          <w:rFonts w:ascii="Times New Roman" w:hAnsi="Times New Roman" w:eastAsia="Times New Roman" w:cs="Times New Roman"/>
          <w:b/>
          <w:bCs/>
          <w:sz w:val="28"/>
          <w:szCs w:val="28"/>
          <w:lang w:val="da-DK"/>
        </w:rPr>
        <w:alias w:val="#Nav: /Header/DocumentNo"/>
        <w:tag w:val="#Nav: SSA_Sales_Credit_Memo/70902"/>
        <w:id w:val="-1239779072"/>
        <w:placeholder>
          <w:docPart w:val="C90D5C0AF1774510AA6648CF1F82307A"/>
        </w:placeholder>
        <w:dataBinding w:prefixMappings="xmlns:ns0='urn:microsoft-dynamics-nav/reports/SSA_Sales_Credit_Memo/70902/'" w:xpath="/ns0:NavWordReportXmlPart[1]/ns0:Header[1]/ns0:DocumentNo[1]" w:storeItemID="{4C9614A0-F59A-47A6-AD11-8FF4A2C1B153}"/>
        <w:text/>
      </w:sdtPr>
      <w:sdtEndPr/>
      <w:sdtContent>
        <w:r w:rsidRPr="00A35BF0">
          <w:rPr>
            <w:rFonts w:ascii="Times New Roman" w:hAnsi="Times New Roman" w:eastAsia="Times New Roman" w:cs="Times New Roman"/>
            <w:b/>
            <w:bCs/>
            <w:sz w:val="28"/>
            <w:szCs w:val="28"/>
            <w:lang w:val="da-DK"/>
          </w:rPr>
          <w:t>DocumentNo</w:t>
        </w:r>
      </w:sdtContent>
    </w:sdt>
  </w:p>
  <w:p w:rsidR="00660561" w:rsidP="00660561" w:rsidRDefault="00660561" w14:paraId="48775DF7" w14:textId="77777777">
    <w:pPr>
      <w:spacing w:after="40" w:line="254" w:lineRule="auto"/>
      <w:rPr>
        <w:rFonts w:ascii="Century Gothic" w:hAnsi="Century Gothic" w:eastAsia="Times New Roman" w:cs="Tahoma"/>
        <w:lang w:val="da-DK"/>
      </w:rPr>
    </w:pPr>
  </w:p>
  <w:tbl>
    <w:tblPr>
      <w:tblStyle w:val="TableGrid2"/>
      <w:tblW w:w="9072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3119"/>
      <w:gridCol w:w="2268"/>
      <w:gridCol w:w="3685"/>
    </w:tblGrid>
    <w:tr w:rsidRPr="00BF6BF4" w:rsidR="00660561" w:rsidTr="00785362" w14:paraId="0C02DBD4" w14:textId="77777777">
      <w:trPr>
        <w:cantSplit/>
        <w:trHeight w:val="309"/>
        <w:tblHeader/>
      </w:trPr>
      <w:tc>
        <w:tcPr>
          <w:tcW w:w="3119" w:type="dxa"/>
          <w:hideMark/>
        </w:tcPr>
        <w:p w:rsidRPr="00BF6BF4" w:rsidR="00660561" w:rsidP="00660561" w:rsidRDefault="005247C7" w14:paraId="265CA06D" w14:textId="77777777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alias w:val="#Nav: /Header/VATClause_Lbl"/>
              <w:tag w:val="#Nav: SSA_Sales_Credit_Memo/70902"/>
              <w:id w:val="1221792420"/>
              <w:placeholder>
                <w:docPart w:val="0ACF847611C04290958FB00D5F70C039"/>
              </w:placeholder>
              <w:dataBinding w:prefixMappings="xmlns:ns0='urn:microsoft-dynamics-nav/reports/SSA_Sales_Credit_Memo/70902/'" w:xpath="/ns0:NavWordReportXmlPart[1]/ns0:Header[1]/ns0:VATClause_Lbl[1]" w:storeItemID="{4C9614A0-F59A-47A6-AD11-8FF4A2C1B153}"/>
              <w:text/>
            </w:sdtPr>
            <w:sdtEndPr/>
            <w:sdtContent>
              <w:proofErr w:type="spellStart"/>
              <w:r w:rsidRPr="00BF6BF4" w:rsidR="00660561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VATClause_Lbl</w:t>
              </w:r>
              <w:proofErr w:type="spellEnd"/>
            </w:sdtContent>
          </w:sdt>
        </w:p>
      </w:tc>
      <w:tc>
        <w:tcPr>
          <w:tcW w:w="2268" w:type="dxa"/>
          <w:hideMark/>
        </w:tcPr>
        <w:p w:rsidRPr="00BF6BF4" w:rsidR="00660561" w:rsidP="00660561" w:rsidRDefault="005247C7" w14:paraId="4A834B51" w14:textId="6ADB2B9C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0"/>
              </w:rPr>
              <w:alias w:val="#Nav: /Header/DocumentDate_Lbl"/>
              <w:tag w:val="#Nav: SSA_Sales_Credit_Memo/70902"/>
              <w:id w:val="1495758232"/>
              <w:placeholder>
                <w:docPart w:val="093D61E719594831908623D5C852A5E1"/>
              </w:placeholder>
              <w:dataBinding w:prefixMappings="xmlns:ns0='urn:microsoft-dynamics-nav/reports/SSA_Sales_Credit_Memo/70902/'" w:xpath="/ns0:NavWordReportXmlPart[1]/ns0:Header[1]/ns0:DocumentDate_Lbl[1]" w:storeItemID="{4C9614A0-F59A-47A6-AD11-8FF4A2C1B153}"/>
              <w:text/>
            </w:sdtPr>
            <w:sdtEndPr/>
            <w:sdtContent>
              <w:proofErr w:type="spellStart"/>
              <w:r w:rsidR="00C23D8B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DocumentDate_Lbl</w:t>
              </w:r>
              <w:proofErr w:type="spellEnd"/>
            </w:sdtContent>
          </w:sdt>
        </w:p>
      </w:tc>
      <w:tc>
        <w:tcPr>
          <w:tcW w:w="3685" w:type="dxa"/>
          <w:hideMark/>
        </w:tcPr>
        <w:p w:rsidRPr="00BF6BF4" w:rsidR="00660561" w:rsidP="00660561" w:rsidRDefault="005247C7" w14:paraId="29ED3479" w14:textId="77777777">
          <w:pPr>
            <w:tabs>
              <w:tab w:val="right" w:pos="3261"/>
            </w:tabs>
            <w:spacing w:after="0"/>
            <w:ind w:right="1292"/>
            <w:contextualSpacing/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Cs/>
                <w:sz w:val="20"/>
                <w:szCs w:val="20"/>
              </w:rPr>
              <w:alias w:val="#Nav: /Header/DocumentDate"/>
              <w:tag w:val="#Nav: SSA_Sales_Credit_Memo/70902"/>
              <w:id w:val="-1672487300"/>
              <w:placeholder>
                <w:docPart w:val="AACEFC035B844A058C22D40FA4C1EEB3"/>
              </w:placeholder>
              <w:dataBinding w:prefixMappings="xmlns:ns0='urn:microsoft-dynamics-nav/reports/SSA_Sales_Credit_Memo/70902/'" w:xpath="/ns0:NavWordReportXmlPart[1]/ns0:Header[1]/ns0:DocumentDate[1]" w:storeItemID="{4C9614A0-F59A-47A6-AD11-8FF4A2C1B153}"/>
              <w:text/>
            </w:sdtPr>
            <w:sdtEndPr/>
            <w:sdtContent>
              <w:proofErr w:type="spellStart"/>
              <w:r w:rsidRPr="00BF6BF4" w:rsidR="00660561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DocumentDate</w:t>
              </w:r>
              <w:proofErr w:type="spellEnd"/>
            </w:sdtContent>
          </w:sdt>
        </w:p>
      </w:tc>
    </w:tr>
    <w:tr w:rsidRPr="00BF6BF4" w:rsidR="00660561" w:rsidTr="00785362" w14:paraId="36EB81B0" w14:textId="77777777">
      <w:trPr>
        <w:cantSplit/>
        <w:trHeight w:val="348"/>
      </w:trPr>
      <w:tc>
        <w:tcPr>
          <w:tcW w:w="3119" w:type="dxa"/>
          <w:hideMark/>
        </w:tcPr>
        <w:p w:rsidRPr="009C042F" w:rsidR="00660561" w:rsidP="00660561" w:rsidRDefault="00660561" w14:paraId="64B80DA2" w14:textId="77777777">
          <w:pPr>
            <w:tabs>
              <w:tab w:val="right" w:pos="2105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DueDate_Lbl"/>
          <w:tag w:val="#Nav: SSA_Sales_Credit_Memo/70902"/>
          <w:id w:val="-1711793636"/>
          <w:placeholder>
            <w:docPart w:val="6D9E728C0F034F93AA729E608221B646"/>
          </w:placeholder>
          <w:dataBinding w:prefixMappings="xmlns:ns0='urn:microsoft-dynamics-nav/reports/SSA_Sales_Credit_Memo/70902/'" w:xpath="/ns0:NavWordReportXmlPart[1]/ns0:Header[1]/ns0:DueDate_Lbl[1]" w:storeItemID="{4C9614A0-F59A-47A6-AD11-8FF4A2C1B153}"/>
          <w:text/>
        </w:sdtPr>
        <w:sdtEndPr/>
        <w:sdtContent>
          <w:tc>
            <w:tcPr>
              <w:tcW w:w="2268" w:type="dxa"/>
              <w:hideMark/>
            </w:tcPr>
            <w:p w:rsidRPr="005358FA" w:rsidR="00660561" w:rsidP="00660561" w:rsidRDefault="00660561" w14:paraId="03EFF3D8" w14:textId="77777777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5358FA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Cs/>
            <w:sz w:val="20"/>
            <w:szCs w:val="20"/>
          </w:rPr>
          <w:alias w:val="#Nav: /Header/DueDate"/>
          <w:tag w:val="#Nav: SSA_Sales_Credit_Memo/70902"/>
          <w:id w:val="-366223952"/>
          <w:placeholder>
            <w:docPart w:val="FB8442CE069C4E0481418807CA02170C"/>
          </w:placeholder>
          <w:dataBinding w:prefixMappings="xmlns:ns0='urn:microsoft-dynamics-nav/reports/SSA_Sales_Credit_Memo/70902/'" w:xpath="/ns0:NavWordReportXmlPart[1]/ns0:Header[1]/ns0:DueDate[1]" w:storeItemID="{4C9614A0-F59A-47A6-AD11-8FF4A2C1B153}"/>
          <w:text/>
        </w:sdtPr>
        <w:sdtEndPr/>
        <w:sdtContent>
          <w:tc>
            <w:tcPr>
              <w:tcW w:w="3685" w:type="dxa"/>
              <w:hideMark/>
            </w:tcPr>
            <w:p w:rsidRPr="009C042F" w:rsidR="00660561" w:rsidP="00660561" w:rsidRDefault="00660561" w14:paraId="276A5FD7" w14:textId="77777777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Cs/>
                  <w:sz w:val="20"/>
                  <w:szCs w:val="20"/>
                </w:rPr>
              </w:pPr>
              <w:proofErr w:type="spellStart"/>
              <w:r w:rsidRPr="009C042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DueDate</w:t>
              </w:r>
              <w:proofErr w:type="spellEnd"/>
            </w:p>
          </w:tc>
        </w:sdtContent>
      </w:sdt>
    </w:tr>
  </w:tbl>
  <w:p w:rsidRPr="00660561" w:rsidR="00D6006D" w:rsidP="00660561" w:rsidRDefault="00D6006D" w14:paraId="0FBD5CCF" w14:textId="77777777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:rsidRPr="00BF08A3" w:rsidR="00A35BF0" w:rsidP="00BF08A3" w:rsidRDefault="00A35BF0" w14:paraId="6788DE4B" w14:textId="12D374F6">
        <w:pPr>
          <w:pStyle w:val="Header"/>
          <w:tabs>
            <w:tab w:val="left" w:pos="3402"/>
          </w:tabs>
          <w:spacing w:after="40"/>
          <w:ind w:left="8080" w:right="-370" w:hanging="880"/>
          <w:rPr>
            <w:b/>
            <w:bCs/>
            <w:sz w:val="20"/>
            <w:szCs w:val="20"/>
          </w:rPr>
        </w:pPr>
        <w:r>
          <w:t xml:space="preserve">     </w:t>
        </w:r>
        <w:r w:rsidR="00BF08A3">
          <w:t xml:space="preserve">           </w:t>
        </w: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  <w:szCs w:val="20"/>
          </w:rPr>
          <w:t xml:space="preserve"> of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NUMPAGES 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1</w:t>
        </w:r>
        <w:r>
          <w:rPr>
            <w:b/>
            <w:bCs/>
            <w:sz w:val="20"/>
            <w:szCs w:val="20"/>
          </w:rPr>
          <w:fldChar w:fldCharType="end"/>
        </w:r>
      </w:p>
      <w:tbl>
        <w:tblPr>
          <w:tblW w:w="11616" w:type="dxa"/>
          <w:tblInd w:w="-567" w:type="dxa"/>
          <w:tblLayout w:type="fixed"/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>
        <w:tblGrid>
          <w:gridCol w:w="7083"/>
          <w:gridCol w:w="108"/>
          <w:gridCol w:w="4425"/>
        </w:tblGrid>
        <w:tr w:rsidR="00A35BF0" w:rsidTr="0001756D" w14:paraId="7F496A5B" w14:textId="2A202D67">
          <w:trPr>
            <w:cantSplit/>
            <w:trHeight w:val="1701"/>
          </w:trPr>
          <w:tc>
            <w:tcPr>
              <w:tcW w:w="7083" w:type="dxa"/>
              <w:hideMark/>
            </w:tcPr>
            <w:tbl>
              <w:tblPr>
                <w:tblpPr w:leftFromText="180" w:rightFromText="180" w:vertAnchor="text" w:horzAnchor="margin" w:tblpY="-236"/>
                <w:tblOverlap w:val="never"/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2977"/>
              </w:tblGrid>
              <w:tr w:rsidR="00A35BF0" w:rsidTr="00660561" w14:paraId="0273B12F" w14:textId="77777777">
                <w:trPr>
                  <w:cantSplit/>
                  <w:trHeight w:val="141"/>
                  <w:tblHeader/>
                </w:trPr>
                <w:tc>
                  <w:tcPr>
                    <w:tcW w:w="2977" w:type="dxa"/>
                    <w:vAlign w:val="center"/>
                    <w:hideMark/>
                  </w:tcPr>
                  <w:p w:rsidRPr="00A35BF0" w:rsidR="00A35BF0" w:rsidP="00A35BF0" w:rsidRDefault="00A35BF0" w14:paraId="08C4D6DE" w14:textId="77777777">
                    <w:pPr>
                      <w:spacing w:after="0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bookmarkStart w:name="_Hlk39665399" w:id="1"/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Furnizor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A35BF0" w:rsidTr="00660561" w14:paraId="43DCDF38" w14:textId="77777777">
                <w:trPr>
                  <w:cantSplit/>
                  <w:trHeight w:val="20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ompanyAddress1"/>
                    <w:tag w:val="#Nav: SSA_Sales_Credit_Memo/70902"/>
                    <w:id w:val="904719660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2B6103D5" w14:textId="77777777">
                        <w:pPr>
                          <w:spacing w:after="0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CompanyAddress1</w:t>
                        </w:r>
                      </w:p>
                    </w:tc>
                  </w:sdtContent>
                </w:sdt>
              </w:tr>
              <w:tr w:rsidR="00A35BF0" w:rsidTr="00660561" w14:paraId="510DD0C4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2"/>
                    <w:tag w:val="#Nav: SSA_Sales_Credit_Memo/70902"/>
                    <w:id w:val="-1837913098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0B6C33D9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CompanyAddress2</w:t>
                        </w:r>
                      </w:p>
                    </w:tc>
                  </w:sdtContent>
                </w:sdt>
              </w:tr>
              <w:tr w:rsidR="00A35BF0" w:rsidTr="00660561" w14:paraId="44E4756D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3"/>
                    <w:tag w:val="#Nav: SSA_Sales_Credit_Memo/70902"/>
                    <w:id w:val="1896537478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Address3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1A0ECD3E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CompanyAddress3</w:t>
                        </w:r>
                      </w:p>
                    </w:tc>
                  </w:sdtContent>
                </w:sdt>
              </w:tr>
              <w:tr w:rsidR="00A35BF0" w:rsidTr="00660561" w14:paraId="564A4C2B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  <w:alias w:val="#Nav: /Header/CompanyAddress4"/>
                    <w:tag w:val="#Nav: SSA_Sales_Credit_Memo/70902"/>
                    <w:id w:val="622581479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Address4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0B79AF64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CompanyAddress4</w:t>
                        </w:r>
                      </w:p>
                    </w:tc>
                  </w:sdtContent>
                </w:sdt>
              </w:tr>
              <w:tr w:rsidR="00A35BF0" w:rsidTr="00660561" w14:paraId="1F88CAF4" w14:textId="77777777">
                <w:trPr>
                  <w:cantSplit/>
                  <w:trHeight w:val="164"/>
                  <w:tblHeader/>
                </w:trPr>
                <w:sdt>
                  <w:sdtPr>
                    <w:rPr>
                      <w:rFonts w:ascii="Times New Roman" w:hAnsi="Times New Roman" w:eastAsia="Times New Roman" w:cs="Times New Roman"/>
                      <w:sz w:val="20"/>
                      <w:szCs w:val="20"/>
                      <w:lang w:val="ro-RO"/>
                    </w:rPr>
                    <w:alias w:val="#Nav: /Header/CompanyVATRegistrationNo"/>
                    <w:tag w:val="#Nav: SSA_Sales_Credit_Memo/70902"/>
                    <w:id w:val="-403067950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ompany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2977" w:type="dxa"/>
                        <w:vAlign w:val="center"/>
                        <w:hideMark/>
                      </w:tcPr>
                      <w:p w:rsidRPr="00A35BF0" w:rsidR="00A35BF0" w:rsidP="00A35BF0" w:rsidRDefault="00A35BF0" w14:paraId="7B58FA57" w14:textId="77777777">
                        <w:pPr>
                          <w:spacing w:after="0"/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  <w:lang w:val="ro-RO"/>
                          </w:rPr>
                          <w:t>CompanyVATRegistrationNo</w:t>
                        </w:r>
                      </w:p>
                    </w:tc>
                  </w:sdtContent>
                </w:sdt>
              </w:tr>
            </w:tbl>
            <w:p w:rsidR="00A35BF0" w:rsidP="00A35BF0" w:rsidRDefault="00A35BF0" w14:paraId="5DDEA31E" w14:textId="616B1C5C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  <w:r>
                <w:rPr>
                  <w:rFonts w:ascii="Century Gothic" w:hAnsi="Century Gothic" w:eastAsia="Times New Roman" w:cs="Tahoma"/>
                </w:rPr>
                <w:t xml:space="preserve">            </w:t>
              </w:r>
              <w:sdt>
                <w:sdtPr>
                  <w:rPr>
                    <w:rFonts w:ascii="Century Gothic" w:hAnsi="Century Gothic" w:eastAsia="Times New Roman" w:cs="Tahoma"/>
                  </w:rPr>
                  <w:alias w:val="#Nav: /Header/CompanyPicture"/>
                  <w:tag w:val="#Nav: SSA_Sales_Credit_Memo/70902"/>
                  <w:id w:val="-1085764350"/>
                  <w:showingPlcHdr/>
                  <w:dataBinding w:prefixMappings="xmlns:ns0='urn:microsoft-dynamics-nav/reports/SSA_Sales_Credit_Memo/70902/'" w:xpath="/ns0:NavWordReportXmlPart[1]/ns0:Header[1]/ns0:CompanyPicture[1]" w:storeItemID="{4C9614A0-F59A-47A6-AD11-8FF4A2C1B153}"/>
                  <w:picture/>
                </w:sdtPr>
                <w:sdtEndPr/>
                <w:sdtContent>
                  <w:r>
                    <w:rPr>
                      <w:rFonts w:ascii="Century Gothic" w:hAnsi="Century Gothic" w:eastAsia="Times New Roman" w:cs="Tahoma"/>
                      <w:noProof/>
                    </w:rPr>
                    <w:drawing>
                      <wp:inline distT="0" distB="0" distL="0" distR="0" wp14:anchorId="1533DD0B" wp14:editId="02FAEFF1">
                        <wp:extent cx="1828800" cy="1021080"/>
                        <wp:effectExtent l="0" t="0" r="0" b="762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0" cy="1021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</w:p>
          </w:tc>
          <w:tc>
            <w:tcPr>
              <w:tcW w:w="108" w:type="dxa"/>
            </w:tcPr>
            <w:p w:rsidR="00A35BF0" w:rsidP="00A35BF0" w:rsidRDefault="00A35BF0" w14:paraId="4124A3BE" w14:textId="77777777">
              <w:pPr>
                <w:tabs>
                  <w:tab w:val="left" w:pos="204"/>
                  <w:tab w:val="center" w:pos="1420"/>
                </w:tabs>
                <w:spacing w:after="0"/>
                <w:rPr>
                  <w:rFonts w:ascii="Century Gothic" w:hAnsi="Century Gothic" w:eastAsia="Times New Roman" w:cs="Tahoma"/>
                </w:rPr>
              </w:pPr>
            </w:p>
          </w:tc>
          <w:tc>
            <w:tcPr>
              <w:tcW w:w="4425" w:type="dxa"/>
              <w:vAlign w:val="center"/>
              <w:hideMark/>
            </w:tcPr>
            <w:tbl>
              <w:tblPr>
                <w:tblpPr w:leftFromText="180" w:rightFromText="180" w:vertAnchor="text" w:horzAnchor="margin" w:tblpXSpec="center" w:tblpY="-272"/>
                <w:tblOverlap w:val="never"/>
                <w:tblW w:w="8430" w:type="dxa"/>
                <w:tblLayout w:type="fixed"/>
                <w:tblCellMar>
                  <w:left w:w="0" w:type="dxa"/>
                  <w:right w:w="0" w:type="dxa"/>
                </w:tblCellMar>
                <w:tblLook w:val="04A0" w:firstRow="1" w:lastRow="0" w:firstColumn="1" w:lastColumn="0" w:noHBand="0" w:noVBand="1"/>
              </w:tblPr>
              <w:tblGrid>
                <w:gridCol w:w="7233"/>
                <w:gridCol w:w="1197"/>
              </w:tblGrid>
              <w:tr w:rsidR="00A35BF0" w14:paraId="6C1B6213" w14:textId="77777777">
                <w:trPr>
                  <w:gridAfter w:val="1"/>
                  <w:wAfter w:w="1197" w:type="dxa"/>
                  <w:cantSplit/>
                  <w:trHeight w:val="141"/>
                </w:trPr>
                <w:tc>
                  <w:tcPr>
                    <w:tcW w:w="7230" w:type="dxa"/>
                    <w:vAlign w:val="center"/>
                    <w:hideMark/>
                  </w:tcPr>
                  <w:p w:rsidRPr="00A35BF0" w:rsidR="00A35BF0" w:rsidP="00A35BF0" w:rsidRDefault="00A35BF0" w14:paraId="35AA94CE" w14:textId="77777777">
                    <w:pPr>
                      <w:spacing w:after="0"/>
                      <w:ind w:left="-426" w:right="2268" w:firstLine="284"/>
                      <w:contextualSpacing/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</w:pPr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color w:val="0070C0"/>
                        <w:sz w:val="24"/>
                        <w:szCs w:val="24"/>
                      </w:rPr>
                      <w:t xml:space="preserve">  </w:t>
                    </w:r>
                    <w:proofErr w:type="spellStart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Cumparator</w:t>
                    </w:r>
                    <w:proofErr w:type="spellEnd"/>
                    <w:r w:rsidRPr="00A35BF0"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:</w:t>
                    </w:r>
                  </w:p>
                </w:tc>
              </w:tr>
              <w:tr w:rsidR="00A35BF0" w14:paraId="7CE35298" w14:textId="77777777">
                <w:trPr>
                  <w:cantSplit/>
                  <w:trHeight w:val="204"/>
                </w:trPr>
                <w:sdt>
                  <w:sdtPr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</w:rPr>
                    <w:alias w:val="#Nav: /Header/CustomerAddress1"/>
                    <w:tag w:val="#Nav: SSA_Sales_Credit_Memo/70902"/>
                    <w:id w:val="-64874147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ustomerAddress1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8427" w:type="dxa"/>
                        <w:gridSpan w:val="2"/>
                        <w:hideMark/>
                      </w:tcPr>
                      <w:p w:rsidRPr="00A35BF0" w:rsidR="00A35BF0" w:rsidP="00A35BF0" w:rsidRDefault="00A35BF0" w14:paraId="718E586D" w14:textId="77777777">
                        <w:pPr>
                          <w:tabs>
                            <w:tab w:val="left" w:pos="3544"/>
                          </w:tabs>
                          <w:spacing w:after="0"/>
                          <w:ind w:right="2907"/>
                          <w:contextualSpacing/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CustomerAddress1</w:t>
                        </w:r>
                      </w:p>
                    </w:tc>
                  </w:sdtContent>
                </w:sdt>
              </w:tr>
              <w:tr w:rsidR="00A35BF0" w14:paraId="534D54C7" w14:textId="0AE8F59F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</w:rPr>
                    <w:alias w:val="#Nav: /Header/CustomerAddress2"/>
                    <w:tag w:val="#Nav: SSA_Sales_Credit_Memo/70902"/>
                    <w:id w:val="415368411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CustomerAddress2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A35BF0" w:rsidP="000041F8" w:rsidRDefault="00A35BF0" w14:paraId="37E47AF2" w14:textId="77777777">
                        <w:pPr>
                          <w:spacing w:after="0"/>
                          <w:ind w:right="3550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</w:rPr>
                          <w:t>CustomerAddress2</w:t>
                        </w:r>
                      </w:p>
                    </w:tc>
                  </w:sdtContent>
                </w:sdt>
              </w:tr>
              <w:tr w:rsidR="00A35BF0" w14:paraId="7C1CDFC4" w14:textId="77777777">
                <w:trPr>
                  <w:gridAfter w:val="1"/>
                  <w:wAfter w:w="1197" w:type="dxa"/>
                  <w:cantSplit/>
                  <w:trHeight w:val="164"/>
                </w:trPr>
                <w:tc>
                  <w:tcPr>
                    <w:tcW w:w="7230" w:type="dxa"/>
                    <w:hideMark/>
                  </w:tcPr>
                  <w:p w:rsidRPr="00A35BF0" w:rsidR="00A35BF0" w:rsidP="00A35BF0" w:rsidRDefault="005247C7" w14:paraId="58BA3F57" w14:textId="77777777">
                    <w:pPr>
                      <w:tabs>
                        <w:tab w:val="left" w:pos="2496"/>
                      </w:tabs>
                      <w:spacing w:after="0"/>
                      <w:ind w:right="2907"/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3"/>
                        <w:tag w:val="#Nav: SSA_Sales_Credit_Memo/70902"/>
                        <w:id w:val="1345525560"/>
                        <w:placeholder>
                          <w:docPart w:val="0AD00C57155E45C28CDD04AA642FBD47"/>
                        </w:placeholder>
                        <w:dataBinding w:prefixMappings="xmlns:ns0='urn:microsoft-dynamics-nav/reports/SSA_Sales_Credit_Memo/70902/'" w:xpath="/ns0:NavWordReportXmlPart[1]/ns0:Header[1]/ns0:CustomerAddress3[1]" w:storeItemID="{4C9614A0-F59A-47A6-AD11-8FF4A2C1B153}"/>
                        <w:text/>
                      </w:sdtPr>
                      <w:sdtEndPr/>
                      <w:sdtContent>
                        <w:r w:rsidRPr="00A35BF0" w:rsid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CustomerAddress3</w:t>
                        </w:r>
                      </w:sdtContent>
                    </w:sdt>
                    <w:r w:rsidRPr="00A35BF0" w:rsidR="00A35BF0">
                      <w:rPr>
                        <w:rFonts w:ascii="Times New Roman" w:hAnsi="Times New Roman" w:eastAsia="Times New Roman" w:cs="Times New Roman"/>
                        <w:sz w:val="20"/>
                        <w:szCs w:val="20"/>
                      </w:rPr>
                      <w:t xml:space="preserve">, </w:t>
                    </w:r>
                    <w:sdt>
                      <w:sdtPr>
                        <w:rPr>
                          <w:rFonts w:ascii="Times New Roman" w:hAnsi="Times New Roman" w:eastAsia="Times New Roman" w:cs="Times New Roman"/>
                          <w:sz w:val="20"/>
                          <w:szCs w:val="20"/>
                        </w:rPr>
                        <w:alias w:val="#Nav: /Header/CustomerAddress4"/>
                        <w:tag w:val="#Nav: SSA_Sales_Credit_Memo/70902"/>
                        <w:id w:val="1211614571"/>
                        <w:placeholder>
                          <w:docPart w:val="0AD00C57155E45C28CDD04AA642FBD47"/>
                        </w:placeholder>
                        <w:dataBinding w:prefixMappings="xmlns:ns0='urn:microsoft-dynamics-nav/reports/SSA_Sales_Credit_Memo/70902/'" w:xpath="/ns0:NavWordReportXmlPart[1]/ns0:Header[1]/ns0:CustomerAddress4[1]" w:storeItemID="{4C9614A0-F59A-47A6-AD11-8FF4A2C1B153}"/>
                        <w:text/>
                      </w:sdtPr>
                      <w:sdtEndPr/>
                      <w:sdtContent>
                        <w:r w:rsidRPr="00A35BF0" w:rsidR="00A35BF0">
                          <w:rPr>
                            <w:rFonts w:ascii="Times New Roman" w:hAnsi="Times New Roman" w:eastAsia="Times New Roman" w:cs="Times New Roman"/>
                            <w:sz w:val="20"/>
                            <w:szCs w:val="20"/>
                          </w:rPr>
                          <w:t>CustomerAddress4</w:t>
                        </w:r>
                      </w:sdtContent>
                    </w:sdt>
                  </w:p>
                </w:tc>
              </w:tr>
              <w:tr w:rsidR="00A35BF0" w14:paraId="68F4556C" w14:textId="77777777">
                <w:trPr>
                  <w:gridAfter w:val="1"/>
                  <w:wAfter w:w="1197" w:type="dxa"/>
                  <w:cantSplit/>
                  <w:trHeight w:val="164"/>
                </w:trPr>
                <w:sdt>
                  <w:sdtPr>
                    <w:rPr>
                      <w:rFonts w:ascii="Times New Roman" w:hAnsi="Times New Roman" w:eastAsia="Times New Roman" w:cs="Times New Roman"/>
                      <w:bCs/>
                      <w:sz w:val="20"/>
                      <w:szCs w:val="20"/>
                      <w:lang w:val="ro-RO"/>
                    </w:rPr>
                    <w:alias w:val="#Nav: /Header/VATRegistrationNo"/>
                    <w:tag w:val="#Nav: SSA_Sales_Credit_Memo/70902"/>
                    <w:id w:val="1522580340"/>
                    <w:placeholder>
                      <w:docPart w:val="0AD00C57155E45C28CDD04AA642FBD47"/>
                    </w:placeholder>
                    <w:dataBinding w:prefixMappings="xmlns:ns0='urn:microsoft-dynamics-nav/reports/SSA_Sales_Credit_Memo/70902/'" w:xpath="/ns0:NavWordReportXmlPart[1]/ns0:Header[1]/ns0:VATRegistrationNo[1]" w:storeItemID="{4C9614A0-F59A-47A6-AD11-8FF4A2C1B153}"/>
                    <w:text/>
                  </w:sdtPr>
                  <w:sdtEndPr/>
                  <w:sdtContent>
                    <w:tc>
                      <w:tcPr>
                        <w:tcW w:w="7230" w:type="dxa"/>
                        <w:hideMark/>
                      </w:tcPr>
                      <w:p w:rsidRPr="00A35BF0" w:rsidR="00A35BF0" w:rsidP="00A35BF0" w:rsidRDefault="00A35BF0" w14:paraId="7AC1695F" w14:textId="77777777">
                        <w:pPr>
                          <w:spacing w:after="0"/>
                          <w:ind w:right="2907"/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</w:pPr>
                        <w:r w:rsidRPr="00A35BF0">
                          <w:rPr>
                            <w:rFonts w:ascii="Times New Roman" w:hAnsi="Times New Roman" w:eastAsia="Times New Roman" w:cs="Times New Roman"/>
                            <w:bCs/>
                            <w:sz w:val="20"/>
                            <w:szCs w:val="20"/>
                            <w:lang w:val="ro-RO"/>
                          </w:rPr>
                          <w:t>VATRegistrationNo</w:t>
                        </w:r>
                      </w:p>
                    </w:tc>
                  </w:sdtContent>
                </w:sdt>
              </w:tr>
            </w:tbl>
            <w:p w:rsidR="00A35BF0" w:rsidP="00A35BF0" w:rsidRDefault="00A35BF0" w14:paraId="007E1071" w14:textId="77777777">
              <w:pPr>
                <w:spacing w:after="0"/>
                <w:rPr>
                  <w:rFonts w:ascii="Times New Roman" w:hAnsi="Times New Roman" w:cs="Times New Roman"/>
                  <w:sz w:val="24"/>
                  <w:szCs w:val="24"/>
                  <w:lang w:val="ro-RO" w:eastAsia="ro-RO"/>
                </w:rPr>
              </w:pPr>
            </w:p>
          </w:tc>
          <w:bookmarkEnd w:id="1"/>
        </w:tr>
      </w:tbl>
      <w:p w:rsidR="00A35BF0" w:rsidP="00A35BF0" w:rsidRDefault="005247C7" w14:paraId="3E8224D0" w14:textId="6F7ED6CC">
        <w:pPr>
          <w:pStyle w:val="Header"/>
        </w:pPr>
      </w:p>
    </w:sdtContent>
  </w:sdt>
  <w:p w:rsidRPr="00A35BF0" w:rsidR="00A35BF0" w:rsidP="00A35BF0" w:rsidRDefault="00A35BF0" w14:paraId="21CB1967" w14:textId="06BC7416">
    <w:pPr>
      <w:pStyle w:val="Header"/>
      <w:rPr>
        <w:rFonts w:ascii="Times New Roman" w:hAnsi="Times New Roman" w:cs="Times New Roman"/>
      </w:rPr>
    </w:pP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                       </w:t>
    </w:r>
    <w:r w:rsidR="00BF6BF4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    </w:t>
    </w:r>
    <w:bookmarkStart w:name="_Hlk39569940" w:colFirst="0" w:colLast="0" w:id="2"/>
    <w:bookmarkStart w:name="_Hlk39570000" w:colFirst="0" w:colLast="0" w:id="3"/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Nr. Factura </w:t>
    </w:r>
    <w:r w:rsidR="00BF6BF4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>S</w:t>
    </w:r>
    <w:r w:rsidRPr="00A35BF0">
      <w:rPr>
        <w:rFonts w:ascii="Times New Roman" w:hAnsi="Times New Roman" w:eastAsia="Times New Roman" w:cs="Times New Roman"/>
        <w:b/>
        <w:bCs/>
        <w:sz w:val="28"/>
        <w:szCs w:val="28"/>
        <w:lang w:val="da-DK"/>
      </w:rPr>
      <w:t xml:space="preserve">torno </w:t>
    </w:r>
    <w:sdt>
      <w:sdtPr>
        <w:rPr>
          <w:rFonts w:ascii="Times New Roman" w:hAnsi="Times New Roman" w:eastAsia="Times New Roman" w:cs="Times New Roman"/>
          <w:b/>
          <w:bCs/>
          <w:sz w:val="28"/>
          <w:szCs w:val="28"/>
          <w:lang w:val="da-DK"/>
        </w:rPr>
        <w:alias w:val="#Nav: /Header/DocumentNo"/>
        <w:tag w:val="#Nav: SSA_Sales_Credit_Memo/70902"/>
        <w:id w:val="744920098"/>
        <w:placeholder>
          <w:docPart w:val="0AD00C57155E45C28CDD04AA642FBD47"/>
        </w:placeholder>
        <w:dataBinding w:prefixMappings="xmlns:ns0='urn:microsoft-dynamics-nav/reports/SSA_Sales_Credit_Memo/70902/'" w:xpath="/ns0:NavWordReportXmlPart[1]/ns0:Header[1]/ns0:DocumentNo[1]" w:storeItemID="{4C9614A0-F59A-47A6-AD11-8FF4A2C1B153}"/>
        <w:text/>
      </w:sdtPr>
      <w:sdtEndPr/>
      <w:sdtContent>
        <w:r w:rsidRPr="00A35BF0">
          <w:rPr>
            <w:rFonts w:ascii="Times New Roman" w:hAnsi="Times New Roman" w:eastAsia="Times New Roman" w:cs="Times New Roman"/>
            <w:b/>
            <w:bCs/>
            <w:sz w:val="28"/>
            <w:szCs w:val="28"/>
            <w:lang w:val="da-DK"/>
          </w:rPr>
          <w:t>DocumentNo</w:t>
        </w:r>
      </w:sdtContent>
    </w:sdt>
  </w:p>
  <w:p w:rsidR="00A35BF0" w:rsidP="00A35BF0" w:rsidRDefault="00A35BF0" w14:paraId="079A5618" w14:textId="77777777">
    <w:pPr>
      <w:spacing w:after="40" w:line="254" w:lineRule="auto"/>
      <w:rPr>
        <w:rFonts w:ascii="Century Gothic" w:hAnsi="Century Gothic" w:eastAsia="Times New Roman" w:cs="Tahoma"/>
        <w:lang w:val="da-DK"/>
      </w:rPr>
    </w:pPr>
  </w:p>
  <w:tbl>
    <w:tblPr>
      <w:tblStyle w:val="TableGrid2"/>
      <w:tblW w:w="9781" w:type="dxa"/>
      <w:tblInd w:w="-56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3119"/>
      <w:gridCol w:w="1843"/>
      <w:gridCol w:w="4819"/>
    </w:tblGrid>
    <w:tr w:rsidRPr="00BF6BF4" w:rsidR="00BF6BF4" w:rsidTr="00F8323A" w14:paraId="1D9D6066" w14:textId="77777777">
      <w:trPr>
        <w:cantSplit/>
        <w:trHeight w:val="309"/>
        <w:tblHeader/>
      </w:trPr>
      <w:tc>
        <w:tcPr>
          <w:tcW w:w="3119" w:type="dxa"/>
          <w:hideMark/>
        </w:tcPr>
        <w:bookmarkEnd w:id="2"/>
        <w:bookmarkEnd w:id="3"/>
        <w:p w:rsidRPr="00BF6BF4" w:rsidR="00BF6BF4" w:rsidP="00BF6BF4" w:rsidRDefault="005247C7" w14:paraId="5613E425" w14:textId="77777777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sdt>
            <w:sdt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alias w:val="#Nav: /Header/VATClause_Lbl"/>
              <w:tag w:val="#Nav: SSA_Sales_Credit_Memo/70902"/>
              <w:id w:val="1760176047"/>
              <w:placeholder>
                <w:docPart w:val="C8279C4430B64AD4B441A295FC2F8E8B"/>
              </w:placeholder>
              <w:dataBinding w:prefixMappings="xmlns:ns0='urn:microsoft-dynamics-nav/reports/SSA_Sales_Credit_Memo/70902/'" w:xpath="/ns0:NavWordReportXmlPart[1]/ns0:Header[1]/ns0:VATClause_Lbl[1]" w:storeItemID="{4C9614A0-F59A-47A6-AD11-8FF4A2C1B153}"/>
              <w:text/>
            </w:sdtPr>
            <w:sdtEndPr/>
            <w:sdtContent>
              <w:proofErr w:type="spellStart"/>
              <w:r w:rsidRPr="00BF6BF4" w:rsidR="00BF6BF4">
                <w:rPr>
                  <w:rFonts w:ascii="Times New Roman" w:hAnsi="Times New Roman" w:cs="Times New Roman"/>
                  <w:b/>
                  <w:bCs/>
                  <w:sz w:val="20"/>
                  <w:szCs w:val="20"/>
                </w:rPr>
                <w:t>VATClause_Lbl</w:t>
              </w:r>
              <w:proofErr w:type="spellEnd"/>
            </w:sdtContent>
          </w:sdt>
        </w:p>
      </w:tc>
      <w:tc>
        <w:tcPr>
          <w:tcW w:w="1843" w:type="dxa"/>
          <w:hideMark/>
        </w:tcPr>
        <w:p w:rsidRPr="00BF6BF4" w:rsidR="00BF6BF4" w:rsidP="0001756D" w:rsidRDefault="00C23D8B" w14:paraId="542446FE" w14:textId="6870A530">
          <w:pPr>
            <w:tabs>
              <w:tab w:val="right" w:pos="3261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Data</w:t>
          </w:r>
        </w:p>
      </w:tc>
      <w:sdt>
        <w:sdtPr>
          <w:rPr>
            <w:rFonts w:ascii="Times New Roman" w:hAnsi="Times New Roman" w:cs="Times New Roman"/>
            <w:sz w:val="20"/>
            <w:szCs w:val="20"/>
          </w:rPr>
          <w:alias w:val="#Nav: /Header/PostingDate_SalesCrMemoHeader"/>
          <w:tag w:val="#Nav: SSA_Sales_Credit_Memo/70902"/>
          <w:id w:val="1016652865"/>
          <w:placeholder>
            <w:docPart w:val="DefaultPlaceholder_-1854013440"/>
          </w:placeholder>
          <w:dataBinding w:prefixMappings="xmlns:ns0='urn:microsoft-dynamics-nav/reports/SSA_Sales_Credit_Memo/70902/'" w:xpath="/ns0:NavWordReportXmlPart[1]/ns0:Header[1]/ns0:PostingDate_SalesCrMemoHeader[1]" w:storeItemID="{4C9614A0-F59A-47A6-AD11-8FF4A2C1B153}"/>
          <w:text/>
        </w:sdtPr>
        <w:sdtEndPr/>
        <w:sdtContent>
          <w:tc>
            <w:tcPr>
              <w:tcW w:w="4819" w:type="dxa"/>
              <w:hideMark/>
            </w:tcPr>
            <w:p w:rsidRPr="00767818" w:rsidR="00BF6BF4" w:rsidP="00BF6BF4" w:rsidRDefault="00767818" w14:paraId="0EC4592A" w14:textId="6E97E2D6">
              <w:pPr>
                <w:tabs>
                  <w:tab w:val="right" w:pos="3261"/>
                </w:tabs>
                <w:spacing w:after="0"/>
                <w:ind w:right="1292"/>
                <w:contextualSpacing/>
                <w:rPr>
                  <w:rFonts w:ascii="Times New Roman" w:hAnsi="Times New Roman" w:cs="Times New Roman"/>
                  <w:sz w:val="20"/>
                  <w:szCs w:val="20"/>
                </w:rPr>
              </w:pPr>
              <w:proofErr w:type="spellStart"/>
              <w:r w:rsidRPr="00767818">
                <w:rPr>
                  <w:rFonts w:ascii="Times New Roman" w:hAnsi="Times New Roman" w:cs="Times New Roman"/>
                  <w:sz w:val="20"/>
                  <w:szCs w:val="20"/>
                </w:rPr>
                <w:t>PostingDate_SalesCrMemoHeader</w:t>
              </w:r>
              <w:proofErr w:type="spellEnd"/>
            </w:p>
          </w:tc>
        </w:sdtContent>
      </w:sdt>
    </w:tr>
    <w:tr w:rsidRPr="00BF6BF4" w:rsidR="00BF6BF4" w:rsidTr="00F8323A" w14:paraId="70247C8A" w14:textId="77777777">
      <w:trPr>
        <w:cantSplit/>
        <w:trHeight w:val="348"/>
      </w:trPr>
      <w:tc>
        <w:tcPr>
          <w:tcW w:w="3119" w:type="dxa"/>
          <w:hideMark/>
        </w:tcPr>
        <w:p w:rsidRPr="009C042F" w:rsidR="00BF6BF4" w:rsidP="00BF6BF4" w:rsidRDefault="00BF6BF4" w14:paraId="3987EF1D" w14:textId="5717C297">
          <w:pPr>
            <w:tabs>
              <w:tab w:val="right" w:pos="2105"/>
            </w:tabs>
            <w:spacing w:after="0"/>
            <w:rPr>
              <w:rFonts w:ascii="Times New Roman" w:hAnsi="Times New Roman" w:cs="Times New Roman"/>
              <w:b/>
              <w:sz w:val="20"/>
              <w:szCs w:val="20"/>
            </w:rPr>
          </w:pPr>
        </w:p>
      </w:tc>
      <w:sdt>
        <w:sdtPr>
          <w:rPr>
            <w:rFonts w:ascii="Times New Roman" w:hAnsi="Times New Roman" w:cs="Times New Roman"/>
            <w:b/>
            <w:sz w:val="20"/>
            <w:szCs w:val="20"/>
          </w:rPr>
          <w:alias w:val="#Nav: /Header/DueDate_Lbl"/>
          <w:tag w:val="#Nav: SSA_Sales_Credit_Memo/70902"/>
          <w:id w:val="1921067872"/>
          <w:placeholder>
            <w:docPart w:val="DefaultPlaceholder_-1854013440"/>
          </w:placeholder>
          <w:dataBinding w:prefixMappings="xmlns:ns0='urn:microsoft-dynamics-nav/reports/SSA_Sales_Credit_Memo/70902/'" w:xpath="/ns0:NavWordReportXmlPart[1]/ns0:Header[1]/ns0:DueDate_Lbl[1]" w:storeItemID="{4C9614A0-F59A-47A6-AD11-8FF4A2C1B153}"/>
          <w:text/>
        </w:sdtPr>
        <w:sdtEndPr/>
        <w:sdtContent>
          <w:tc>
            <w:tcPr>
              <w:tcW w:w="1843" w:type="dxa"/>
              <w:hideMark/>
            </w:tcPr>
            <w:p w:rsidRPr="005358FA" w:rsidR="00BF6BF4" w:rsidP="0001756D" w:rsidRDefault="005358FA" w14:paraId="2EECFF02" w14:textId="55FF062A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/>
                  <w:sz w:val="20"/>
                  <w:szCs w:val="20"/>
                </w:rPr>
              </w:pPr>
              <w:proofErr w:type="spellStart"/>
              <w:r w:rsidRPr="005358FA">
                <w:rPr>
                  <w:rFonts w:ascii="Times New Roman" w:hAnsi="Times New Roman" w:cs="Times New Roman"/>
                  <w:b/>
                  <w:sz w:val="20"/>
                  <w:szCs w:val="20"/>
                </w:rPr>
                <w:t>DueDate_Lbl</w:t>
              </w:r>
              <w:proofErr w:type="spellEnd"/>
            </w:p>
          </w:tc>
        </w:sdtContent>
      </w:sdt>
      <w:sdt>
        <w:sdtPr>
          <w:rPr>
            <w:rFonts w:ascii="Times New Roman" w:hAnsi="Times New Roman" w:cs="Times New Roman"/>
            <w:bCs/>
            <w:sz w:val="20"/>
            <w:szCs w:val="20"/>
          </w:rPr>
          <w:alias w:val="#Nav: /Header/DueDate"/>
          <w:tag w:val="#Nav: SSA_Sales_Credit_Memo/70902"/>
          <w:id w:val="1675677319"/>
          <w:placeholder>
            <w:docPart w:val="FEA866A6D5B24B09818A31592745F4E0"/>
          </w:placeholder>
          <w:dataBinding w:prefixMappings="xmlns:ns0='urn:microsoft-dynamics-nav/reports/SSA_Sales_Credit_Memo/70902/'" w:xpath="/ns0:NavWordReportXmlPart[1]/ns0:Header[1]/ns0:DueDate[1]" w:storeItemID="{4C9614A0-F59A-47A6-AD11-8FF4A2C1B153}"/>
          <w:text/>
        </w:sdtPr>
        <w:sdtEndPr/>
        <w:sdtContent>
          <w:tc>
            <w:tcPr>
              <w:tcW w:w="4819" w:type="dxa"/>
              <w:hideMark/>
            </w:tcPr>
            <w:p w:rsidRPr="009C042F" w:rsidR="00BF6BF4" w:rsidP="00BF6BF4" w:rsidRDefault="009C042F" w14:paraId="54FFB08A" w14:textId="3845809C">
              <w:pPr>
                <w:tabs>
                  <w:tab w:val="right" w:pos="2105"/>
                </w:tabs>
                <w:spacing w:after="0"/>
                <w:rPr>
                  <w:rFonts w:ascii="Times New Roman" w:hAnsi="Times New Roman" w:cs="Times New Roman"/>
                  <w:bCs/>
                  <w:sz w:val="20"/>
                  <w:szCs w:val="20"/>
                </w:rPr>
              </w:pPr>
              <w:proofErr w:type="spellStart"/>
              <w:r w:rsidRPr="009C042F">
                <w:rPr>
                  <w:rFonts w:ascii="Times New Roman" w:hAnsi="Times New Roman" w:cs="Times New Roman"/>
                  <w:bCs/>
                  <w:sz w:val="20"/>
                  <w:szCs w:val="20"/>
                </w:rPr>
                <w:t>DueDate</w:t>
              </w:r>
              <w:proofErr w:type="spellEnd"/>
            </w:p>
          </w:tc>
        </w:sdtContent>
      </w:sdt>
    </w:tr>
  </w:tbl>
  <w:p w:rsidRPr="001022BE" w:rsidR="00DF6462" w:rsidP="001022BE" w:rsidRDefault="00DF6462" w14:paraId="6C70E2A9" w14:textId="7C3371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41F8"/>
    <w:rsid w:val="0001756D"/>
    <w:rsid w:val="00032E69"/>
    <w:rsid w:val="000357EB"/>
    <w:rsid w:val="00070EE8"/>
    <w:rsid w:val="00074151"/>
    <w:rsid w:val="000844A3"/>
    <w:rsid w:val="000A665A"/>
    <w:rsid w:val="000D5A6D"/>
    <w:rsid w:val="000E071F"/>
    <w:rsid w:val="000F02B7"/>
    <w:rsid w:val="001022BE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519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65B"/>
    <w:rsid w:val="00355E20"/>
    <w:rsid w:val="00374316"/>
    <w:rsid w:val="0038349C"/>
    <w:rsid w:val="00394029"/>
    <w:rsid w:val="003A31D7"/>
    <w:rsid w:val="003A7E69"/>
    <w:rsid w:val="003B1D59"/>
    <w:rsid w:val="003B7C5C"/>
    <w:rsid w:val="003D120B"/>
    <w:rsid w:val="003D4B80"/>
    <w:rsid w:val="003E2178"/>
    <w:rsid w:val="003F77E2"/>
    <w:rsid w:val="00472353"/>
    <w:rsid w:val="00492354"/>
    <w:rsid w:val="004A4D71"/>
    <w:rsid w:val="004B22F6"/>
    <w:rsid w:val="004B47ED"/>
    <w:rsid w:val="004B6FE5"/>
    <w:rsid w:val="004C60A5"/>
    <w:rsid w:val="004F1F70"/>
    <w:rsid w:val="004F2432"/>
    <w:rsid w:val="0051660C"/>
    <w:rsid w:val="005247C7"/>
    <w:rsid w:val="00524FE6"/>
    <w:rsid w:val="00535426"/>
    <w:rsid w:val="005358FA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159A5"/>
    <w:rsid w:val="006245DA"/>
    <w:rsid w:val="00660561"/>
    <w:rsid w:val="0067225B"/>
    <w:rsid w:val="00677AD5"/>
    <w:rsid w:val="0068273F"/>
    <w:rsid w:val="00683CCE"/>
    <w:rsid w:val="00684EEB"/>
    <w:rsid w:val="006867A5"/>
    <w:rsid w:val="006907F2"/>
    <w:rsid w:val="006A2A7B"/>
    <w:rsid w:val="006B357C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6781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22A"/>
    <w:rsid w:val="00997858"/>
    <w:rsid w:val="009B485A"/>
    <w:rsid w:val="009C042F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35BF0"/>
    <w:rsid w:val="00A42BE5"/>
    <w:rsid w:val="00A43844"/>
    <w:rsid w:val="00A5731D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46AED"/>
    <w:rsid w:val="00B57659"/>
    <w:rsid w:val="00B60D54"/>
    <w:rsid w:val="00B8205C"/>
    <w:rsid w:val="00B86BCD"/>
    <w:rsid w:val="00B91CA1"/>
    <w:rsid w:val="00B96060"/>
    <w:rsid w:val="00BB2F6C"/>
    <w:rsid w:val="00BC232B"/>
    <w:rsid w:val="00BC6B4A"/>
    <w:rsid w:val="00BD2533"/>
    <w:rsid w:val="00BD35AE"/>
    <w:rsid w:val="00BD4E95"/>
    <w:rsid w:val="00BE5952"/>
    <w:rsid w:val="00BE6BE6"/>
    <w:rsid w:val="00BF08A3"/>
    <w:rsid w:val="00BF0F10"/>
    <w:rsid w:val="00BF6BF4"/>
    <w:rsid w:val="00C105C3"/>
    <w:rsid w:val="00C23D8B"/>
    <w:rsid w:val="00C27C1A"/>
    <w:rsid w:val="00C36F18"/>
    <w:rsid w:val="00C40BE4"/>
    <w:rsid w:val="00C41DE3"/>
    <w:rsid w:val="00C47206"/>
    <w:rsid w:val="00C7149F"/>
    <w:rsid w:val="00CA6394"/>
    <w:rsid w:val="00CB70AD"/>
    <w:rsid w:val="00CD1B92"/>
    <w:rsid w:val="00D077C9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4B46"/>
    <w:rsid w:val="00DA580A"/>
    <w:rsid w:val="00DB4B5B"/>
    <w:rsid w:val="00DF30F1"/>
    <w:rsid w:val="00DF6462"/>
    <w:rsid w:val="00E111C4"/>
    <w:rsid w:val="00E22B7E"/>
    <w:rsid w:val="00E31E4A"/>
    <w:rsid w:val="00E40C63"/>
    <w:rsid w:val="00E41182"/>
    <w:rsid w:val="00E4361D"/>
    <w:rsid w:val="00E54F17"/>
    <w:rsid w:val="00E65451"/>
    <w:rsid w:val="00E67097"/>
    <w:rsid w:val="00E825ED"/>
    <w:rsid w:val="00E902EA"/>
    <w:rsid w:val="00E96A2B"/>
    <w:rsid w:val="00EA246E"/>
    <w:rsid w:val="00EA27AA"/>
    <w:rsid w:val="00EA2C03"/>
    <w:rsid w:val="00EB5B19"/>
    <w:rsid w:val="00EC1995"/>
    <w:rsid w:val="00EC3909"/>
    <w:rsid w:val="00EC4C86"/>
    <w:rsid w:val="00EC6AE7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323A"/>
    <w:rsid w:val="00F848FB"/>
    <w:rsid w:val="00F86468"/>
    <w:rsid w:val="00F9246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7D65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1022BE"/>
  </w:style>
  <w:style w:type="table" w:customStyle="1" w:styleId="TableGrid1">
    <w:name w:val="Table Grid1"/>
    <w:basedOn w:val="TableNormal"/>
    <w:uiPriority w:val="39"/>
    <w:rsid w:val="001022BE"/>
    <w:pPr>
      <w:spacing w:after="0" w:line="240" w:lineRule="auto"/>
    </w:pPr>
    <w:rPr>
      <w:rFonts w:ascii="Century Gothic" w:eastAsia="Times New Roman" w:hAnsi="Century Gothic" w:cs="Tahom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aptionRightChar">
    <w:name w:val="Header Caption Right Char"/>
    <w:basedOn w:val="DefaultParagraphFont"/>
    <w:link w:val="HeaderCaptionRight"/>
    <w:locked/>
    <w:rsid w:val="001022BE"/>
    <w:rPr>
      <w:rFonts w:asciiTheme="majorHAnsi" w:hAnsiTheme="majorHAnsi" w:cs="Calibri Light"/>
      <w:b/>
      <w:color w:val="FFFFFF" w:themeColor="background1"/>
      <w:sz w:val="18"/>
      <w:szCs w:val="20"/>
      <w:lang w:val="da-DK"/>
    </w:rPr>
  </w:style>
  <w:style w:type="paragraph" w:customStyle="1" w:styleId="HeaderCaptionRight">
    <w:name w:val="Header Caption Right"/>
    <w:basedOn w:val="Normal"/>
    <w:link w:val="HeaderCaptionRightChar"/>
    <w:rsid w:val="001022BE"/>
    <w:pPr>
      <w:spacing w:after="0" w:line="200" w:lineRule="exact"/>
      <w:jc w:val="right"/>
      <w:outlineLvl w:val="0"/>
    </w:pPr>
    <w:rPr>
      <w:rFonts w:asciiTheme="majorHAnsi" w:hAnsiTheme="majorHAnsi" w:cs="Calibri Light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locked/>
    <w:rsid w:val="001022BE"/>
    <w:rPr>
      <w:rFonts w:asciiTheme="majorHAnsi" w:hAnsiTheme="majorHAnsi" w:cs="Calibri Light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1022BE"/>
    <w:pPr>
      <w:jc w:val="left"/>
    </w:pPr>
  </w:style>
  <w:style w:type="table" w:customStyle="1" w:styleId="TableGrid11">
    <w:name w:val="Table Grid11"/>
    <w:basedOn w:val="TableNormal"/>
    <w:uiPriority w:val="39"/>
    <w:rsid w:val="001022BE"/>
    <w:pPr>
      <w:spacing w:after="0" w:line="240" w:lineRule="auto"/>
    </w:pPr>
    <w:rPr>
      <w:rFonts w:ascii="Century Gothic" w:eastAsia="Times New Roman" w:hAnsi="Century Gothic" w:cs="Tahom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F6BF4"/>
    <w:pPr>
      <w:spacing w:after="0" w:line="240" w:lineRule="auto"/>
    </w:pPr>
    <w:rPr>
      <w:rFonts w:ascii="Century Gothic" w:eastAsia="Times New Roman" w:hAnsi="Century Gothic" w:cs="Tahom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1e3fa38dc01489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ACAA3B4126424DB4AABF68002C0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D988C-EE98-4257-811A-0455CC042778}"/>
      </w:docPartPr>
      <w:docPartBody>
        <w:p w:rsidR="00CF0E1F" w:rsidRDefault="00443BE1" w:rsidP="00443BE1">
          <w:pPr>
            <w:pStyle w:val="D2ACAA3B4126424DB4AABF68002C0C5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00C57155E45C28CDD04AA642FB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BF3C3-31D8-4D40-BC23-B6A41A6C791B}"/>
      </w:docPartPr>
      <w:docPartBody>
        <w:p w:rsidR="006C450F" w:rsidRDefault="00CF0E1F" w:rsidP="00CF0E1F">
          <w:pPr>
            <w:pStyle w:val="0AD00C57155E45C28CDD04AA642FBD4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7F0C1D526D4553A475583AE9D53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607D6-AA1F-494A-9406-6526151CFD2A}"/>
      </w:docPartPr>
      <w:docPartBody>
        <w:p w:rsidR="00C67C15" w:rsidRDefault="006C450F" w:rsidP="006C450F">
          <w:pPr>
            <w:pStyle w:val="BF7F0C1D526D4553A475583AE9D53D0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ECE35B24FA478C92DA4BF9A5233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86AD7-DD46-44D8-8869-E019C1A54EE9}"/>
      </w:docPartPr>
      <w:docPartBody>
        <w:p w:rsidR="00C67C15" w:rsidRDefault="006C450F" w:rsidP="006C450F">
          <w:pPr>
            <w:pStyle w:val="11ECE35B24FA478C92DA4BF9A523394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D8A2A-21BB-43DD-88DD-51E75F48D97C}"/>
      </w:docPartPr>
      <w:docPartBody>
        <w:p w:rsidR="00C67C15" w:rsidRDefault="006C450F"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279C4430B64AD4B441A295FC2F8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7FD9A-275E-41A1-BAC2-134713B8089F}"/>
      </w:docPartPr>
      <w:docPartBody>
        <w:p w:rsidR="00451FF9" w:rsidRDefault="00C67C15" w:rsidP="00C67C15">
          <w:pPr>
            <w:pStyle w:val="C8279C4430B64AD4B441A295FC2F8E8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A866A6D5B24B09818A31592745F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5A25-BF72-4A60-8D08-4E383270D642}"/>
      </w:docPartPr>
      <w:docPartBody>
        <w:p w:rsidR="00162AA9" w:rsidRDefault="00451FF9" w:rsidP="00451FF9">
          <w:pPr>
            <w:pStyle w:val="FEA866A6D5B24B09818A31592745F4E0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0D5C0AF1774510AA6648CF1F82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9E187-4604-43EA-8CAF-38C87A28D5A8}"/>
      </w:docPartPr>
      <w:docPartBody>
        <w:p w:rsidR="003723FD" w:rsidRDefault="00BE5DD2" w:rsidP="00BE5DD2">
          <w:pPr>
            <w:pStyle w:val="C90D5C0AF1774510AA6648CF1F82307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CF847611C04290958FB00D5F70C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DBE2E-ACDB-4A49-8ADC-418060613ED9}"/>
      </w:docPartPr>
      <w:docPartBody>
        <w:p w:rsidR="003723FD" w:rsidRDefault="00BE5DD2" w:rsidP="00BE5DD2">
          <w:pPr>
            <w:pStyle w:val="0ACF847611C04290958FB00D5F70C03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D61E719594831908623D5C852A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82825-F306-4CD4-8072-2ABEF4DAA281}"/>
      </w:docPartPr>
      <w:docPartBody>
        <w:p w:rsidR="003723FD" w:rsidRDefault="00BE5DD2" w:rsidP="00BE5DD2">
          <w:pPr>
            <w:pStyle w:val="093D61E719594831908623D5C852A5E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CEFC035B844A058C22D40FA4C1E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56E9-DDDB-4B72-80E5-CADE5874F092}"/>
      </w:docPartPr>
      <w:docPartBody>
        <w:p w:rsidR="003723FD" w:rsidRDefault="00BE5DD2" w:rsidP="00BE5DD2">
          <w:pPr>
            <w:pStyle w:val="AACEFC035B844A058C22D40FA4C1EEB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9E728C0F034F93AA729E608221B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8A5F-AF46-416A-AD85-B370853B4F18}"/>
      </w:docPartPr>
      <w:docPartBody>
        <w:p w:rsidR="003723FD" w:rsidRDefault="00BE5DD2" w:rsidP="00BE5DD2">
          <w:pPr>
            <w:pStyle w:val="6D9E728C0F034F93AA729E608221B646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8442CE069C4E0481418807CA02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FF85A-6753-41C6-9BF4-BB8693377320}"/>
      </w:docPartPr>
      <w:docPartBody>
        <w:p w:rsidR="003723FD" w:rsidRDefault="00BE5DD2" w:rsidP="00BE5DD2">
          <w:pPr>
            <w:pStyle w:val="FB8442CE069C4E0481418807CA02170C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92CA450CD48599EC4C6EA7B36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5013-8574-44AA-9697-C070EFC184FA}"/>
      </w:docPartPr>
      <w:docPartBody>
        <w:p w:rsidR="003723FD" w:rsidRDefault="00BE5DD2" w:rsidP="00BE5DD2">
          <w:pPr>
            <w:pStyle w:val="02292CA450CD48599EC4C6EA7B3639D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6E8DAF64B74D3BA4DCD4D141DDE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00DA3-0220-41BC-B9BA-ADBDB3D678AB}"/>
      </w:docPartPr>
      <w:docPartBody>
        <w:p w:rsidR="003723FD" w:rsidRDefault="00BE5DD2" w:rsidP="00BE5DD2">
          <w:pPr>
            <w:pStyle w:val="036E8DAF64B74D3BA4DCD4D141DDE89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C77126C43E420BB97F79ECBF4F7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70D7E-8D30-4A35-A25C-46151BF7D18E}"/>
      </w:docPartPr>
      <w:docPartBody>
        <w:p w:rsidR="003723FD" w:rsidRDefault="00BE5DD2" w:rsidP="00BE5DD2">
          <w:pPr>
            <w:pStyle w:val="A6C77126C43E420BB97F79ECBF4F70D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8A2CA63AB148889340017E1AC8C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E9E66-F1E6-4AC6-87FB-182370034171}"/>
      </w:docPartPr>
      <w:docPartBody>
        <w:p w:rsidR="003723FD" w:rsidRDefault="00BE5DD2" w:rsidP="00BE5DD2">
          <w:pPr>
            <w:pStyle w:val="6E8A2CA63AB148889340017E1AC8CD1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1BE1920A8041518EED4823A506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C5A25-2D71-4654-875F-CBBB974E5330}"/>
      </w:docPartPr>
      <w:docPartBody>
        <w:p w:rsidR="003723FD" w:rsidRDefault="00BE5DD2" w:rsidP="00BE5DD2">
          <w:pPr>
            <w:pStyle w:val="C21BE1920A8041518EED4823A506E5AB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3B060A91F64F5280DFC2D728367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350D5-349C-4BC1-BEC2-618FFFB3F32A}"/>
      </w:docPartPr>
      <w:docPartBody>
        <w:p w:rsidR="003723FD" w:rsidRDefault="00BE5DD2" w:rsidP="00BE5DD2">
          <w:pPr>
            <w:pStyle w:val="453B060A91F64F5280DFC2D72836706E"/>
          </w:pPr>
          <w:r w:rsidRPr="004D388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3410C70DA0442B9266554FB6100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7B608-A9FB-4330-8259-0BA6157455AD}"/>
      </w:docPartPr>
      <w:docPartBody>
        <w:p w:rsidR="003723FD" w:rsidRDefault="00BE5DD2" w:rsidP="00BE5DD2">
          <w:pPr>
            <w:pStyle w:val="1D3410C70DA0442B9266554FB61005E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BDFEC966E0465C9EE18EEB684D6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E5B27-4567-4F48-BF54-CA240B221901}"/>
      </w:docPartPr>
      <w:docPartBody>
        <w:p w:rsidR="00ED4F7B" w:rsidRDefault="003723FD" w:rsidP="003723FD">
          <w:pPr>
            <w:pStyle w:val="2ABDFEC966E0465C9EE18EEB684D6C0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162AA9"/>
    <w:rsid w:val="00305D63"/>
    <w:rsid w:val="003723FD"/>
    <w:rsid w:val="00443BE1"/>
    <w:rsid w:val="00451FF9"/>
    <w:rsid w:val="006C450F"/>
    <w:rsid w:val="00866810"/>
    <w:rsid w:val="008E0D2D"/>
    <w:rsid w:val="00945954"/>
    <w:rsid w:val="00BE5DD2"/>
    <w:rsid w:val="00C67C15"/>
    <w:rsid w:val="00CF0E1F"/>
    <w:rsid w:val="00E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3FD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E8FFF8EB17AA44A99AA20B6E2B2F22D0">
    <w:name w:val="E8FFF8EB17AA44A99AA20B6E2B2F22D0"/>
    <w:rsid w:val="00443BE1"/>
    <w:rPr>
      <w:lang w:val="ro-RO" w:eastAsia="ro-RO"/>
    </w:rPr>
  </w:style>
  <w:style w:type="paragraph" w:customStyle="1" w:styleId="0005CB3588024C5B9E9AB5BB4AE57AFB">
    <w:name w:val="0005CB3588024C5B9E9AB5BB4AE57AFB"/>
    <w:rsid w:val="00443BE1"/>
    <w:rPr>
      <w:lang w:val="ro-RO" w:eastAsia="ro-RO"/>
    </w:rPr>
  </w:style>
  <w:style w:type="paragraph" w:customStyle="1" w:styleId="FE0445FBE40B40C6A0768A39653B02EB">
    <w:name w:val="FE0445FBE40B40C6A0768A39653B02EB"/>
    <w:rsid w:val="00443BE1"/>
    <w:rPr>
      <w:lang w:val="ro-RO" w:eastAsia="ro-RO"/>
    </w:rPr>
  </w:style>
  <w:style w:type="paragraph" w:customStyle="1" w:styleId="701E187EF1DC4527ADA400C681C6E847">
    <w:name w:val="701E187EF1DC4527ADA400C681C6E847"/>
    <w:rsid w:val="00443BE1"/>
    <w:rPr>
      <w:lang w:val="ro-RO" w:eastAsia="ro-RO"/>
    </w:rPr>
  </w:style>
  <w:style w:type="paragraph" w:customStyle="1" w:styleId="0AB38B183FDD462FB00C0B39AB91C5B8">
    <w:name w:val="0AB38B183FDD462FB00C0B39AB91C5B8"/>
    <w:rsid w:val="00443BE1"/>
    <w:rPr>
      <w:lang w:val="ro-RO" w:eastAsia="ro-RO"/>
    </w:rPr>
  </w:style>
  <w:style w:type="paragraph" w:customStyle="1" w:styleId="5642B80C0CF445B5A1B53EE016A888CF">
    <w:name w:val="5642B80C0CF445B5A1B53EE016A888CF"/>
    <w:rsid w:val="00443BE1"/>
    <w:rPr>
      <w:lang w:val="ro-RO" w:eastAsia="ro-RO"/>
    </w:rPr>
  </w:style>
  <w:style w:type="paragraph" w:customStyle="1" w:styleId="D2ACAA3B4126424DB4AABF68002C0C5C">
    <w:name w:val="D2ACAA3B4126424DB4AABF68002C0C5C"/>
    <w:rsid w:val="00443BE1"/>
    <w:rPr>
      <w:lang w:val="ro-RO" w:eastAsia="ro-RO"/>
    </w:rPr>
  </w:style>
  <w:style w:type="paragraph" w:customStyle="1" w:styleId="0AD00C57155E45C28CDD04AA642FBD47">
    <w:name w:val="0AD00C57155E45C28CDD04AA642FBD47"/>
    <w:rsid w:val="00CF0E1F"/>
    <w:rPr>
      <w:lang w:val="ro-RO" w:eastAsia="ro-RO"/>
    </w:rPr>
  </w:style>
  <w:style w:type="paragraph" w:customStyle="1" w:styleId="FDF642DFD6A349E986E33D20E5F59F0E">
    <w:name w:val="FDF642DFD6A349E986E33D20E5F59F0E"/>
    <w:rsid w:val="00CF0E1F"/>
    <w:rPr>
      <w:lang w:val="ro-RO" w:eastAsia="ro-RO"/>
    </w:rPr>
  </w:style>
  <w:style w:type="paragraph" w:customStyle="1" w:styleId="D2ACFFC5F8494A51AC23AC7054929E90">
    <w:name w:val="D2ACFFC5F8494A51AC23AC7054929E90"/>
    <w:rsid w:val="00CF0E1F"/>
    <w:rPr>
      <w:lang w:val="ro-RO" w:eastAsia="ro-RO"/>
    </w:rPr>
  </w:style>
  <w:style w:type="paragraph" w:customStyle="1" w:styleId="F268FC12AE804CAA80009C0E6DD817FA">
    <w:name w:val="F268FC12AE804CAA80009C0E6DD817FA"/>
    <w:rsid w:val="00CF0E1F"/>
    <w:rPr>
      <w:lang w:val="ro-RO" w:eastAsia="ro-RO"/>
    </w:rPr>
  </w:style>
  <w:style w:type="paragraph" w:customStyle="1" w:styleId="C258A1A00A814167A8FC70A2DAB36E59">
    <w:name w:val="C258A1A00A814167A8FC70A2DAB36E59"/>
    <w:rsid w:val="00CF0E1F"/>
    <w:rPr>
      <w:lang w:val="ro-RO" w:eastAsia="ro-RO"/>
    </w:rPr>
  </w:style>
  <w:style w:type="paragraph" w:customStyle="1" w:styleId="92DEDEF993A14213893962C103986B5F">
    <w:name w:val="92DEDEF993A14213893962C103986B5F"/>
    <w:rsid w:val="00CF0E1F"/>
    <w:rPr>
      <w:lang w:val="ro-RO" w:eastAsia="ro-RO"/>
    </w:rPr>
  </w:style>
  <w:style w:type="paragraph" w:customStyle="1" w:styleId="C42A04A0CE9748F88306407922B3E46C">
    <w:name w:val="C42A04A0CE9748F88306407922B3E46C"/>
    <w:rsid w:val="00CF0E1F"/>
    <w:rPr>
      <w:lang w:val="ro-RO" w:eastAsia="ro-RO"/>
    </w:rPr>
  </w:style>
  <w:style w:type="paragraph" w:customStyle="1" w:styleId="DB7D586FFA5149CCAE141C8301B7D235">
    <w:name w:val="DB7D586FFA5149CCAE141C8301B7D235"/>
    <w:rsid w:val="00CF0E1F"/>
    <w:rPr>
      <w:lang w:val="ro-RO" w:eastAsia="ro-RO"/>
    </w:rPr>
  </w:style>
  <w:style w:type="paragraph" w:customStyle="1" w:styleId="E930FEAB186E4A69A7D9467F19A0AB99">
    <w:name w:val="E930FEAB186E4A69A7D9467F19A0AB99"/>
    <w:rsid w:val="00CF0E1F"/>
    <w:rPr>
      <w:lang w:val="ro-RO" w:eastAsia="ro-RO"/>
    </w:rPr>
  </w:style>
  <w:style w:type="paragraph" w:customStyle="1" w:styleId="EB227446B0F644C9B7FD0A5A932834B4">
    <w:name w:val="EB227446B0F644C9B7FD0A5A932834B4"/>
    <w:rsid w:val="00CF0E1F"/>
    <w:rPr>
      <w:lang w:val="ro-RO" w:eastAsia="ro-RO"/>
    </w:rPr>
  </w:style>
  <w:style w:type="paragraph" w:customStyle="1" w:styleId="8D4F69C1FA274E2599B13AF28BA47230">
    <w:name w:val="8D4F69C1FA274E2599B13AF28BA47230"/>
    <w:rsid w:val="00CF0E1F"/>
    <w:rPr>
      <w:lang w:val="ro-RO" w:eastAsia="ro-RO"/>
    </w:rPr>
  </w:style>
  <w:style w:type="paragraph" w:customStyle="1" w:styleId="5F28912DF5AE474D80AB81E6AB19F556">
    <w:name w:val="5F28912DF5AE474D80AB81E6AB19F556"/>
    <w:rsid w:val="00CF0E1F"/>
    <w:rPr>
      <w:lang w:val="ro-RO" w:eastAsia="ro-RO"/>
    </w:rPr>
  </w:style>
  <w:style w:type="paragraph" w:customStyle="1" w:styleId="AEC369541372474B8D3A7F4A4A035F0E">
    <w:name w:val="AEC369541372474B8D3A7F4A4A035F0E"/>
    <w:rsid w:val="00CF0E1F"/>
    <w:rPr>
      <w:lang w:val="ro-RO" w:eastAsia="ro-RO"/>
    </w:rPr>
  </w:style>
  <w:style w:type="paragraph" w:customStyle="1" w:styleId="970369850317423183881C257121EF02">
    <w:name w:val="970369850317423183881C257121EF02"/>
    <w:rsid w:val="00CF0E1F"/>
    <w:rPr>
      <w:lang w:val="ro-RO" w:eastAsia="ro-RO"/>
    </w:rPr>
  </w:style>
  <w:style w:type="paragraph" w:customStyle="1" w:styleId="3140A72242D040CF9600F3F759A150C1">
    <w:name w:val="3140A72242D040CF9600F3F759A150C1"/>
    <w:rsid w:val="00CF0E1F"/>
    <w:rPr>
      <w:lang w:val="ro-RO" w:eastAsia="ro-RO"/>
    </w:rPr>
  </w:style>
  <w:style w:type="paragraph" w:customStyle="1" w:styleId="E144F7DEC21E46C0BBF06FF9B0129AAE">
    <w:name w:val="E144F7DEC21E46C0BBF06FF9B0129AAE"/>
    <w:rsid w:val="00CF0E1F"/>
    <w:rPr>
      <w:lang w:val="ro-RO" w:eastAsia="ro-RO"/>
    </w:rPr>
  </w:style>
  <w:style w:type="paragraph" w:customStyle="1" w:styleId="500C3A4E7C2B4D3888C7C45C0EC6B797">
    <w:name w:val="500C3A4E7C2B4D3888C7C45C0EC6B797"/>
    <w:rsid w:val="00CF0E1F"/>
    <w:rPr>
      <w:lang w:val="ro-RO" w:eastAsia="ro-RO"/>
    </w:rPr>
  </w:style>
  <w:style w:type="paragraph" w:customStyle="1" w:styleId="BF7F0C1D526D4553A475583AE9D53D01">
    <w:name w:val="BF7F0C1D526D4553A475583AE9D53D01"/>
    <w:rsid w:val="006C450F"/>
    <w:rPr>
      <w:lang w:val="ro-RO" w:eastAsia="ro-RO"/>
    </w:rPr>
  </w:style>
  <w:style w:type="paragraph" w:customStyle="1" w:styleId="11ECE35B24FA478C92DA4BF9A5233945">
    <w:name w:val="11ECE35B24FA478C92DA4BF9A5233945"/>
    <w:rsid w:val="006C450F"/>
    <w:rPr>
      <w:lang w:val="ro-RO" w:eastAsia="ro-RO"/>
    </w:rPr>
  </w:style>
  <w:style w:type="paragraph" w:customStyle="1" w:styleId="C8279C4430B64AD4B441A295FC2F8E8B">
    <w:name w:val="C8279C4430B64AD4B441A295FC2F8E8B"/>
    <w:rsid w:val="00C67C15"/>
    <w:rPr>
      <w:lang w:val="ro-RO" w:eastAsia="ro-RO"/>
    </w:rPr>
  </w:style>
  <w:style w:type="paragraph" w:customStyle="1" w:styleId="529AD3B723484F50A47378C1541BCC3A">
    <w:name w:val="529AD3B723484F50A47378C1541BCC3A"/>
    <w:rsid w:val="00C67C15"/>
    <w:rPr>
      <w:lang w:val="ro-RO" w:eastAsia="ro-RO"/>
    </w:rPr>
  </w:style>
  <w:style w:type="paragraph" w:customStyle="1" w:styleId="980DF315B9F749C1B4BBD3BD81E0C7F8">
    <w:name w:val="980DF315B9F749C1B4BBD3BD81E0C7F8"/>
    <w:rsid w:val="00C67C15"/>
    <w:rPr>
      <w:lang w:val="ro-RO" w:eastAsia="ro-RO"/>
    </w:rPr>
  </w:style>
  <w:style w:type="paragraph" w:customStyle="1" w:styleId="2A52D3EB6EAF4C348DA6791F19A3F92F">
    <w:name w:val="2A52D3EB6EAF4C348DA6791F19A3F92F"/>
    <w:rsid w:val="00C67C15"/>
    <w:rPr>
      <w:lang w:val="ro-RO" w:eastAsia="ro-RO"/>
    </w:rPr>
  </w:style>
  <w:style w:type="paragraph" w:customStyle="1" w:styleId="F3740C9AC06F470FB7E0135BA262B4FB">
    <w:name w:val="F3740C9AC06F470FB7E0135BA262B4FB"/>
    <w:rsid w:val="00C67C15"/>
    <w:rPr>
      <w:lang w:val="ro-RO" w:eastAsia="ro-RO"/>
    </w:rPr>
  </w:style>
  <w:style w:type="paragraph" w:customStyle="1" w:styleId="2F3599E10F2E45E4B4FE3019523F923D">
    <w:name w:val="2F3599E10F2E45E4B4FE3019523F923D"/>
    <w:rsid w:val="00C67C15"/>
    <w:rPr>
      <w:lang w:val="ro-RO" w:eastAsia="ro-RO"/>
    </w:rPr>
  </w:style>
  <w:style w:type="paragraph" w:customStyle="1" w:styleId="FEA866A6D5B24B09818A31592745F4E0">
    <w:name w:val="FEA866A6D5B24B09818A31592745F4E0"/>
    <w:rsid w:val="00451FF9"/>
    <w:rPr>
      <w:lang w:val="ro-RO" w:eastAsia="ro-RO"/>
    </w:rPr>
  </w:style>
  <w:style w:type="paragraph" w:customStyle="1" w:styleId="C90D5C0AF1774510AA6648CF1F82307A">
    <w:name w:val="C90D5C0AF1774510AA6648CF1F82307A"/>
    <w:rsid w:val="00BE5DD2"/>
    <w:rPr>
      <w:lang w:val="ro-RO" w:eastAsia="ro-RO"/>
    </w:rPr>
  </w:style>
  <w:style w:type="paragraph" w:customStyle="1" w:styleId="0ACF847611C04290958FB00D5F70C039">
    <w:name w:val="0ACF847611C04290958FB00D5F70C039"/>
    <w:rsid w:val="00BE5DD2"/>
    <w:rPr>
      <w:lang w:val="ro-RO" w:eastAsia="ro-RO"/>
    </w:rPr>
  </w:style>
  <w:style w:type="paragraph" w:customStyle="1" w:styleId="093D61E719594831908623D5C852A5E1">
    <w:name w:val="093D61E719594831908623D5C852A5E1"/>
    <w:rsid w:val="00BE5DD2"/>
    <w:rPr>
      <w:lang w:val="ro-RO" w:eastAsia="ro-RO"/>
    </w:rPr>
  </w:style>
  <w:style w:type="paragraph" w:customStyle="1" w:styleId="AACEFC035B844A058C22D40FA4C1EEB3">
    <w:name w:val="AACEFC035B844A058C22D40FA4C1EEB3"/>
    <w:rsid w:val="00BE5DD2"/>
    <w:rPr>
      <w:lang w:val="ro-RO" w:eastAsia="ro-RO"/>
    </w:rPr>
  </w:style>
  <w:style w:type="paragraph" w:customStyle="1" w:styleId="6D9E728C0F034F93AA729E608221B646">
    <w:name w:val="6D9E728C0F034F93AA729E608221B646"/>
    <w:rsid w:val="00BE5DD2"/>
    <w:rPr>
      <w:lang w:val="ro-RO" w:eastAsia="ro-RO"/>
    </w:rPr>
  </w:style>
  <w:style w:type="paragraph" w:customStyle="1" w:styleId="FB8442CE069C4E0481418807CA02170C">
    <w:name w:val="FB8442CE069C4E0481418807CA02170C"/>
    <w:rsid w:val="00BE5DD2"/>
    <w:rPr>
      <w:lang w:val="ro-RO" w:eastAsia="ro-RO"/>
    </w:rPr>
  </w:style>
  <w:style w:type="paragraph" w:customStyle="1" w:styleId="02292CA450CD48599EC4C6EA7B3639D0">
    <w:name w:val="02292CA450CD48599EC4C6EA7B3639D0"/>
    <w:rsid w:val="00BE5DD2"/>
    <w:rPr>
      <w:lang w:val="ro-RO" w:eastAsia="ro-RO"/>
    </w:rPr>
  </w:style>
  <w:style w:type="paragraph" w:customStyle="1" w:styleId="036E8DAF64B74D3BA4DCD4D141DDE89D">
    <w:name w:val="036E8DAF64B74D3BA4DCD4D141DDE89D"/>
    <w:rsid w:val="00BE5DD2"/>
    <w:rPr>
      <w:lang w:val="ro-RO" w:eastAsia="ro-RO"/>
    </w:rPr>
  </w:style>
  <w:style w:type="paragraph" w:customStyle="1" w:styleId="A6C77126C43E420BB97F79ECBF4F70DE">
    <w:name w:val="A6C77126C43E420BB97F79ECBF4F70DE"/>
    <w:rsid w:val="00BE5DD2"/>
    <w:rPr>
      <w:lang w:val="ro-RO" w:eastAsia="ro-RO"/>
    </w:rPr>
  </w:style>
  <w:style w:type="paragraph" w:customStyle="1" w:styleId="6E8A2CA63AB148889340017E1AC8CD1A">
    <w:name w:val="6E8A2CA63AB148889340017E1AC8CD1A"/>
    <w:rsid w:val="00BE5DD2"/>
    <w:rPr>
      <w:lang w:val="ro-RO" w:eastAsia="ro-RO"/>
    </w:rPr>
  </w:style>
  <w:style w:type="paragraph" w:customStyle="1" w:styleId="C21BE1920A8041518EED4823A506E5AB">
    <w:name w:val="C21BE1920A8041518EED4823A506E5AB"/>
    <w:rsid w:val="00BE5DD2"/>
    <w:rPr>
      <w:lang w:val="ro-RO" w:eastAsia="ro-RO"/>
    </w:rPr>
  </w:style>
  <w:style w:type="paragraph" w:customStyle="1" w:styleId="453B060A91F64F5280DFC2D72836706E">
    <w:name w:val="453B060A91F64F5280DFC2D72836706E"/>
    <w:rsid w:val="00BE5DD2"/>
    <w:rPr>
      <w:lang w:val="ro-RO" w:eastAsia="ro-RO"/>
    </w:rPr>
  </w:style>
  <w:style w:type="paragraph" w:customStyle="1" w:styleId="1D3410C70DA0442B9266554FB61005E7">
    <w:name w:val="1D3410C70DA0442B9266554FB61005E7"/>
    <w:rsid w:val="00BE5DD2"/>
    <w:rPr>
      <w:lang w:val="ro-RO" w:eastAsia="ro-RO"/>
    </w:rPr>
  </w:style>
  <w:style w:type="paragraph" w:customStyle="1" w:styleId="85F059AFC8CB4CE7AB9D3125459FABBD">
    <w:name w:val="85F059AFC8CB4CE7AB9D3125459FABBD"/>
    <w:rsid w:val="003723FD"/>
    <w:rPr>
      <w:lang w:val="ro-RO" w:eastAsia="ro-RO"/>
    </w:rPr>
  </w:style>
  <w:style w:type="paragraph" w:customStyle="1" w:styleId="442DCBED93CB4EC897CF91CC3875EB50">
    <w:name w:val="442DCBED93CB4EC897CF91CC3875EB50"/>
    <w:rsid w:val="003723FD"/>
    <w:rPr>
      <w:lang w:val="ro-RO" w:eastAsia="ro-RO"/>
    </w:rPr>
  </w:style>
  <w:style w:type="paragraph" w:customStyle="1" w:styleId="71501377808E4B33A133EAAAAEA1E486">
    <w:name w:val="71501377808E4B33A133EAAAAEA1E486"/>
    <w:rsid w:val="003723FD"/>
    <w:rPr>
      <w:lang w:val="ro-RO" w:eastAsia="ro-RO"/>
    </w:rPr>
  </w:style>
  <w:style w:type="paragraph" w:customStyle="1" w:styleId="2ABDFEC966E0465C9EE18EEB684D6C0A">
    <w:name w:val="2ABDFEC966E0465C9EE18EEB684D6C0A"/>
    <w:rsid w:val="003723FD"/>
    <w:rPr>
      <w:lang w:val="ro-RO" w:eastAsia="ro-RO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S A _ S a l e s _ C r e d i t _ M e m o / 7 0 9 0 2 / " >  
     < L a b e l s >  
         < C o m p a n y I n f o _ B a n k N a m e 1 C a p t i o n > C o m p a n y I n f o _ B a n k N a m e 1 C a p t i o n < / C o m p a n y I n f o _ B a n k N a m e 1 C a p t i o n >  
         < C o m p a n y I n f o _ B a n k N a m e 2 C a p t i o n > C o m p a n y I n f o _ B a n k N a m e 2 C a p t i o n < / C o m p a n y I n f o _ B a n k N a m e 2 C a p t i o n >  
         < C o m p a n y I n f o _ C o m m T r a d e N o C a p t i o n > C o m p a n y I n f o _ C o m m T r a d e N o C a p t i o n < / C o m p a n y I n f o _ C o m m T r a d e N o C a p t i o n >  
         < C o m p a n y I n f o _ I B A N 1 C a p t i o n > C o m p a n y I n f o _ I B A N 1 C a p t i o n < / C o m p a n y I n f o _ I B A N 1 C a p t i o n >  
         < C o m p a n y I n f o _ I B A N 2 C a p t i o n > C o m p a n y I n f o _ I B A N 2 C a p t i o n < / C o m p a n y I n f o _ I B A N 2 C a p t i o n >  
         < C o m p a n y I n f o _ S h i p t o A d d r e s s 2 C a p t i o n > C o m p a n y I n f o _ S h i p t o A d d r e s s 2 C a p t i o n < / C o m p a n y I n f o _ S h i p t o A d d r e s s 2 C a p t i o n >  
         < C o m p a n y I n f o _ S h i p t o A d d r e s s C a p t i o n > C o m p a n y I n f o _ S h i p t o A d d r e s s C a p t i o n < / C o m p a n y I n f o _ S h i p t o A d d r e s s C a p t i o n >  
         < C o m p a n y I n f o _ S h i p t o C i t y C a p t i o n > C o m p a n y I n f o _ S h i p t o C i t y C a p t i o n < / C o m p a n y I n f o _ S h i p t o C i t y C a p t i o n >  
         < C o m p a n y I n f o _ S h i p t o C o n t a c t C a p t i o n > C o m p a n y I n f o _ S h i p t o C o n t a c t C a p t i o n < / C o m p a n y I n f o _ S h i p t o C o n t a c t C a p t i o n >  
         < C o m p a n y I n f o _ S h i p t o C o u n t r y C a p t i o n > C o m p a n y I n f o _ S h i p t o C o u n t r y C a p t i o n < / C o m p a n y I n f o _ S h i p t o C o u n t r y C a p t i o n >  
         < C o m p a n y I n f o _ S h i p T o N a m e C a p t i o n > C o m p a n y I n f o _ S h i p T o N a m e C a p t i o n < / C o m p a n y I n f o _ S h i p T o N a m e C a p t i o n >  
         < C o m p a n y I n f o _ S h i p t o P o s t C o d e C a p t i o n > C o m p a n y I n f o _ S h i p t o P o s t C o d e C a p t i o n < / C o m p a n y I n f o _ S h i p t o P o s t C o d e C a p t i o n >  
         < C o m p a n y I n f o _ S S A C a p i t a l S t o c k C a p t i o n > C o m p a n y I n f o _ S S A C a p i t a l S t o c k C a p t i o n < / C o m p a n y I n f o _ S S A C a p i t a l S t o c k C a p t i o n >  
         < C o m p a n y I n f o _ S W I F T C o d e 1 C a p t i o n > C o m p a n y I n f o _ S W I F T C o d e 1 C a p t i o n < / C o m p a n y I n f o _ S W I F T C o d e 1 C a p t i o n >  
         < C o m p a n y I n f o _ S W I F T C o d e 2 C a p t i o n > C o m p a n y I n f o _ S W I F T C o d e 2 C a p t i o n < / C o m p a n y I n f o _ S W I F T C o d e 2 C a p t i o n >  
         < S S A _ C o m m e r c e _ T r a d e _ N o _ C a p t i o n > S S A _ C o m m e r c e _ T r a d e _ N o _ C a p t i o n < / S S A _ C o m m e r c e _ T r a d e _ N o _ C a p t i o n >  
     < / L a b e l s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_ B a n k N a m e 1 > C o m p a n y I n f o _ B a n k N a m e 1 < / C o m p a n y I n f o _ B a n k N a m e 1 >  
         < C o m p a n y I n f o _ B a n k N a m e 2 > C o m p a n y I n f o _ B a n k N a m e 2 < / C o m p a n y I n f o _ B a n k N a m e 2 >  
         < C o m p a n y I n f o _ C o m m T r a d e N o > C o m p a n y I n f o _ C o m m T r a d e N o < / C o m p a n y I n f o _ C o m m T r a d e N o >  
         < C o m p a n y I n f o _ I B A N 1 > C o m p a n y I n f o _ I B A N 1 < / C o m p a n y I n f o _ I B A N 1 >  
         < C o m p a n y I n f o _ I B A N 2 > C o m p a n y I n f o _ I B A N 2 < / C o m p a n y I n f o _ I B A N 2 >  
         < C o m p a n y I n f o _ S h i p t o A d d r e s s > C o m p a n y I n f o _ S h i p t o A d d r e s s < / C o m p a n y I n f o _ S h i p t o A d d r e s s >  
         < C o m p a n y I n f o _ S h i p t o A d d r e s s 2 > C o m p a n y I n f o _ S h i p t o A d d r e s s 2 < / C o m p a n y I n f o _ S h i p t o A d d r e s s 2 >  
         < C o m p a n y I n f o _ S h i p t o C i t y > C o m p a n y I n f o _ S h i p t o C i t y < / C o m p a n y I n f o _ S h i p t o C i t y >  
         < C o m p a n y I n f o _ S h i p t o C o n t a c t > C o m p a n y I n f o _ S h i p t o C o n t a c t < / C o m p a n y I n f o _ S h i p t o C o n t a c t >  
         < C o m p a n y I n f o _ S h i p t o C o u n t r y > C o m p a n y I n f o _ S h i p t o C o u n t r y < / C o m p a n y I n f o _ S h i p t o C o u n t r y >  
         < C o m p a n y I n f o _ S h i p T o N a m e > C o m p a n y I n f o _ S h i p T o N a m e < / C o m p a n y I n f o _ S h i p T o N a m e >  
         < C o m p a n y I n f o _ S h i p t o P o s t C o d e > C o m p a n y I n f o _ S h i p t o P o s t C o d e < / C o m p a n y I n f o _ S h i p t o P o s t C o d e >  
         < C o m p a n y I n f o _ S S A C a p i t a l S t o c k > C o m p a n y I n f o _ S S A C a p i t a l S t o c k < / C o m p a n y I n f o _ S S A C a p i t a l S t o c k >  
         < C o m p a n y I n f o _ S W I F T C o d e 1 > C o m p a n y I n f o _ S W I F T C o d e 1 < / C o m p a n y I n f o _ S W I F T C o d e 1 >  
         < C o m p a n y I n f o _ S W I F T C o d e 2 > C o m p a n y I n f o _ S W I F T C o d e 2 < / C o m p a n y I n f o _ S W I F T C o d e 2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a t e L b l > D a t e L b l < / D a t e L b l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N r C r t L b l > N r C r t L b l < / N r C r t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_ S a l e s C r M e m o H e a d e r > P o s t i n g D a t e _ S a l e s C r M e m o H e a d e r < / P o s t i n g D a t e _ S a l e s C r M e m o H e a d e r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S A _ C o m m e r c e _ T r a d e _ N o _ > S S A _ C o m m e r c e _ T r a d e _ N o _ < / S S A _ C o m m e r c e _ T r a d e _ N o _ >  
         < S t o r n o I n v o i c e L b l > S t o r n o I n v o i c e L b l < / S t o r n o I n v o i c e L b l >  
         < S u b t o t a l _ L b l > S u b t o t a l _ L b l < / S u b t o t a l _ L b l >  
         < T o t a l _ L b l > T o t a l _ L b l < / T o t a l _ L b l >  
         < U n i t o f M e a s u r e L b l > U n i t o f M e a s u r e L b l < / U n i t o f M e a s u r e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N r C r t > N r C r t < / N r C r t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50317CB-9B76-48CA-90CA-74A099E0A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2020-05-08T10:17:00Z</dcterms:created>
  <dcterms:modified xsi:type="dcterms:W3CDTF">2020-05-08T10:17:00Z</dcterms:modified>
</cp:coreProperties>
</file>